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9C1772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059A6774" wp14:editId="0F7F6EDD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2F6248" w:rsidRDefault="003437DC" w:rsidP="00C00A22">
            <w:pPr>
              <w:jc w:val="center"/>
              <w:rPr>
                <w:b/>
                <w:lang w:val="en-GB"/>
              </w:rPr>
            </w:pPr>
            <w:r w:rsidRPr="002F6248">
              <w:rPr>
                <w:b/>
                <w:lang w:val="en-GB"/>
              </w:rPr>
              <w:t>Course</w:t>
            </w:r>
            <w:r w:rsidR="00022DDC" w:rsidRPr="002F6248">
              <w:rPr>
                <w:b/>
                <w:lang w:val="en-GB"/>
              </w:rPr>
              <w:t xml:space="preserve">: </w:t>
            </w:r>
            <w:r w:rsidRPr="002F6248">
              <w:rPr>
                <w:b/>
                <w:lang w:val="en-GB"/>
              </w:rPr>
              <w:t>English</w:t>
            </w:r>
          </w:p>
          <w:p w:rsidR="00022DDC" w:rsidRPr="002F6248" w:rsidRDefault="003437DC" w:rsidP="001F16E8">
            <w:pPr>
              <w:jc w:val="center"/>
              <w:rPr>
                <w:lang w:val="en-GB"/>
              </w:rPr>
            </w:pPr>
            <w:r w:rsidRPr="002F6248">
              <w:rPr>
                <w:b/>
                <w:lang w:val="en-GB"/>
              </w:rPr>
              <w:t>TEST</w:t>
            </w:r>
            <w:r w:rsidR="00022DDC" w:rsidRPr="002F6248">
              <w:rPr>
                <w:b/>
                <w:lang w:val="en-GB"/>
              </w:rPr>
              <w:t>:</w:t>
            </w:r>
            <w:r w:rsidRPr="002F6248">
              <w:rPr>
                <w:b/>
                <w:lang w:val="en-GB"/>
              </w:rPr>
              <w:t xml:space="preserve"> UNIT</w:t>
            </w:r>
            <w:r w:rsidR="001F16E8" w:rsidRPr="002F6248">
              <w:rPr>
                <w:b/>
                <w:lang w:val="en-GB"/>
              </w:rPr>
              <w:t xml:space="preserve"> </w:t>
            </w:r>
            <w:r w:rsidR="002F6248" w:rsidRPr="002F6248">
              <w:rPr>
                <w:b/>
                <w:lang w:val="en-GB"/>
              </w:rPr>
              <w:t>4: si</w:t>
            </w:r>
            <w:r w:rsidR="002F6248">
              <w:rPr>
                <w:b/>
                <w:lang w:val="en-GB"/>
              </w:rPr>
              <w:t>mple past or past continuous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  <w:r w:rsidR="00022DD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1F16E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J. Boonen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022DDC" w:rsidRPr="006C0695">
              <w:rPr>
                <w:b/>
                <w:sz w:val="20"/>
                <w:szCs w:val="20"/>
              </w:rPr>
              <w:t>las</w:t>
            </w:r>
            <w:r w:rsidR="00DB03F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WET</w:t>
            </w:r>
            <w:r w:rsidR="00DB03F3">
              <w:rPr>
                <w:sz w:val="20"/>
                <w:szCs w:val="20"/>
              </w:rPr>
              <w:t>/ECO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9C1772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22/05/2017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Pupil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9C1772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3437DC" w:rsidP="00C00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Selfevaluation</w:t>
            </w:r>
          </w:p>
        </w:tc>
      </w:tr>
      <w:tr w:rsidR="00022DDC" w:rsidRPr="009C1772" w:rsidTr="00C00A22">
        <w:tc>
          <w:tcPr>
            <w:tcW w:w="4974" w:type="dxa"/>
            <w:gridSpan w:val="5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Before the test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: 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022DDC" w:rsidRPr="00DB03F3" w:rsidRDefault="003437DC" w:rsidP="00C00A22">
            <w:pPr>
              <w:rPr>
                <w:b/>
                <w:sz w:val="20"/>
                <w:szCs w:val="20"/>
                <w:lang w:val="en-GB"/>
              </w:rPr>
            </w:pPr>
            <w:r w:rsidRPr="00DB03F3">
              <w:rPr>
                <w:b/>
                <w:sz w:val="20"/>
                <w:szCs w:val="20"/>
                <w:lang w:val="en-GB"/>
              </w:rPr>
              <w:t>While I studied, I…</w:t>
            </w:r>
            <w:r w:rsidR="00022DDC" w:rsidRPr="00DB03F3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75" w:type="dxa"/>
            <w:gridSpan w:val="7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After the test has been corrected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3437DC" w:rsidRPr="003437DC" w:rsidRDefault="003437DC" w:rsidP="00C00A22">
            <w:pPr>
              <w:rPr>
                <w:b/>
                <w:sz w:val="20"/>
                <w:szCs w:val="20"/>
                <w:lang w:val="en-US"/>
              </w:rPr>
            </w:pPr>
            <w:r w:rsidRPr="003437DC">
              <w:rPr>
                <w:b/>
                <w:sz w:val="20"/>
                <w:szCs w:val="20"/>
                <w:lang w:val="en-US"/>
              </w:rPr>
              <w:t>My results aren’t that well because</w:t>
            </w: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</w:tr>
      <w:tr w:rsidR="00022DDC" w:rsidRPr="009C177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 w:rsidRPr="009C1772">
              <w:rPr>
                <w:sz w:val="20"/>
                <w:szCs w:val="20"/>
                <w:highlight w:val="yellow"/>
              </w:rPr>
              <w:t>Read the exercises</w:t>
            </w:r>
            <w:r w:rsidR="00022DDC" w:rsidRPr="009C1772">
              <w:rPr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read the questions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9C177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it orally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question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9C177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things down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curriculum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exercises while writing them down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sloppy;</w:t>
            </w:r>
          </w:p>
        </w:tc>
      </w:tr>
      <w:tr w:rsidR="00022DDC" w:rsidRPr="009C177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a test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study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Did not study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DB03F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Studied tho</w:t>
            </w:r>
            <w:r w:rsidR="003437DC">
              <w:rPr>
                <w:sz w:val="20"/>
                <w:szCs w:val="20"/>
              </w:rPr>
              <w:t>roughly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9C177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</w:t>
            </w:r>
            <w:r w:rsidR="00DB03F3">
              <w:rPr>
                <w:sz w:val="20"/>
                <w:szCs w:val="20"/>
                <w:lang w:val="en-US"/>
              </w:rPr>
              <w:t>xercises we did not do in class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</w:tr>
      <w:tr w:rsidR="003437DC" w:rsidRPr="006C0695" w:rsidTr="00C00A22">
        <w:trPr>
          <w:gridAfter w:val="11"/>
          <w:wAfter w:w="9457" w:type="dxa"/>
        </w:trPr>
        <w:tc>
          <w:tcPr>
            <w:tcW w:w="392" w:type="dxa"/>
            <w:tcBorders>
              <w:right w:val="nil"/>
            </w:tcBorders>
            <w:vAlign w:val="center"/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9C1772" w:rsidTr="00C00A22">
        <w:tc>
          <w:tcPr>
            <w:tcW w:w="9849" w:type="dxa"/>
            <w:gridSpan w:val="12"/>
          </w:tcPr>
          <w:p w:rsidR="00022DDC" w:rsidRPr="003437DC" w:rsidRDefault="003437DC" w:rsidP="009C1772">
            <w:pPr>
              <w:rPr>
                <w:sz w:val="20"/>
                <w:szCs w:val="20"/>
                <w:lang w:val="en-US"/>
              </w:rPr>
            </w:pPr>
            <w:r w:rsidRPr="00DB03F3">
              <w:rPr>
                <w:sz w:val="20"/>
                <w:szCs w:val="20"/>
                <w:lang w:val="en-GB"/>
              </w:rPr>
              <w:t xml:space="preserve">I have studied for  </w:t>
            </w:r>
            <w:r w:rsidR="009C1772">
              <w:rPr>
                <w:sz w:val="20"/>
                <w:szCs w:val="20"/>
                <w:lang w:val="en-GB"/>
              </w:rPr>
              <w:t>20</w:t>
            </w:r>
            <w:r w:rsidRPr="00DB03F3">
              <w:rPr>
                <w:sz w:val="20"/>
                <w:szCs w:val="20"/>
                <w:lang w:val="en-GB"/>
              </w:rPr>
              <w:t xml:space="preserve"> min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. </w:t>
            </w:r>
            <w:r w:rsidR="00022DDC" w:rsidRPr="00DB03F3">
              <w:rPr>
                <w:sz w:val="20"/>
                <w:szCs w:val="20"/>
                <w:lang w:val="en-GB"/>
              </w:rPr>
              <w:br/>
            </w:r>
            <w:r w:rsidRPr="003437DC">
              <w:rPr>
                <w:sz w:val="20"/>
                <w:szCs w:val="20"/>
                <w:lang w:val="en-US"/>
              </w:rPr>
              <w:t xml:space="preserve">That is too much </w:t>
            </w:r>
            <w:r w:rsidR="00DB03F3">
              <w:rPr>
                <w:sz w:val="20"/>
                <w:szCs w:val="20"/>
                <w:lang w:val="en-US"/>
              </w:rPr>
              <w:t xml:space="preserve">– a lot – </w:t>
            </w:r>
            <w:r w:rsidR="00DB03F3" w:rsidRPr="009C1772">
              <w:rPr>
                <w:sz w:val="20"/>
                <w:szCs w:val="20"/>
                <w:highlight w:val="yellow"/>
                <w:lang w:val="en-US"/>
              </w:rPr>
              <w:t>enough</w:t>
            </w:r>
            <w:r w:rsidR="00DB03F3">
              <w:rPr>
                <w:sz w:val="20"/>
                <w:szCs w:val="20"/>
                <w:lang w:val="en-US"/>
              </w:rPr>
              <w:t xml:space="preserve"> – not that much</w:t>
            </w:r>
            <w:r w:rsidRPr="003437DC">
              <w:rPr>
                <w:sz w:val="20"/>
                <w:szCs w:val="20"/>
                <w:lang w:val="en-US"/>
              </w:rPr>
              <w:t xml:space="preserve"> – too little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9C1772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 xml:space="preserve">I think I will score:  ______ / ______ 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DB03F3" w:rsidP="00C00A22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Remedial exercises</w:t>
            </w:r>
            <w:r w:rsidR="00022DDC" w:rsidRPr="003437DC">
              <w:rPr>
                <w:b/>
                <w:sz w:val="20"/>
                <w:szCs w:val="20"/>
                <w:lang w:val="en-US"/>
              </w:rPr>
              <w:t>:</w:t>
            </w:r>
            <w:r w:rsidR="00022DDC" w:rsidRPr="003437DC">
              <w:rPr>
                <w:sz w:val="20"/>
                <w:szCs w:val="20"/>
                <w:lang w:val="en-US"/>
              </w:rPr>
              <w:t xml:space="preserve"> </w:t>
            </w:r>
            <w:r w:rsidR="003437DC" w:rsidRPr="003437DC">
              <w:rPr>
                <w:sz w:val="20"/>
                <w:szCs w:val="20"/>
                <w:lang w:val="en-US"/>
              </w:rPr>
              <w:t>To understand the curriculum a bit better, you could</w:t>
            </w:r>
            <w:r w:rsidR="00022DDC" w:rsidRPr="003437DC">
              <w:rPr>
                <w:sz w:val="20"/>
                <w:szCs w:val="20"/>
                <w:lang w:val="en-US"/>
              </w:rPr>
              <w:t>:</w:t>
            </w:r>
          </w:p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  <w:p w:rsidR="00022DDC" w:rsidRPr="006C0695" w:rsidRDefault="00E0665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Duedate:</w:t>
            </w:r>
            <w:r w:rsidR="00022DDC" w:rsidRPr="006C0695">
              <w:rPr>
                <w:sz w:val="20"/>
                <w:szCs w:val="20"/>
              </w:rPr>
              <w:t xml:space="preserve">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E0665E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Goals</w:t>
            </w:r>
            <w:r w:rsidR="00022DDC" w:rsidRPr="002D7351">
              <w:rPr>
                <w:b/>
                <w:sz w:val="20"/>
                <w:szCs w:val="20"/>
              </w:rPr>
              <w:t>:</w:t>
            </w:r>
          </w:p>
        </w:tc>
      </w:tr>
      <w:tr w:rsidR="00022DDC" w:rsidRPr="00E0665E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E0665E" w:rsidRDefault="00022DDC" w:rsidP="00E0665E">
            <w:pPr>
              <w:rPr>
                <w:sz w:val="20"/>
                <w:szCs w:val="20"/>
                <w:lang w:val="en-US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022DDC" w:rsidRDefault="00022DDC" w:rsidP="00022DDC">
      <w:pPr>
        <w:tabs>
          <w:tab w:val="clear" w:pos="9639"/>
        </w:tabs>
      </w:pPr>
      <w:r>
        <w:br w:type="page"/>
      </w:r>
    </w:p>
    <w:p w:rsidR="00D37DF9" w:rsidRDefault="002F6248" w:rsidP="002F6248">
      <w:pPr>
        <w:rPr>
          <w:lang w:val="en-GB"/>
        </w:rPr>
      </w:pPr>
      <w:r>
        <w:rPr>
          <w:lang w:val="en-GB"/>
        </w:rPr>
        <w:lastRenderedPageBreak/>
        <w:t>Past simple and past continuous</w:t>
      </w:r>
    </w:p>
    <w:p w:rsidR="002F6248" w:rsidRDefault="002F6248" w:rsidP="002F6248">
      <w:pPr>
        <w:pStyle w:val="Kop1"/>
        <w:rPr>
          <w:lang w:val="en-GB"/>
        </w:rPr>
      </w:pPr>
      <w:r w:rsidRPr="002A3F4D">
        <w:rPr>
          <w:lang w:val="en-GB"/>
        </w:rPr>
        <w:t xml:space="preserve">Complete the text by using the past simple or past continuous where appropriate. </w:t>
      </w:r>
      <w:r w:rsidR="00E46DE4">
        <w:rPr>
          <w:lang w:val="en-GB"/>
        </w:rPr>
        <w:tab/>
        <w:t>/10</w:t>
      </w:r>
    </w:p>
    <w:p w:rsidR="002F6248" w:rsidRDefault="002F6248" w:rsidP="002F6248">
      <w:pPr>
        <w:rPr>
          <w:lang w:val="en-GB"/>
        </w:rPr>
      </w:pPr>
    </w:p>
    <w:p w:rsidR="002F6248" w:rsidRPr="002A3F4D" w:rsidRDefault="002F6248" w:rsidP="002F6248">
      <w:pPr>
        <w:rPr>
          <w:lang w:val="en-GB"/>
        </w:rPr>
      </w:pPr>
      <w:r w:rsidRPr="002A3F4D">
        <w:rPr>
          <w:lang w:val="en-GB"/>
        </w:rPr>
        <w:t xml:space="preserve">My first day of high school </w:t>
      </w:r>
      <w:r w:rsidR="009C1772">
        <w:rPr>
          <w:lang w:val="en-US"/>
        </w:rPr>
        <w:t xml:space="preserve">was </w:t>
      </w:r>
      <w:r w:rsidRPr="002A3F4D">
        <w:rPr>
          <w:lang w:val="en-GB"/>
        </w:rPr>
        <w:t xml:space="preserve">(1 </w:t>
      </w:r>
      <w:r w:rsidRPr="002A3F4D">
        <w:rPr>
          <w:i/>
          <w:lang w:val="en-GB"/>
        </w:rPr>
        <w:t>to be</w:t>
      </w:r>
      <w:r w:rsidRPr="002A3F4D">
        <w:rPr>
          <w:lang w:val="en-GB"/>
        </w:rPr>
        <w:t xml:space="preserve">) a nightmare! It all </w:t>
      </w:r>
      <w:r w:rsidR="009C1772">
        <w:rPr>
          <w:lang w:val="en-US"/>
        </w:rPr>
        <w:t>started</w:t>
      </w:r>
      <w:r w:rsidRPr="002A3F4D">
        <w:rPr>
          <w:color w:val="0000FF"/>
          <w:lang w:val="en-GB"/>
        </w:rPr>
        <w:t xml:space="preserve"> </w:t>
      </w:r>
      <w:r w:rsidRPr="002A3F4D">
        <w:rPr>
          <w:lang w:val="en-GB"/>
        </w:rPr>
        <w:t xml:space="preserve">(2 </w:t>
      </w:r>
      <w:r w:rsidRPr="002A3F4D">
        <w:rPr>
          <w:i/>
          <w:lang w:val="en-GB"/>
        </w:rPr>
        <w:t>to start</w:t>
      </w:r>
      <w:r w:rsidRPr="002A3F4D">
        <w:rPr>
          <w:lang w:val="en-GB"/>
        </w:rPr>
        <w:t xml:space="preserve">) when I first </w:t>
      </w:r>
      <w:r w:rsidR="009C1772">
        <w:rPr>
          <w:lang w:val="en-US"/>
        </w:rPr>
        <w:t>went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(3 </w:t>
      </w:r>
      <w:r w:rsidRPr="002A3F4D">
        <w:rPr>
          <w:i/>
          <w:lang w:val="en-GB"/>
        </w:rPr>
        <w:t>to get</w:t>
      </w:r>
      <w:r w:rsidRPr="002A3F4D">
        <w:rPr>
          <w:lang w:val="en-GB"/>
        </w:rPr>
        <w:t xml:space="preserve">) to school. All of the freshmen </w:t>
      </w:r>
      <w:r w:rsidR="009C1772">
        <w:rPr>
          <w:lang w:val="en-US"/>
        </w:rPr>
        <w:t>who were wandering</w:t>
      </w:r>
      <w:r w:rsidRPr="002A3F4D">
        <w:rPr>
          <w:lang w:val="en-GB"/>
        </w:rPr>
        <w:t xml:space="preserve">(4 </w:t>
      </w:r>
      <w:r w:rsidRPr="002A3F4D">
        <w:rPr>
          <w:i/>
          <w:lang w:val="en-GB"/>
        </w:rPr>
        <w:t>to wander</w:t>
      </w:r>
      <w:r w:rsidRPr="002A3F4D">
        <w:rPr>
          <w:lang w:val="en-GB"/>
        </w:rPr>
        <w:t xml:space="preserve">) around completely lost and all of the seniors </w:t>
      </w:r>
      <w:r w:rsidR="009C1772">
        <w:rPr>
          <w:lang w:val="en-US"/>
        </w:rPr>
        <w:t>just were waiting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(5 </w:t>
      </w:r>
      <w:r w:rsidRPr="002A3F4D">
        <w:rPr>
          <w:i/>
          <w:lang w:val="en-GB"/>
        </w:rPr>
        <w:t>just; to wait</w:t>
      </w:r>
      <w:r w:rsidRPr="002A3F4D">
        <w:rPr>
          <w:lang w:val="en-GB"/>
        </w:rPr>
        <w:t xml:space="preserve">) for the freshmen to do something stupid. </w:t>
      </w:r>
    </w:p>
    <w:p w:rsidR="002F6248" w:rsidRPr="002A3F4D" w:rsidRDefault="002F6248" w:rsidP="002F6248">
      <w:pPr>
        <w:rPr>
          <w:lang w:val="en-GB"/>
        </w:rPr>
      </w:pPr>
    </w:p>
    <w:p w:rsidR="002F6248" w:rsidRDefault="002F6248" w:rsidP="002F6248">
      <w:pPr>
        <w:rPr>
          <w:lang w:val="en-GB"/>
        </w:rPr>
      </w:pPr>
      <w:r w:rsidRPr="002A3F4D">
        <w:rPr>
          <w:lang w:val="en-GB"/>
        </w:rPr>
        <w:t xml:space="preserve">I </w:t>
      </w:r>
      <w:r w:rsidR="009C1772">
        <w:rPr>
          <w:lang w:val="en-US"/>
        </w:rPr>
        <w:t>went</w:t>
      </w:r>
      <w:r w:rsidRPr="002A3F4D">
        <w:rPr>
          <w:lang w:val="en-GB"/>
        </w:rPr>
        <w:t xml:space="preserve">(6 </w:t>
      </w:r>
      <w:r w:rsidRPr="002A3F4D">
        <w:rPr>
          <w:i/>
          <w:lang w:val="en-GB"/>
        </w:rPr>
        <w:t>to go</w:t>
      </w:r>
      <w:r w:rsidRPr="002A3F4D">
        <w:rPr>
          <w:lang w:val="en-GB"/>
        </w:rPr>
        <w:t xml:space="preserve">) to my first class of the day, gym class, and guess what? I </w:t>
      </w:r>
      <w:r w:rsidR="009C1772">
        <w:rPr>
          <w:lang w:val="en-US"/>
        </w:rPr>
        <w:t>forgot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(7 </w:t>
      </w:r>
      <w:r w:rsidRPr="002A3F4D">
        <w:rPr>
          <w:i/>
          <w:lang w:val="en-GB"/>
        </w:rPr>
        <w:t>to forget</w:t>
      </w:r>
      <w:r w:rsidRPr="002A3F4D">
        <w:rPr>
          <w:lang w:val="en-GB"/>
        </w:rPr>
        <w:t xml:space="preserve">) my gym clothes! So, there I </w:t>
      </w:r>
      <w:r w:rsidR="009C1772">
        <w:rPr>
          <w:lang w:val="en-US"/>
        </w:rPr>
        <w:t>was</w:t>
      </w:r>
      <w:r w:rsidRPr="002A3F4D">
        <w:rPr>
          <w:color w:val="0000FF"/>
          <w:lang w:val="en-GB"/>
        </w:rPr>
        <w:t xml:space="preserve"> </w:t>
      </w:r>
      <w:r w:rsidRPr="002A3F4D">
        <w:rPr>
          <w:lang w:val="en-GB"/>
        </w:rPr>
        <w:t xml:space="preserve">(8 </w:t>
      </w:r>
      <w:r w:rsidRPr="002A3F4D">
        <w:rPr>
          <w:i/>
          <w:lang w:val="en-GB"/>
        </w:rPr>
        <w:t>to be</w:t>
      </w:r>
      <w:r w:rsidRPr="002A3F4D">
        <w:rPr>
          <w:lang w:val="en-GB"/>
        </w:rPr>
        <w:t xml:space="preserve">) in my normal school clothes, ‘ready’ to play a game of basketball. The game didn’t get off to a good start. I </w:t>
      </w:r>
      <w:r w:rsidR="009C1772">
        <w:rPr>
          <w:lang w:val="en-US"/>
        </w:rPr>
        <w:t xml:space="preserve">dribbled 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(9 </w:t>
      </w:r>
      <w:r w:rsidRPr="002A3F4D">
        <w:rPr>
          <w:i/>
          <w:lang w:val="en-GB"/>
        </w:rPr>
        <w:t>to dribble</w:t>
      </w:r>
      <w:r w:rsidRPr="002A3F4D">
        <w:rPr>
          <w:lang w:val="en-GB"/>
        </w:rPr>
        <w:t xml:space="preserve">) the ball when all of a sudden a senior </w:t>
      </w:r>
      <w:r w:rsidR="009C1772">
        <w:rPr>
          <w:lang w:val="en-US"/>
        </w:rPr>
        <w:t>trapped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(10 </w:t>
      </w:r>
      <w:r w:rsidRPr="002A3F4D">
        <w:rPr>
          <w:i/>
          <w:lang w:val="en-GB"/>
        </w:rPr>
        <w:t>to trip</w:t>
      </w:r>
      <w:r w:rsidRPr="002A3F4D">
        <w:rPr>
          <w:lang w:val="en-GB"/>
        </w:rPr>
        <w:t xml:space="preserve">) me. I </w:t>
      </w:r>
      <w:r w:rsidR="009C1772">
        <w:rPr>
          <w:lang w:val="en-US"/>
        </w:rPr>
        <w:t>felled down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(11 </w:t>
      </w:r>
      <w:r w:rsidRPr="002A3F4D">
        <w:rPr>
          <w:i/>
          <w:lang w:val="en-GB"/>
        </w:rPr>
        <w:t>to fall</w:t>
      </w:r>
      <w:r w:rsidRPr="002A3F4D">
        <w:rPr>
          <w:lang w:val="en-GB"/>
        </w:rPr>
        <w:t xml:space="preserve">) with a loud thud. I </w:t>
      </w:r>
      <w:r w:rsidR="009C1772">
        <w:rPr>
          <w:lang w:val="en-US"/>
        </w:rPr>
        <w:t>got</w:t>
      </w:r>
      <w:r w:rsidRPr="002A3F4D">
        <w:rPr>
          <w:color w:val="0000FF"/>
          <w:lang w:val="en-GB"/>
        </w:rPr>
        <w:t xml:space="preserve"> </w:t>
      </w:r>
      <w:r w:rsidRPr="002A3F4D">
        <w:rPr>
          <w:lang w:val="en-GB"/>
        </w:rPr>
        <w:t xml:space="preserve">(12 </w:t>
      </w:r>
      <w:r w:rsidRPr="002A3F4D">
        <w:rPr>
          <w:i/>
          <w:lang w:val="en-GB"/>
        </w:rPr>
        <w:t>to get</w:t>
      </w:r>
      <w:r w:rsidRPr="002A3F4D">
        <w:rPr>
          <w:lang w:val="en-GB"/>
        </w:rPr>
        <w:t xml:space="preserve">) up and </w:t>
      </w:r>
      <w:r w:rsidR="009C1772">
        <w:rPr>
          <w:lang w:val="en-US"/>
        </w:rPr>
        <w:t xml:space="preserve">noticed 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(13 </w:t>
      </w:r>
      <w:r w:rsidRPr="002A3F4D">
        <w:rPr>
          <w:i/>
          <w:lang w:val="en-GB"/>
        </w:rPr>
        <w:t>to notice</w:t>
      </w:r>
      <w:r w:rsidRPr="002A3F4D">
        <w:rPr>
          <w:lang w:val="en-GB"/>
        </w:rPr>
        <w:t xml:space="preserve">) my shoe was untied, so I </w:t>
      </w:r>
      <w:r w:rsidR="009C1772">
        <w:rPr>
          <w:lang w:val="en-US"/>
        </w:rPr>
        <w:t>was bending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(14 </w:t>
      </w:r>
      <w:r w:rsidRPr="002A3F4D">
        <w:rPr>
          <w:i/>
          <w:lang w:val="en-GB"/>
        </w:rPr>
        <w:t>to bend</w:t>
      </w:r>
      <w:r w:rsidRPr="002A3F4D">
        <w:rPr>
          <w:lang w:val="en-GB"/>
        </w:rPr>
        <w:t xml:space="preserve">) over to tie it. Riiiip! Yes, you </w:t>
      </w:r>
      <w:r w:rsidR="009C1772">
        <w:rPr>
          <w:lang w:val="en-US"/>
        </w:rPr>
        <w:t>guessed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(15 </w:t>
      </w:r>
      <w:r w:rsidRPr="002A3F4D">
        <w:rPr>
          <w:i/>
          <w:lang w:val="en-GB"/>
        </w:rPr>
        <w:t>to guess</w:t>
      </w:r>
      <w:r w:rsidRPr="002A3F4D">
        <w:rPr>
          <w:lang w:val="en-GB"/>
        </w:rPr>
        <w:t xml:space="preserve">) it, the seat of my pants </w:t>
      </w:r>
      <w:r w:rsidR="00461C31">
        <w:rPr>
          <w:lang w:val="en-US"/>
        </w:rPr>
        <w:t>was ripped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(16 </w:t>
      </w:r>
      <w:r w:rsidRPr="002A3F4D">
        <w:rPr>
          <w:i/>
          <w:lang w:val="en-GB"/>
        </w:rPr>
        <w:t>to rip</w:t>
      </w:r>
      <w:r w:rsidRPr="002A3F4D">
        <w:rPr>
          <w:lang w:val="en-GB"/>
        </w:rPr>
        <w:t xml:space="preserve">) right down the middle. My whole body </w:t>
      </w:r>
      <w:r w:rsidR="00461C31">
        <w:rPr>
          <w:lang w:val="en-US"/>
        </w:rPr>
        <w:t>was sweating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(17 </w:t>
      </w:r>
      <w:r w:rsidRPr="002A3F4D">
        <w:rPr>
          <w:i/>
          <w:lang w:val="en-GB"/>
        </w:rPr>
        <w:t>to sweat</w:t>
      </w:r>
      <w:r w:rsidRPr="002A3F4D">
        <w:rPr>
          <w:lang w:val="en-GB"/>
        </w:rPr>
        <w:t xml:space="preserve">) and </w:t>
      </w:r>
      <w:r w:rsidR="00461C31">
        <w:rPr>
          <w:lang w:val="en-US"/>
        </w:rPr>
        <w:t>shaking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(18 </w:t>
      </w:r>
      <w:r w:rsidRPr="002A3F4D">
        <w:rPr>
          <w:i/>
          <w:lang w:val="en-GB"/>
        </w:rPr>
        <w:t>to shake</w:t>
      </w:r>
      <w:r w:rsidRPr="002A3F4D">
        <w:rPr>
          <w:lang w:val="en-GB"/>
        </w:rPr>
        <w:t xml:space="preserve">) at the same time. How embarrassing! After 40 more minutes, it </w:t>
      </w:r>
      <w:r w:rsidR="00461C31">
        <w:rPr>
          <w:lang w:val="en-US"/>
        </w:rPr>
        <w:t>was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(19 </w:t>
      </w:r>
      <w:r w:rsidRPr="002A3F4D">
        <w:rPr>
          <w:i/>
          <w:lang w:val="en-GB"/>
        </w:rPr>
        <w:t>to be</w:t>
      </w:r>
      <w:r w:rsidRPr="002A3F4D">
        <w:rPr>
          <w:lang w:val="en-GB"/>
        </w:rPr>
        <w:t xml:space="preserve">) finally over. By the second class period of my first day of high school, I </w:t>
      </w:r>
      <w:r w:rsidR="00461C31">
        <w:rPr>
          <w:lang w:val="en-US"/>
        </w:rPr>
        <w:t>already wished</w:t>
      </w:r>
      <w:r w:rsidRPr="002F6248">
        <w:rPr>
          <w:lang w:val="en-GB"/>
        </w:rPr>
        <w:t xml:space="preserve"> </w:t>
      </w:r>
      <w:r w:rsidRPr="002A3F4D">
        <w:rPr>
          <w:lang w:val="en-GB"/>
        </w:rPr>
        <w:t xml:space="preserve">(20 </w:t>
      </w:r>
      <w:r w:rsidRPr="002A3F4D">
        <w:rPr>
          <w:i/>
          <w:lang w:val="en-GB"/>
        </w:rPr>
        <w:t>already; to wish</w:t>
      </w:r>
      <w:r w:rsidRPr="002A3F4D">
        <w:rPr>
          <w:lang w:val="en-GB"/>
        </w:rPr>
        <w:t>) the day would end!</w:t>
      </w: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461C31" w:rsidRDefault="00461C31">
      <w:pPr>
        <w:tabs>
          <w:tab w:val="clear" w:pos="9639"/>
        </w:tabs>
        <w:spacing w:after="160" w:line="259" w:lineRule="auto"/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46DE4" w:rsidRDefault="00E46DE4" w:rsidP="00E46DE4">
      <w:pPr>
        <w:pStyle w:val="Kop1"/>
        <w:rPr>
          <w:lang w:val="en-GB"/>
        </w:rPr>
      </w:pPr>
      <w:r w:rsidRPr="00242A83">
        <w:rPr>
          <w:szCs w:val="22"/>
          <w:lang w:val="en-US"/>
        </w:rPr>
        <w:lastRenderedPageBreak/>
        <w:t xml:space="preserve">Complete these news articles about the fire.  Put the verbs in the correct form. 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ab/>
        <w:t>/5</w:t>
      </w:r>
    </w:p>
    <w:p w:rsidR="00E46DE4" w:rsidRPr="002A3F4D" w:rsidRDefault="00E46DE4" w:rsidP="002F6248">
      <w:pPr>
        <w:rPr>
          <w:lang w:val="en-GB"/>
        </w:rPr>
      </w:pPr>
      <w:r>
        <w:rPr>
          <w:noProof/>
          <w:lang w:eastAsia="nl-B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C90D8" wp14:editId="391DA12F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6534150" cy="4886325"/>
                <wp:effectExtent l="0" t="0" r="95250" b="10477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4886325"/>
                          <a:chOff x="1134" y="10202"/>
                          <a:chExt cx="10170" cy="4680"/>
                        </a:xfrm>
                      </wpg:grpSpPr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0202"/>
                            <a:ext cx="3600" cy="4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46DE4" w:rsidRPr="009D0940" w:rsidRDefault="00E46DE4" w:rsidP="00E46DE4">
                              <w:pPr>
                                <w:spacing w:line="360" w:lineRule="exact"/>
                                <w:rPr>
                                  <w:b/>
                                  <w:smallCaps/>
                                  <w:spacing w:val="4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9D0940">
                                <w:rPr>
                                  <w:b/>
                                  <w:smallCaps/>
                                  <w:spacing w:val="40"/>
                                  <w:sz w:val="36"/>
                                  <w:szCs w:val="36"/>
                                  <w:lang w:val="en-US"/>
                                </w:rPr>
                                <w:t xml:space="preserve">FIRE </w:t>
                              </w:r>
                            </w:p>
                            <w:p w:rsidR="00E46DE4" w:rsidRPr="006A7B43" w:rsidRDefault="00E46DE4" w:rsidP="00E46DE4">
                              <w:pPr>
                                <w:pBdr>
                                  <w:bottom w:val="single" w:sz="4" w:space="1" w:color="auto"/>
                                </w:pBdr>
                                <w:spacing w:after="120"/>
                                <w:ind w:right="-135"/>
                                <w:rPr>
                                  <w:b/>
                                  <w:smallCaps/>
                                  <w:spacing w:val="-2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A7B43">
                                <w:rPr>
                                  <w:b/>
                                  <w:smallCaps/>
                                  <w:spacing w:val="-20"/>
                                  <w:sz w:val="32"/>
                                  <w:szCs w:val="32"/>
                                  <w:lang w:val="en-US"/>
                                </w:rPr>
                                <w:t>at   Apartment   Building!</w:t>
                              </w:r>
                            </w:p>
                            <w:p w:rsidR="00E46DE4" w:rsidRPr="00242A83" w:rsidRDefault="00E46DE4" w:rsidP="00E46DE4">
                              <w:pPr>
                                <w:jc w:val="both"/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</w:pPr>
                              <w:r w:rsidRPr="00242A83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Yesterday evening a fire _____________ (1.</w:t>
                              </w:r>
                              <w:r w:rsidRPr="00242A83">
                                <w:rPr>
                                  <w:rFonts w:ascii="Arial Narrow" w:hAnsi="Arial Narrow"/>
                                  <w:b/>
                                  <w:spacing w:val="-10"/>
                                  <w:lang w:val="en-US"/>
                                </w:rPr>
                                <w:t>start</w:t>
                              </w:r>
                              <w:r w:rsidRPr="00242A83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) at “Harris Department Building” while a resident at the first floor _________________ (2..</w:t>
                              </w:r>
                              <w:r w:rsidRPr="00242A83">
                                <w:rPr>
                                  <w:rFonts w:ascii="Arial Narrow" w:hAnsi="Arial Narrow"/>
                                  <w:b/>
                                  <w:spacing w:val="-10"/>
                                  <w:lang w:val="en-US"/>
                                </w:rPr>
                                <w:t>cook</w:t>
                              </w:r>
                              <w:r w:rsidRPr="00242A83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). The fire started at the cooker and quickly _____________  (3.</w:t>
                              </w:r>
                              <w:r w:rsidRPr="00242A83">
                                <w:rPr>
                                  <w:rFonts w:ascii="Arial Narrow" w:hAnsi="Arial Narrow"/>
                                  <w:b/>
                                  <w:spacing w:val="-10"/>
                                  <w:lang w:val="en-US"/>
                                </w:rPr>
                                <w:t>take</w:t>
                              </w:r>
                              <w:r w:rsidRPr="00242A83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)  to the curtains above it.  The building tenants ______________________  (4.</w:t>
                              </w:r>
                              <w:r w:rsidRPr="00242A83">
                                <w:rPr>
                                  <w:rFonts w:ascii="Arial Narrow" w:hAnsi="Arial Narrow"/>
                                  <w:b/>
                                  <w:spacing w:val="-10"/>
                                  <w:lang w:val="en-US"/>
                                </w:rPr>
                                <w:t>do</w:t>
                              </w:r>
                              <w:r w:rsidRPr="00242A83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) different things at the time of the fire but _____________  (5.</w:t>
                              </w:r>
                              <w:r w:rsidRPr="00242A83">
                                <w:rPr>
                                  <w:rFonts w:ascii="Arial Narrow" w:hAnsi="Arial Narrow"/>
                                  <w:b/>
                                  <w:spacing w:val="-10"/>
                                  <w:lang w:val="en-US"/>
                                </w:rPr>
                                <w:t>have</w:t>
                              </w:r>
                              <w:r w:rsidRPr="00242A83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)  to leave the building at once. Fortunately, nobody was hurt and the firemen _____________  (6.</w:t>
                              </w:r>
                              <w:r w:rsidRPr="00242A83">
                                <w:rPr>
                                  <w:rFonts w:ascii="Arial Narrow" w:hAnsi="Arial Narrow"/>
                                  <w:b/>
                                  <w:spacing w:val="-10"/>
                                  <w:lang w:val="en-US"/>
                                </w:rPr>
                                <w:t>extinguish</w:t>
                              </w:r>
                              <w:r w:rsidRPr="00242A83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) the fire with no great loses.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04" y="11187"/>
                            <a:ext cx="640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46DE4" w:rsidRDefault="00E46DE4" w:rsidP="00E46DE4">
                              <w:pPr>
                                <w:jc w:val="both"/>
                                <w:rPr>
                                  <w:rFonts w:ascii="Bodoni MT Black" w:hAnsi="Bodoni MT Black"/>
                                  <w:smallCap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D5AF5">
                                <w:rPr>
                                  <w:rFonts w:ascii="Bodoni MT Black" w:hAnsi="Bodoni MT Black"/>
                                  <w:smallCaps/>
                                  <w:spacing w:val="-2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Drugs Seize at Airport</w:t>
                              </w:r>
                              <w:r w:rsidRPr="003D5AF5">
                                <w:rPr>
                                  <w:rFonts w:ascii="Bodoni MT Black" w:hAnsi="Bodoni MT Black"/>
                                  <w:smallCaps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</w:p>
                            <w:p w:rsidR="00E46DE4" w:rsidRPr="003D5AF5" w:rsidRDefault="00E46DE4" w:rsidP="00E46DE4">
                              <w:pPr>
                                <w:jc w:val="both"/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D5AF5"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  <w:t xml:space="preserve">Police </w:t>
                              </w:r>
                              <w:r w:rsidRPr="003D5AF5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_____________ </w:t>
                              </w:r>
                              <w:r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 (1.</w:t>
                              </w:r>
                              <w:r w:rsidRPr="00525A0D">
                                <w:rPr>
                                  <w:rFonts w:ascii="Tw Cen MT Condensed" w:hAnsi="Tw Cen MT Condensed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arrest</w:t>
                              </w:r>
                              <w:r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3D5AF5"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  <w:t xml:space="preserve">a 40-year-old businessman last night at Heathrow Airport when he </w:t>
                              </w:r>
                              <w:r w:rsidRPr="003D5AF5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_________</w:t>
                              </w:r>
                              <w:r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______</w:t>
                              </w:r>
                              <w:r w:rsidRPr="003D5AF5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____ </w:t>
                              </w:r>
                              <w:r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 (2.</w:t>
                              </w:r>
                              <w:r w:rsidRPr="00525A0D">
                                <w:rPr>
                                  <w:rFonts w:ascii="Tw Cen MT Condensed" w:hAnsi="Tw Cen MT Condensed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board</w:t>
                              </w:r>
                              <w:r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  <w:t xml:space="preserve">) the 20 pm flight to Dublin. Dogs from the Narcotics police division </w:t>
                              </w:r>
                              <w:r w:rsidRPr="003D5AF5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_____________ </w:t>
                              </w:r>
                              <w:r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 (3.</w:t>
                              </w:r>
                              <w:r w:rsidRPr="00525A0D">
                                <w:rPr>
                                  <w:rFonts w:ascii="Tw Cen MT Condensed" w:hAnsi="Tw Cen MT Condensed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detect</w:t>
                              </w:r>
                              <w:r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  <w:t xml:space="preserve">) a substance believed to be cocaine while they </w:t>
                              </w:r>
                              <w:r w:rsidRPr="003D5AF5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____</w:t>
                              </w:r>
                              <w:r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>____</w:t>
                              </w:r>
                              <w:r w:rsidRPr="003D5AF5"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_________ </w:t>
                              </w:r>
                              <w:r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 (4.</w:t>
                              </w:r>
                              <w:r w:rsidRPr="00525A0D">
                                <w:rPr>
                                  <w:rFonts w:ascii="Tw Cen MT Condensed" w:hAnsi="Tw Cen MT Condensed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do</w:t>
                              </w:r>
                              <w:r>
                                <w:rPr>
                                  <w:rFonts w:ascii="Arial Narrow" w:hAnsi="Arial Narrow"/>
                                  <w:spacing w:val="-10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  <w:t>a customs inspection of the luggage.  He is now at the 5</w:t>
                              </w:r>
                              <w:r w:rsidRPr="00525A0D"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th</w:t>
                              </w:r>
                              <w:r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  <w:lang w:val="en-US"/>
                                </w:rPr>
                                <w:t xml:space="preserve"> Police division.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90D8" id="Group 19" o:spid="_x0000_s1026" style="position:absolute;margin-left:0;margin-top:19.8pt;width:514.5pt;height:384.75pt;z-index:251659264;mso-position-horizontal:left;mso-position-horizontal-relative:margin" coordorigin="1134,10202" coordsize="10170,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1134;top:10202;width:3600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e46cEA&#10;AADbAAAADwAAAGRycy9kb3ducmV2LnhtbERPW2vCMBR+H/gfwhH2IppORLQaZRsKggXx9n5sjm2x&#10;OemSqPXfLw+DPX589/myNbV4kPOVZQUfgwQEcW51xYWC03Hdn4DwAVljbZkUvMjDctF5m2Oq7ZP3&#10;9DiEQsQQ9ikqKENoUil9XpJBP7ANceSu1hkMEbpCaofPGG5qOUySsTRYcWwosaHvkvLb4W4UfJ1H&#10;qzrrofvpbbPp6tJcb9l4p9R7t/2cgQjUhn/xn3ujFQzj+vgl/g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XuOnBAAAA2wAAAA8AAAAAAAAAAAAAAAAAmAIAAGRycy9kb3du&#10;cmV2LnhtbFBLBQYAAAAABAAEAPUAAACGAwAAAAA=&#10;">
                  <v:shadow on="t" opacity=".5" offset="6pt,6pt"/>
                  <v:textbox>
                    <w:txbxContent>
                      <w:p w:rsidR="00E46DE4" w:rsidRPr="009D0940" w:rsidRDefault="00E46DE4" w:rsidP="00E46DE4">
                        <w:pPr>
                          <w:spacing w:line="360" w:lineRule="exact"/>
                          <w:rPr>
                            <w:b/>
                            <w:smallCaps/>
                            <w:spacing w:val="40"/>
                            <w:sz w:val="36"/>
                            <w:szCs w:val="36"/>
                            <w:lang w:val="en-US"/>
                          </w:rPr>
                        </w:pPr>
                        <w:r w:rsidRPr="009D0940">
                          <w:rPr>
                            <w:b/>
                            <w:smallCaps/>
                            <w:spacing w:val="40"/>
                            <w:sz w:val="36"/>
                            <w:szCs w:val="36"/>
                            <w:lang w:val="en-US"/>
                          </w:rPr>
                          <w:t xml:space="preserve">FIRE </w:t>
                        </w:r>
                      </w:p>
                      <w:p w:rsidR="00E46DE4" w:rsidRPr="006A7B43" w:rsidRDefault="00E46DE4" w:rsidP="00E46DE4">
                        <w:pPr>
                          <w:pBdr>
                            <w:bottom w:val="single" w:sz="4" w:space="1" w:color="auto"/>
                          </w:pBdr>
                          <w:spacing w:after="120"/>
                          <w:ind w:right="-135"/>
                          <w:rPr>
                            <w:b/>
                            <w:smallCaps/>
                            <w:spacing w:val="-20"/>
                            <w:sz w:val="32"/>
                            <w:szCs w:val="32"/>
                            <w:lang w:val="en-US"/>
                          </w:rPr>
                        </w:pPr>
                        <w:r w:rsidRPr="006A7B43">
                          <w:rPr>
                            <w:b/>
                            <w:smallCaps/>
                            <w:spacing w:val="-20"/>
                            <w:sz w:val="32"/>
                            <w:szCs w:val="32"/>
                            <w:lang w:val="en-US"/>
                          </w:rPr>
                          <w:t>at   Apartment   Building!</w:t>
                        </w:r>
                      </w:p>
                      <w:p w:rsidR="00E46DE4" w:rsidRPr="00242A83" w:rsidRDefault="00E46DE4" w:rsidP="00E46DE4">
                        <w:pPr>
                          <w:jc w:val="both"/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</w:pPr>
                        <w:r w:rsidRPr="00242A83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Yesterday evening a fire _____________ (1.</w:t>
                        </w:r>
                        <w:r w:rsidRPr="00242A83">
                          <w:rPr>
                            <w:rFonts w:ascii="Arial Narrow" w:hAnsi="Arial Narrow"/>
                            <w:b/>
                            <w:spacing w:val="-10"/>
                            <w:lang w:val="en-US"/>
                          </w:rPr>
                          <w:t>start</w:t>
                        </w:r>
                        <w:r w:rsidRPr="00242A83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) at “Harris Department Building” while a resident at the first floor _________________ (2..</w:t>
                        </w:r>
                        <w:r w:rsidRPr="00242A83">
                          <w:rPr>
                            <w:rFonts w:ascii="Arial Narrow" w:hAnsi="Arial Narrow"/>
                            <w:b/>
                            <w:spacing w:val="-10"/>
                            <w:lang w:val="en-US"/>
                          </w:rPr>
                          <w:t>cook</w:t>
                        </w:r>
                        <w:r w:rsidRPr="00242A83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). The fire started at the cooker and quickly _____________  (3.</w:t>
                        </w:r>
                        <w:r w:rsidRPr="00242A83">
                          <w:rPr>
                            <w:rFonts w:ascii="Arial Narrow" w:hAnsi="Arial Narrow"/>
                            <w:b/>
                            <w:spacing w:val="-10"/>
                            <w:lang w:val="en-US"/>
                          </w:rPr>
                          <w:t>take</w:t>
                        </w:r>
                        <w:r w:rsidRPr="00242A83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)  to the curtains above it.  The building tenants ______________________  (4.</w:t>
                        </w:r>
                        <w:r w:rsidRPr="00242A83">
                          <w:rPr>
                            <w:rFonts w:ascii="Arial Narrow" w:hAnsi="Arial Narrow"/>
                            <w:b/>
                            <w:spacing w:val="-10"/>
                            <w:lang w:val="en-US"/>
                          </w:rPr>
                          <w:t>do</w:t>
                        </w:r>
                        <w:r w:rsidRPr="00242A83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) different things at the time of the fire but _____________  (5.</w:t>
                        </w:r>
                        <w:r w:rsidRPr="00242A83">
                          <w:rPr>
                            <w:rFonts w:ascii="Arial Narrow" w:hAnsi="Arial Narrow"/>
                            <w:b/>
                            <w:spacing w:val="-10"/>
                            <w:lang w:val="en-US"/>
                          </w:rPr>
                          <w:t>have</w:t>
                        </w:r>
                        <w:r w:rsidRPr="00242A83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)  to leave the building at once. Fortunately, nobody was hurt and the firemen _____________  (6.</w:t>
                        </w:r>
                        <w:r w:rsidRPr="00242A83">
                          <w:rPr>
                            <w:rFonts w:ascii="Arial Narrow" w:hAnsi="Arial Narrow"/>
                            <w:b/>
                            <w:spacing w:val="-10"/>
                            <w:lang w:val="en-US"/>
                          </w:rPr>
                          <w:t>extinguish</w:t>
                        </w:r>
                        <w:r w:rsidRPr="00242A83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) the fire with no great loses. </w:t>
                        </w:r>
                      </w:p>
                    </w:txbxContent>
                  </v:textbox>
                </v:shape>
                <v:shape id="Text Box 17" o:spid="_x0000_s1028" type="#_x0000_t202" style="position:absolute;left:4904;top:11187;width:640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dcsUA&#10;AADbAAAADwAAAGRycy9kb3ducmV2LnhtbESPQWvCQBSE74L/YXlCL1I3EREbXUNbLBQaKNX2/sw+&#10;k2D2bbq71fjv3YLgcZiZb5hV3ptWnMj5xrKCdJKAIC6tbrhS8L17e1yA8AFZY2uZFFzIQ74eDlaY&#10;aXvmLzptQyUihH2GCuoQukxKX9Zk0E9sRxy9g3UGQ5SuktrhOcJNK6dJMpcGG44LNXb0WlN53P4Z&#10;BS8/s01bjNH9jj+Kp82+OxyL+adSD6P+eQkiUB/u4Vv7XS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x1yxQAAANsAAAAPAAAAAAAAAAAAAAAAAJgCAABkcnMv&#10;ZG93bnJldi54bWxQSwUGAAAAAAQABAD1AAAAigMAAAAA&#10;">
                  <v:shadow on="t" opacity=".5" offset="6pt,6pt"/>
                  <v:textbox>
                    <w:txbxContent>
                      <w:p w:rsidR="00E46DE4" w:rsidRDefault="00E46DE4" w:rsidP="00E46DE4">
                        <w:pPr>
                          <w:jc w:val="both"/>
                          <w:rPr>
                            <w:rFonts w:ascii="Bodoni MT Black" w:hAnsi="Bodoni MT Black"/>
                            <w:smallCaps/>
                            <w:sz w:val="28"/>
                            <w:szCs w:val="28"/>
                            <w:lang w:val="en-US"/>
                          </w:rPr>
                        </w:pPr>
                        <w:r w:rsidRPr="003D5AF5">
                          <w:rPr>
                            <w:rFonts w:ascii="Bodoni MT Black" w:hAnsi="Bodoni MT Black"/>
                            <w:smallCaps/>
                            <w:spacing w:val="-20"/>
                            <w:sz w:val="32"/>
                            <w:szCs w:val="32"/>
                            <w:u w:val="single"/>
                            <w:lang w:val="en-US"/>
                          </w:rPr>
                          <w:t>Drugs Seize at Airport</w:t>
                        </w:r>
                        <w:r w:rsidRPr="003D5AF5">
                          <w:rPr>
                            <w:rFonts w:ascii="Bodoni MT Black" w:hAnsi="Bodoni MT Black"/>
                            <w:smallCaps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</w:p>
                      <w:p w:rsidR="00E46DE4" w:rsidRPr="003D5AF5" w:rsidRDefault="00E46DE4" w:rsidP="00E46DE4">
                        <w:pPr>
                          <w:jc w:val="both"/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</w:pPr>
                        <w:r w:rsidRPr="003D5AF5"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  <w:t xml:space="preserve">Police </w:t>
                        </w:r>
                        <w:r w:rsidRPr="003D5AF5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_____________ </w:t>
                        </w:r>
                        <w:r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 (1.</w:t>
                        </w:r>
                        <w:r w:rsidRPr="00525A0D">
                          <w:rPr>
                            <w:rFonts w:ascii="Tw Cen MT Condensed" w:hAnsi="Tw Cen MT Condensed"/>
                            <w:b/>
                            <w:sz w:val="28"/>
                            <w:szCs w:val="28"/>
                            <w:lang w:val="en-US"/>
                          </w:rPr>
                          <w:t>arrest</w:t>
                        </w:r>
                        <w:r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  <w:t>)</w:t>
                        </w:r>
                        <w:r w:rsidRPr="003D5AF5"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  <w:t xml:space="preserve">a 40-year-old businessman last night at Heathrow Airport when he </w:t>
                        </w:r>
                        <w:r w:rsidRPr="003D5AF5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_________</w:t>
                        </w:r>
                        <w:r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______</w:t>
                        </w:r>
                        <w:r w:rsidRPr="003D5AF5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____ </w:t>
                        </w:r>
                        <w:r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 (2.</w:t>
                        </w:r>
                        <w:r w:rsidRPr="00525A0D">
                          <w:rPr>
                            <w:rFonts w:ascii="Tw Cen MT Condensed" w:hAnsi="Tw Cen MT Condensed"/>
                            <w:b/>
                            <w:sz w:val="28"/>
                            <w:szCs w:val="28"/>
                            <w:lang w:val="en-US"/>
                          </w:rPr>
                          <w:t>board</w:t>
                        </w:r>
                        <w:r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  <w:t xml:space="preserve">) the 20 pm flight to Dublin. Dogs from the Narcotics police division </w:t>
                        </w:r>
                        <w:r w:rsidRPr="003D5AF5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_____________ </w:t>
                        </w:r>
                        <w:r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 (3.</w:t>
                        </w:r>
                        <w:r w:rsidRPr="00525A0D">
                          <w:rPr>
                            <w:rFonts w:ascii="Tw Cen MT Condensed" w:hAnsi="Tw Cen MT Condensed"/>
                            <w:b/>
                            <w:sz w:val="28"/>
                            <w:szCs w:val="28"/>
                            <w:lang w:val="en-US"/>
                          </w:rPr>
                          <w:t>detect</w:t>
                        </w:r>
                        <w:r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  <w:t xml:space="preserve">) a substance believed to be cocaine while they </w:t>
                        </w:r>
                        <w:r w:rsidRPr="003D5AF5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____</w:t>
                        </w:r>
                        <w:r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>____</w:t>
                        </w:r>
                        <w:r w:rsidRPr="003D5AF5"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_________ </w:t>
                        </w:r>
                        <w:r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 (4.</w:t>
                        </w:r>
                        <w:r w:rsidRPr="00525A0D">
                          <w:rPr>
                            <w:rFonts w:ascii="Tw Cen MT Condensed" w:hAnsi="Tw Cen MT Condensed"/>
                            <w:b/>
                            <w:sz w:val="28"/>
                            <w:szCs w:val="28"/>
                            <w:lang w:val="en-US"/>
                          </w:rPr>
                          <w:t>do</w:t>
                        </w:r>
                        <w:r>
                          <w:rPr>
                            <w:rFonts w:ascii="Arial Narrow" w:hAnsi="Arial Narrow"/>
                            <w:spacing w:val="-10"/>
                            <w:lang w:val="en-US"/>
                          </w:rPr>
                          <w:t xml:space="preserve">) </w:t>
                        </w:r>
                        <w:r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  <w:t>a customs inspection of the luggage.  He is now at the 5</w:t>
                        </w:r>
                        <w:r w:rsidRPr="00525A0D">
                          <w:rPr>
                            <w:rFonts w:ascii="Tw Cen MT Condensed" w:hAnsi="Tw Cen MT Condensed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th</w:t>
                        </w:r>
                        <w:r>
                          <w:rPr>
                            <w:rFonts w:ascii="Tw Cen MT Condensed" w:hAnsi="Tw Cen MT Condensed"/>
                            <w:sz w:val="28"/>
                            <w:szCs w:val="28"/>
                            <w:lang w:val="en-US"/>
                          </w:rPr>
                          <w:t xml:space="preserve"> Police division.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F6248" w:rsidRDefault="002F6248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Default="00E46DE4" w:rsidP="002F6248">
      <w:pPr>
        <w:rPr>
          <w:lang w:val="en-GB"/>
        </w:rPr>
      </w:pPr>
    </w:p>
    <w:p w:rsidR="00E46DE4" w:rsidRPr="00242A83" w:rsidRDefault="00E46DE4" w:rsidP="00E46DE4">
      <w:pPr>
        <w:tabs>
          <w:tab w:val="left" w:pos="8505"/>
        </w:tabs>
        <w:spacing w:before="120" w:after="120"/>
        <w:rPr>
          <w:bCs/>
          <w:lang w:val="en-GB" w:eastAsia="nl-BE"/>
        </w:rPr>
      </w:pPr>
      <w:r>
        <w:rPr>
          <w:b/>
          <w:bCs/>
          <w:u w:val="single"/>
          <w:lang w:val="en-GB" w:eastAsia="nl-BE"/>
        </w:rPr>
        <w:t>Fire at apartment building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6DE4" w:rsidRPr="00242A83" w:rsidTr="008B38B4">
        <w:tc>
          <w:tcPr>
            <w:tcW w:w="4606" w:type="dxa"/>
          </w:tcPr>
          <w:p w:rsidR="00E46DE4" w:rsidRPr="00242A83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 w:rsidRPr="00242A83">
              <w:rPr>
                <w:bCs/>
                <w:sz w:val="22"/>
                <w:szCs w:val="22"/>
                <w:lang w:val="en-GB" w:eastAsia="nl-BE"/>
              </w:rPr>
              <w:t>1.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started</w:t>
            </w:r>
          </w:p>
        </w:tc>
        <w:tc>
          <w:tcPr>
            <w:tcW w:w="4606" w:type="dxa"/>
          </w:tcPr>
          <w:p w:rsidR="00E46DE4" w:rsidRPr="00242A83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 w:rsidRPr="00242A83">
              <w:rPr>
                <w:bCs/>
                <w:sz w:val="22"/>
                <w:szCs w:val="22"/>
                <w:lang w:val="en-GB" w:eastAsia="nl-BE"/>
              </w:rPr>
              <w:t>4.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were doing</w:t>
            </w:r>
          </w:p>
        </w:tc>
      </w:tr>
      <w:tr w:rsidR="00E46DE4" w:rsidRPr="00242A83" w:rsidTr="008B38B4">
        <w:tc>
          <w:tcPr>
            <w:tcW w:w="4606" w:type="dxa"/>
          </w:tcPr>
          <w:p w:rsidR="00E46DE4" w:rsidRPr="00242A83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 w:rsidRPr="00242A83">
              <w:rPr>
                <w:bCs/>
                <w:sz w:val="22"/>
                <w:szCs w:val="22"/>
                <w:lang w:val="en-GB" w:eastAsia="nl-BE"/>
              </w:rPr>
              <w:t>2.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was cooking</w:t>
            </w:r>
          </w:p>
        </w:tc>
        <w:tc>
          <w:tcPr>
            <w:tcW w:w="4606" w:type="dxa"/>
          </w:tcPr>
          <w:p w:rsidR="00E46DE4" w:rsidRPr="00242A83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 w:rsidRPr="00242A83">
              <w:rPr>
                <w:bCs/>
                <w:sz w:val="22"/>
                <w:szCs w:val="22"/>
                <w:lang w:val="en-GB" w:eastAsia="nl-BE"/>
              </w:rPr>
              <w:t>5.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had</w:t>
            </w:r>
          </w:p>
        </w:tc>
      </w:tr>
      <w:tr w:rsidR="00E46DE4" w:rsidRPr="00242A83" w:rsidTr="008B38B4">
        <w:tc>
          <w:tcPr>
            <w:tcW w:w="4606" w:type="dxa"/>
          </w:tcPr>
          <w:p w:rsidR="00E46DE4" w:rsidRPr="00242A83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 w:rsidRPr="00242A83">
              <w:rPr>
                <w:bCs/>
                <w:sz w:val="22"/>
                <w:szCs w:val="22"/>
                <w:lang w:val="en-GB" w:eastAsia="nl-BE"/>
              </w:rPr>
              <w:t>3.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taked</w:t>
            </w:r>
          </w:p>
        </w:tc>
        <w:tc>
          <w:tcPr>
            <w:tcW w:w="4606" w:type="dxa"/>
          </w:tcPr>
          <w:p w:rsidR="00E46DE4" w:rsidRPr="00242A83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 w:rsidRPr="00242A83">
              <w:rPr>
                <w:bCs/>
                <w:sz w:val="22"/>
                <w:szCs w:val="22"/>
                <w:lang w:val="en-GB" w:eastAsia="nl-BE"/>
              </w:rPr>
              <w:t>6.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was extinguishing</w:t>
            </w:r>
          </w:p>
        </w:tc>
      </w:tr>
    </w:tbl>
    <w:p w:rsidR="00E46DE4" w:rsidRDefault="00E46DE4" w:rsidP="00E46DE4">
      <w:pPr>
        <w:tabs>
          <w:tab w:val="left" w:pos="8505"/>
        </w:tabs>
        <w:spacing w:before="120" w:after="120"/>
        <w:rPr>
          <w:bCs/>
          <w:lang w:val="en-GB" w:eastAsia="nl-BE"/>
        </w:rPr>
      </w:pPr>
      <w:r>
        <w:rPr>
          <w:b/>
          <w:bCs/>
          <w:u w:val="single"/>
          <w:lang w:val="en-GB" w:eastAsia="nl-BE"/>
        </w:rPr>
        <w:t>Drugs Seize at airport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6DE4" w:rsidTr="008B38B4">
        <w:tc>
          <w:tcPr>
            <w:tcW w:w="4606" w:type="dxa"/>
          </w:tcPr>
          <w:p w:rsidR="00E46DE4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>
              <w:rPr>
                <w:bCs/>
                <w:sz w:val="22"/>
                <w:szCs w:val="22"/>
                <w:lang w:val="en-GB" w:eastAsia="nl-BE"/>
              </w:rPr>
              <w:t>1.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arrested</w:t>
            </w:r>
          </w:p>
        </w:tc>
        <w:tc>
          <w:tcPr>
            <w:tcW w:w="4606" w:type="dxa"/>
          </w:tcPr>
          <w:p w:rsidR="00E46DE4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>
              <w:rPr>
                <w:bCs/>
                <w:sz w:val="22"/>
                <w:szCs w:val="22"/>
                <w:lang w:val="en-GB" w:eastAsia="nl-BE"/>
              </w:rPr>
              <w:t>3.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detected</w:t>
            </w:r>
          </w:p>
        </w:tc>
      </w:tr>
      <w:tr w:rsidR="00E46DE4" w:rsidTr="008B38B4">
        <w:tc>
          <w:tcPr>
            <w:tcW w:w="4606" w:type="dxa"/>
          </w:tcPr>
          <w:p w:rsidR="00E46DE4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>
              <w:rPr>
                <w:bCs/>
                <w:sz w:val="22"/>
                <w:szCs w:val="22"/>
                <w:lang w:val="en-GB" w:eastAsia="nl-BE"/>
              </w:rPr>
              <w:t>2.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was boarding</w:t>
            </w:r>
          </w:p>
        </w:tc>
        <w:tc>
          <w:tcPr>
            <w:tcW w:w="4606" w:type="dxa"/>
          </w:tcPr>
          <w:p w:rsidR="00E46DE4" w:rsidRDefault="00E46DE4" w:rsidP="008B38B4">
            <w:pPr>
              <w:tabs>
                <w:tab w:val="left" w:pos="8505"/>
              </w:tabs>
              <w:spacing w:before="120" w:after="120"/>
              <w:rPr>
                <w:bCs/>
                <w:sz w:val="22"/>
                <w:szCs w:val="22"/>
                <w:lang w:val="en-GB" w:eastAsia="nl-BE"/>
              </w:rPr>
            </w:pPr>
            <w:r>
              <w:rPr>
                <w:bCs/>
                <w:sz w:val="22"/>
                <w:szCs w:val="22"/>
                <w:lang w:val="en-GB" w:eastAsia="nl-BE"/>
              </w:rPr>
              <w:t>4.</w:t>
            </w:r>
            <w:r w:rsidR="00461C31">
              <w:rPr>
                <w:bCs/>
                <w:sz w:val="22"/>
                <w:szCs w:val="22"/>
                <w:lang w:val="en-GB" w:eastAsia="nl-BE"/>
              </w:rPr>
              <w:t>were doing</w:t>
            </w:r>
            <w:bookmarkStart w:id="0" w:name="_GoBack"/>
            <w:bookmarkEnd w:id="0"/>
          </w:p>
        </w:tc>
      </w:tr>
    </w:tbl>
    <w:p w:rsidR="00E46DE4" w:rsidRPr="002F6248" w:rsidRDefault="00E46DE4" w:rsidP="00E46DE4">
      <w:pPr>
        <w:tabs>
          <w:tab w:val="left" w:pos="8505"/>
        </w:tabs>
        <w:spacing w:before="120" w:after="120"/>
        <w:rPr>
          <w:lang w:val="en-GB"/>
        </w:rPr>
      </w:pPr>
    </w:p>
    <w:sectPr w:rsidR="00E46DE4" w:rsidRPr="002F6248" w:rsidSect="00022DDC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62" w:rsidRDefault="00876562" w:rsidP="006A06DE">
      <w:pPr>
        <w:spacing w:line="240" w:lineRule="auto"/>
      </w:pPr>
      <w:r>
        <w:separator/>
      </w:r>
    </w:p>
  </w:endnote>
  <w:endnote w:type="continuationSeparator" w:id="0">
    <w:p w:rsidR="00876562" w:rsidRDefault="00876562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E0665E" w:rsidRDefault="00E0665E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  <w:lang w:val="en-US"/>
      </w:rPr>
    </w:pPr>
    <w:r w:rsidRPr="00E0665E">
      <w:rPr>
        <w:sz w:val="18"/>
        <w:szCs w:val="18"/>
        <w:lang w:val="en-US"/>
      </w:rPr>
      <w:t>Course: English</w:t>
    </w:r>
    <w:r w:rsidR="006A06DE" w:rsidRPr="00E0665E">
      <w:rPr>
        <w:sz w:val="18"/>
        <w:szCs w:val="18"/>
        <w:lang w:val="en-US"/>
      </w:rPr>
      <w:tab/>
    </w:r>
    <w:r w:rsidR="006A06DE" w:rsidRPr="002B6237">
      <w:rPr>
        <w:sz w:val="18"/>
        <w:szCs w:val="18"/>
      </w:rPr>
      <w:fldChar w:fldCharType="begin"/>
    </w:r>
    <w:r w:rsidR="006A06DE" w:rsidRPr="00E0665E">
      <w:rPr>
        <w:sz w:val="18"/>
        <w:szCs w:val="18"/>
        <w:lang w:val="en-US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461C31">
      <w:rPr>
        <w:noProof/>
        <w:sz w:val="18"/>
        <w:szCs w:val="18"/>
        <w:lang w:val="en-US"/>
      </w:rPr>
      <w:t>1</w:t>
    </w:r>
    <w:r w:rsidR="006A06DE" w:rsidRPr="002B6237">
      <w:rPr>
        <w:sz w:val="18"/>
        <w:szCs w:val="18"/>
      </w:rPr>
      <w:fldChar w:fldCharType="end"/>
    </w:r>
    <w:r w:rsidR="006A06DE" w:rsidRPr="00E0665E">
      <w:rPr>
        <w:sz w:val="18"/>
        <w:szCs w:val="18"/>
        <w:lang w:val="en-US"/>
      </w:rPr>
      <w:tab/>
    </w:r>
    <w:r w:rsidR="005B194B">
      <w:rPr>
        <w:sz w:val="18"/>
        <w:szCs w:val="18"/>
        <w:lang w:val="en-US"/>
      </w:rPr>
      <w:t>Teacher: J. Boonen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62" w:rsidRDefault="00876562" w:rsidP="006A06DE">
      <w:pPr>
        <w:spacing w:line="240" w:lineRule="auto"/>
      </w:pPr>
      <w:r>
        <w:separator/>
      </w:r>
    </w:p>
  </w:footnote>
  <w:footnote w:type="continuationSeparator" w:id="0">
    <w:p w:rsidR="00876562" w:rsidRDefault="00876562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8"/>
    <w:rsid w:val="00022DDC"/>
    <w:rsid w:val="000F6889"/>
    <w:rsid w:val="00143636"/>
    <w:rsid w:val="001F16E8"/>
    <w:rsid w:val="0020603F"/>
    <w:rsid w:val="002E7214"/>
    <w:rsid w:val="002F0AD0"/>
    <w:rsid w:val="002F6248"/>
    <w:rsid w:val="003437DC"/>
    <w:rsid w:val="003B7D39"/>
    <w:rsid w:val="0043282E"/>
    <w:rsid w:val="00461C31"/>
    <w:rsid w:val="005259D4"/>
    <w:rsid w:val="005B194B"/>
    <w:rsid w:val="005E0BBA"/>
    <w:rsid w:val="00651382"/>
    <w:rsid w:val="006A06DE"/>
    <w:rsid w:val="00774EC1"/>
    <w:rsid w:val="007D434D"/>
    <w:rsid w:val="008332AC"/>
    <w:rsid w:val="00851C8B"/>
    <w:rsid w:val="00876562"/>
    <w:rsid w:val="009572D9"/>
    <w:rsid w:val="009C1772"/>
    <w:rsid w:val="00A40714"/>
    <w:rsid w:val="00B77D7C"/>
    <w:rsid w:val="00D37DF9"/>
    <w:rsid w:val="00DB03F3"/>
    <w:rsid w:val="00E0665E"/>
    <w:rsid w:val="00E37D92"/>
    <w:rsid w:val="00E4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4E1EB-A138-4417-9896-49942A00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0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0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onen\AppData\Local\Temp\Toets-1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Toets-1</Template>
  <TotalTime>1</TotalTime>
  <Pages>3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Boonen</dc:creator>
  <cp:keywords/>
  <dc:description/>
  <cp:lastModifiedBy>gijs hoeben</cp:lastModifiedBy>
  <cp:revision>2</cp:revision>
  <cp:lastPrinted>2017-05-15T14:04:00Z</cp:lastPrinted>
  <dcterms:created xsi:type="dcterms:W3CDTF">2017-05-22T12:46:00Z</dcterms:created>
  <dcterms:modified xsi:type="dcterms:W3CDTF">2017-05-22T12:46:00Z</dcterms:modified>
</cp:coreProperties>
</file>