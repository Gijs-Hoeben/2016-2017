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1526"/>
        <w:gridCol w:w="170"/>
        <w:gridCol w:w="2381"/>
        <w:gridCol w:w="993"/>
        <w:gridCol w:w="1417"/>
        <w:gridCol w:w="284"/>
        <w:gridCol w:w="283"/>
        <w:gridCol w:w="567"/>
        <w:gridCol w:w="2228"/>
      </w:tblGrid>
      <w:tr w:rsidR="00022DDC" w:rsidRPr="00C0479D" w:rsidTr="0020603F">
        <w:tc>
          <w:tcPr>
            <w:tcW w:w="1696" w:type="dxa"/>
            <w:gridSpan w:val="2"/>
            <w:tcBorders>
              <w:right w:val="nil"/>
            </w:tcBorders>
            <w:vAlign w:val="center"/>
          </w:tcPr>
          <w:p w:rsidR="00022DDC" w:rsidRPr="00C0479D" w:rsidRDefault="00651382" w:rsidP="00651382">
            <w:pPr>
              <w:spacing w:line="240" w:lineRule="auto"/>
            </w:pPr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 wp14:anchorId="059A6774" wp14:editId="0F7F6EDD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  <w:gridSpan w:val="7"/>
            <w:tcBorders>
              <w:left w:val="nil"/>
            </w:tcBorders>
            <w:vAlign w:val="center"/>
          </w:tcPr>
          <w:p w:rsidR="00022DDC" w:rsidRPr="006C0695" w:rsidRDefault="00022DDC" w:rsidP="00C00A22">
            <w:pPr>
              <w:jc w:val="center"/>
              <w:rPr>
                <w:b/>
              </w:rPr>
            </w:pPr>
            <w:r w:rsidRPr="006C0695">
              <w:rPr>
                <w:b/>
              </w:rPr>
              <w:t>VAK:</w:t>
            </w:r>
            <w:r>
              <w:rPr>
                <w:b/>
              </w:rPr>
              <w:t xml:space="preserve"> </w:t>
            </w:r>
            <w:r w:rsidR="004C185B">
              <w:rPr>
                <w:b/>
              </w:rPr>
              <w:t>Geschiedenis</w:t>
            </w:r>
          </w:p>
          <w:p w:rsidR="00022DDC" w:rsidRPr="00C0479D" w:rsidRDefault="004C185B" w:rsidP="00C00A22">
            <w:pPr>
              <w:jc w:val="center"/>
            </w:pPr>
            <w:r>
              <w:rPr>
                <w:b/>
              </w:rPr>
              <w:t>Evaluatie</w:t>
            </w:r>
          </w:p>
        </w:tc>
      </w:tr>
      <w:tr w:rsidR="00022DDC" w:rsidRPr="006C0695" w:rsidTr="00C00A22">
        <w:tc>
          <w:tcPr>
            <w:tcW w:w="1526" w:type="dxa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Leerkracht: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4C185B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Mevr. A. Vandervelden</w:t>
            </w:r>
          </w:p>
        </w:tc>
        <w:tc>
          <w:tcPr>
            <w:tcW w:w="993" w:type="dxa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Klas: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:rsidR="00022DDC" w:rsidRPr="006C0695" w:rsidRDefault="004C185B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3We/</w:t>
            </w:r>
            <w:proofErr w:type="spellStart"/>
            <w:r>
              <w:rPr>
                <w:sz w:val="20"/>
                <w:szCs w:val="20"/>
              </w:rPr>
              <w:t>Ec</w:t>
            </w:r>
            <w:proofErr w:type="spellEnd"/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:rsidR="00022DDC" w:rsidRPr="00140EFC" w:rsidRDefault="004C185B" w:rsidP="00C00A22">
            <w:pPr>
              <w:rPr>
                <w:rStyle w:val="Titelvanboek"/>
              </w:rPr>
            </w:pPr>
            <w:r>
              <w:rPr>
                <w:rStyle w:val="Titelvanboek"/>
              </w:rPr>
              <w:t>10/3/17</w:t>
            </w:r>
          </w:p>
        </w:tc>
      </w:tr>
      <w:tr w:rsidR="00022DDC" w:rsidRPr="006C0695" w:rsidTr="00C54E2F">
        <w:trPr>
          <w:trHeight w:val="240"/>
        </w:trPr>
        <w:tc>
          <w:tcPr>
            <w:tcW w:w="1526" w:type="dxa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Leerling: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4237FE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Gijs hoeben</w:t>
            </w:r>
            <w:bookmarkStart w:id="0" w:name="_GoBack"/>
            <w:bookmarkEnd w:id="0"/>
          </w:p>
        </w:tc>
        <w:tc>
          <w:tcPr>
            <w:tcW w:w="993" w:type="dxa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Score:</w:t>
            </w:r>
          </w:p>
        </w:tc>
        <w:tc>
          <w:tcPr>
            <w:tcW w:w="1701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22DDC" w:rsidRPr="006C0695" w:rsidRDefault="00022DDC" w:rsidP="00C00A22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  <w:tr2bl w:val="single" w:sz="4" w:space="0" w:color="auto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022DDC" w:rsidRPr="006C0695" w:rsidRDefault="00022DDC" w:rsidP="00C00A22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022DDC" w:rsidRPr="006C0695" w:rsidTr="00C54E2F">
        <w:tc>
          <w:tcPr>
            <w:tcW w:w="984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</w:tbl>
    <w:p w:rsidR="00D37DF9" w:rsidRDefault="004C185B" w:rsidP="00C54E2F">
      <w:r>
        <w:t>1 = helemaal niet interessant/minst goede/slecht</w:t>
      </w:r>
    </w:p>
    <w:p w:rsidR="004C185B" w:rsidRDefault="004C185B" w:rsidP="00C54E2F">
      <w:r>
        <w:t>10 = zeer interessant/uitstekend</w:t>
      </w:r>
    </w:p>
    <w:p w:rsidR="004C185B" w:rsidRDefault="004C185B" w:rsidP="00C54E2F"/>
    <w:p w:rsidR="004C185B" w:rsidRDefault="004C185B" w:rsidP="00C54E2F">
      <w:r>
        <w:t>Demonstratie drukpers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4C185B" w:rsidTr="004C185B">
        <w:tc>
          <w:tcPr>
            <w:tcW w:w="962" w:type="dxa"/>
          </w:tcPr>
          <w:p w:rsidR="004C185B" w:rsidRDefault="004C185B" w:rsidP="004C185B">
            <w:pPr>
              <w:jc w:val="center"/>
            </w:pPr>
            <w:r>
              <w:t>1</w:t>
            </w:r>
          </w:p>
        </w:tc>
        <w:tc>
          <w:tcPr>
            <w:tcW w:w="962" w:type="dxa"/>
          </w:tcPr>
          <w:p w:rsidR="004C185B" w:rsidRDefault="004C185B" w:rsidP="004C185B">
            <w:pPr>
              <w:jc w:val="center"/>
            </w:pPr>
            <w:r>
              <w:t>2</w:t>
            </w:r>
          </w:p>
        </w:tc>
        <w:tc>
          <w:tcPr>
            <w:tcW w:w="963" w:type="dxa"/>
          </w:tcPr>
          <w:p w:rsidR="004C185B" w:rsidRDefault="004C185B" w:rsidP="004C185B">
            <w:pPr>
              <w:jc w:val="center"/>
            </w:pPr>
            <w:r>
              <w:t>3</w:t>
            </w:r>
          </w:p>
        </w:tc>
        <w:tc>
          <w:tcPr>
            <w:tcW w:w="963" w:type="dxa"/>
          </w:tcPr>
          <w:p w:rsidR="004C185B" w:rsidRDefault="004C185B" w:rsidP="004C185B">
            <w:pPr>
              <w:jc w:val="center"/>
            </w:pPr>
            <w:r w:rsidRPr="004237FE">
              <w:rPr>
                <w:highlight w:val="yellow"/>
              </w:rPr>
              <w:t>4</w:t>
            </w:r>
          </w:p>
        </w:tc>
        <w:tc>
          <w:tcPr>
            <w:tcW w:w="963" w:type="dxa"/>
          </w:tcPr>
          <w:p w:rsidR="004C185B" w:rsidRDefault="004C185B" w:rsidP="004C185B">
            <w:pPr>
              <w:jc w:val="center"/>
            </w:pPr>
            <w:r>
              <w:t>5</w:t>
            </w:r>
          </w:p>
        </w:tc>
        <w:tc>
          <w:tcPr>
            <w:tcW w:w="963" w:type="dxa"/>
          </w:tcPr>
          <w:p w:rsidR="004C185B" w:rsidRDefault="004C185B" w:rsidP="004C185B">
            <w:pPr>
              <w:jc w:val="center"/>
            </w:pPr>
            <w:r>
              <w:t>6</w:t>
            </w:r>
          </w:p>
        </w:tc>
        <w:tc>
          <w:tcPr>
            <w:tcW w:w="963" w:type="dxa"/>
          </w:tcPr>
          <w:p w:rsidR="004C185B" w:rsidRDefault="004C185B" w:rsidP="004C185B">
            <w:pPr>
              <w:jc w:val="center"/>
            </w:pPr>
            <w:r>
              <w:t>7</w:t>
            </w:r>
          </w:p>
        </w:tc>
        <w:tc>
          <w:tcPr>
            <w:tcW w:w="963" w:type="dxa"/>
          </w:tcPr>
          <w:p w:rsidR="004C185B" w:rsidRDefault="004C185B" w:rsidP="004C185B">
            <w:pPr>
              <w:jc w:val="center"/>
            </w:pPr>
            <w:r>
              <w:t>8</w:t>
            </w:r>
          </w:p>
        </w:tc>
        <w:tc>
          <w:tcPr>
            <w:tcW w:w="963" w:type="dxa"/>
          </w:tcPr>
          <w:p w:rsidR="004C185B" w:rsidRDefault="004C185B" w:rsidP="004C185B">
            <w:pPr>
              <w:jc w:val="center"/>
            </w:pPr>
            <w:r>
              <w:t>9</w:t>
            </w:r>
          </w:p>
        </w:tc>
        <w:tc>
          <w:tcPr>
            <w:tcW w:w="963" w:type="dxa"/>
          </w:tcPr>
          <w:p w:rsidR="004C185B" w:rsidRDefault="004C185B" w:rsidP="004C185B">
            <w:pPr>
              <w:jc w:val="center"/>
            </w:pPr>
            <w:r>
              <w:t>10</w:t>
            </w:r>
          </w:p>
        </w:tc>
      </w:tr>
    </w:tbl>
    <w:p w:rsidR="004C185B" w:rsidRDefault="004C185B" w:rsidP="00C54E2F"/>
    <w:p w:rsidR="004C185B" w:rsidRDefault="004C185B" w:rsidP="00C54E2F">
      <w:r>
        <w:t xml:space="preserve">Rondleiding in Museum </w:t>
      </w:r>
      <w:proofErr w:type="spellStart"/>
      <w:r>
        <w:t>Plantijn-Moretus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4C185B" w:rsidTr="004C185B"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1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 w:rsidRPr="004237FE">
              <w:rPr>
                <w:highlight w:val="yellow"/>
              </w:rPr>
              <w:t>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8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10</w:t>
            </w:r>
          </w:p>
        </w:tc>
      </w:tr>
    </w:tbl>
    <w:p w:rsidR="004C185B" w:rsidRDefault="004C185B" w:rsidP="00C54E2F"/>
    <w:p w:rsidR="004C185B" w:rsidRDefault="004C185B" w:rsidP="00C54E2F">
      <w:r>
        <w:t>Bezoek aan de kathedraal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4C185B" w:rsidTr="004C185B"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1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 w:rsidRPr="004237FE">
              <w:rPr>
                <w:highlight w:val="yellow"/>
              </w:rPr>
              <w:t>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8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10</w:t>
            </w:r>
          </w:p>
        </w:tc>
      </w:tr>
    </w:tbl>
    <w:p w:rsidR="004C185B" w:rsidRDefault="004C185B" w:rsidP="00C54E2F"/>
    <w:p w:rsidR="004C185B" w:rsidRDefault="004C185B" w:rsidP="00C54E2F">
      <w:r>
        <w:t>Boottochtje op de Ruien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4C185B" w:rsidTr="004C185B"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1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 w:rsidRPr="004237FE">
              <w:rPr>
                <w:highlight w:val="yellow"/>
              </w:rPr>
              <w:t>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8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10</w:t>
            </w:r>
          </w:p>
        </w:tc>
      </w:tr>
    </w:tbl>
    <w:p w:rsidR="004C185B" w:rsidRDefault="004C185B" w:rsidP="00C54E2F"/>
    <w:p w:rsidR="004C185B" w:rsidRDefault="004C185B" w:rsidP="00C54E2F">
      <w:r>
        <w:t>Totale evaluatie van de excursie naar Antwerpen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4C185B" w:rsidTr="004C185B"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1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 w:rsidRPr="004237FE">
              <w:rPr>
                <w:highlight w:val="yellow"/>
              </w:rPr>
              <w:t>8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10</w:t>
            </w:r>
          </w:p>
        </w:tc>
      </w:tr>
    </w:tbl>
    <w:p w:rsidR="004C185B" w:rsidRDefault="004C185B" w:rsidP="00C54E2F"/>
    <w:p w:rsidR="004C185B" w:rsidRDefault="004C185B" w:rsidP="00C54E2F">
      <w:r>
        <w:t>Eigen score van gedrag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4C185B" w:rsidTr="004C185B"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1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8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Default="004C185B">
            <w:pPr>
              <w:jc w:val="center"/>
            </w:pPr>
            <w:r>
              <w:t>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85B" w:rsidRPr="004237FE" w:rsidRDefault="004C185B">
            <w:pPr>
              <w:jc w:val="center"/>
              <w:rPr>
                <w:b/>
                <w:i/>
                <w:u w:val="single"/>
              </w:rPr>
            </w:pPr>
            <w:r w:rsidRPr="004237FE">
              <w:rPr>
                <w:b/>
                <w:i/>
                <w:highlight w:val="yellow"/>
                <w:u w:val="single"/>
              </w:rPr>
              <w:t>10</w:t>
            </w:r>
          </w:p>
        </w:tc>
      </w:tr>
    </w:tbl>
    <w:p w:rsidR="004C185B" w:rsidRDefault="004C185B" w:rsidP="00C54E2F"/>
    <w:p w:rsidR="004C185B" w:rsidRDefault="004C185B" w:rsidP="00C54E2F">
      <w:r>
        <w:t>Wat zou jij anders aanpakken/ons aanraden/welk advies heb je voor ons?</w:t>
      </w:r>
    </w:p>
    <w:p w:rsidR="004C185B" w:rsidRPr="00D37DF9" w:rsidRDefault="004C185B" w:rsidP="00C54E2F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4C185B" w:rsidRPr="00D37DF9" w:rsidSect="00022DDC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074" w:rsidRDefault="00046074" w:rsidP="006A06DE">
      <w:pPr>
        <w:spacing w:line="240" w:lineRule="auto"/>
      </w:pPr>
      <w:r>
        <w:separator/>
      </w:r>
    </w:p>
  </w:endnote>
  <w:endnote w:type="continuationSeparator" w:id="0">
    <w:p w:rsidR="00046074" w:rsidRDefault="00046074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DE" w:rsidRPr="000E69CD" w:rsidRDefault="008332AC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</w:rPr>
    </w:pPr>
    <w:r>
      <w:rPr>
        <w:sz w:val="18"/>
        <w:szCs w:val="18"/>
      </w:rPr>
      <w:t xml:space="preserve">Vak: </w:t>
    </w:r>
    <w:r w:rsidR="00C54E2F">
      <w:rPr>
        <w:sz w:val="18"/>
        <w:szCs w:val="18"/>
      </w:rPr>
      <w:t>Geschiedenis</w:t>
    </w:r>
    <w:r w:rsidR="006A06DE">
      <w:rPr>
        <w:sz w:val="18"/>
        <w:szCs w:val="18"/>
      </w:rPr>
      <w:tab/>
    </w:r>
    <w:r w:rsidR="006A06DE" w:rsidRPr="002B6237">
      <w:rPr>
        <w:sz w:val="18"/>
        <w:szCs w:val="18"/>
      </w:rPr>
      <w:fldChar w:fldCharType="begin"/>
    </w:r>
    <w:r w:rsidR="006A06DE" w:rsidRPr="002B6237">
      <w:rPr>
        <w:sz w:val="18"/>
        <w:szCs w:val="18"/>
      </w:rPr>
      <w:instrText xml:space="preserve"> PAGE   \* MERGEFORMAT </w:instrText>
    </w:r>
    <w:r w:rsidR="006A06DE" w:rsidRPr="002B6237">
      <w:rPr>
        <w:sz w:val="18"/>
        <w:szCs w:val="18"/>
      </w:rPr>
      <w:fldChar w:fldCharType="separate"/>
    </w:r>
    <w:r w:rsidR="004237FE">
      <w:rPr>
        <w:noProof/>
        <w:sz w:val="18"/>
        <w:szCs w:val="18"/>
      </w:rPr>
      <w:t>1</w:t>
    </w:r>
    <w:r w:rsidR="006A06DE" w:rsidRPr="002B6237">
      <w:rPr>
        <w:sz w:val="18"/>
        <w:szCs w:val="18"/>
      </w:rPr>
      <w:fldChar w:fldCharType="end"/>
    </w:r>
    <w:r w:rsidR="006A06DE">
      <w:rPr>
        <w:sz w:val="18"/>
        <w:szCs w:val="18"/>
      </w:rPr>
      <w:tab/>
    </w:r>
    <w:proofErr w:type="spellStart"/>
    <w:r>
      <w:rPr>
        <w:sz w:val="18"/>
        <w:szCs w:val="18"/>
      </w:rPr>
      <w:t>Lkr</w:t>
    </w:r>
    <w:proofErr w:type="spellEnd"/>
    <w:r>
      <w:rPr>
        <w:sz w:val="18"/>
        <w:szCs w:val="18"/>
      </w:rPr>
      <w:t>.:</w:t>
    </w:r>
    <w:r w:rsidR="006A06DE" w:rsidRPr="002B6237">
      <w:rPr>
        <w:sz w:val="18"/>
        <w:szCs w:val="18"/>
      </w:rPr>
      <w:t xml:space="preserve"> </w:t>
    </w:r>
    <w:r w:rsidR="00C54E2F">
      <w:rPr>
        <w:sz w:val="18"/>
        <w:szCs w:val="18"/>
      </w:rPr>
      <w:t>Annelies Vandervelden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074" w:rsidRDefault="00046074" w:rsidP="006A06DE">
      <w:pPr>
        <w:spacing w:line="240" w:lineRule="auto"/>
      </w:pPr>
      <w:r>
        <w:separator/>
      </w:r>
    </w:p>
  </w:footnote>
  <w:footnote w:type="continuationSeparator" w:id="0">
    <w:p w:rsidR="00046074" w:rsidRDefault="00046074" w:rsidP="006A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2" w15:restartNumberingAfterBreak="0">
    <w:nsid w:val="180F3098"/>
    <w:multiLevelType w:val="multilevel"/>
    <w:tmpl w:val="A108613E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B8"/>
    <w:rsid w:val="00022DDC"/>
    <w:rsid w:val="00046074"/>
    <w:rsid w:val="000C4868"/>
    <w:rsid w:val="000F6889"/>
    <w:rsid w:val="00123A2A"/>
    <w:rsid w:val="00143636"/>
    <w:rsid w:val="0018525E"/>
    <w:rsid w:val="0020603F"/>
    <w:rsid w:val="002E7214"/>
    <w:rsid w:val="002F0AD0"/>
    <w:rsid w:val="003B7D39"/>
    <w:rsid w:val="003C589E"/>
    <w:rsid w:val="0040739D"/>
    <w:rsid w:val="004237FE"/>
    <w:rsid w:val="0043282E"/>
    <w:rsid w:val="004C185B"/>
    <w:rsid w:val="004E5F1E"/>
    <w:rsid w:val="005259D4"/>
    <w:rsid w:val="0055577E"/>
    <w:rsid w:val="00583D55"/>
    <w:rsid w:val="005976A6"/>
    <w:rsid w:val="005D43B8"/>
    <w:rsid w:val="005E0BBA"/>
    <w:rsid w:val="00651382"/>
    <w:rsid w:val="0065414F"/>
    <w:rsid w:val="006A06DE"/>
    <w:rsid w:val="00774EC1"/>
    <w:rsid w:val="007D434D"/>
    <w:rsid w:val="008332AC"/>
    <w:rsid w:val="00851C8B"/>
    <w:rsid w:val="009572D9"/>
    <w:rsid w:val="00A40714"/>
    <w:rsid w:val="00B43B41"/>
    <w:rsid w:val="00C54E2F"/>
    <w:rsid w:val="00D37DF9"/>
    <w:rsid w:val="00DF7829"/>
    <w:rsid w:val="00E5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87BDE-DF7B-41C9-8BB1-1C417D0E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022DDC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022DDC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022DDC"/>
    <w:rPr>
      <w:rFonts w:ascii="Verdana" w:eastAsiaTheme="majorEastAsia" w:hAnsi="Verdana" w:cstheme="majorBidi"/>
      <w:b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022DDC"/>
    <w:rPr>
      <w:rFonts w:ascii="Verdana" w:eastAsiaTheme="majorEastAsia" w:hAnsi="Verdana" w:cstheme="majorBidi"/>
      <w:b/>
      <w:szCs w:val="26"/>
    </w:rPr>
  </w:style>
  <w:style w:type="table" w:styleId="Tabelraster">
    <w:name w:val="Table Grid"/>
    <w:basedOn w:val="Standaardtabel"/>
    <w:uiPriority w:val="59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uiPriority w:val="34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ens\Dropbox\PROVIL\Toets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Toets</Template>
  <TotalTime>0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Bens</dc:creator>
  <cp:keywords/>
  <dc:description/>
  <cp:lastModifiedBy>gijs hoeben</cp:lastModifiedBy>
  <cp:revision>2</cp:revision>
  <dcterms:created xsi:type="dcterms:W3CDTF">2017-03-10T12:44:00Z</dcterms:created>
  <dcterms:modified xsi:type="dcterms:W3CDTF">2017-03-10T12:44:00Z</dcterms:modified>
</cp:coreProperties>
</file>