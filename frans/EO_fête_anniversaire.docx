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240"/>
        <w:gridCol w:w="14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3836DF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bookmarkStart w:id="0" w:name="_GoBack"/>
            <w:bookmarkEnd w:id="0"/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7E96AA30" wp14:editId="750BECAB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10"/>
            <w:tcBorders>
              <w:left w:val="nil"/>
            </w:tcBorders>
            <w:vAlign w:val="center"/>
          </w:tcPr>
          <w:p w:rsidR="00022DDC" w:rsidRPr="00176355" w:rsidRDefault="006273D0" w:rsidP="00C00A22">
            <w:pPr>
              <w:jc w:val="center"/>
              <w:rPr>
                <w:b/>
                <w:lang w:val="fr-FR"/>
              </w:rPr>
            </w:pPr>
            <w:r w:rsidRPr="00176355">
              <w:rPr>
                <w:b/>
                <w:lang w:val="fr-FR"/>
              </w:rPr>
              <w:t>Français</w:t>
            </w:r>
            <w:r w:rsidR="00022DDC" w:rsidRPr="00176355">
              <w:rPr>
                <w:b/>
                <w:lang w:val="fr-FR"/>
              </w:rPr>
              <w:t xml:space="preserve"> </w:t>
            </w:r>
          </w:p>
          <w:p w:rsidR="00022DDC" w:rsidRPr="00176355" w:rsidRDefault="00950928" w:rsidP="006E00A8">
            <w:pPr>
              <w:jc w:val="center"/>
              <w:rPr>
                <w:lang w:val="fr-FR"/>
              </w:rPr>
            </w:pPr>
            <w:r>
              <w:rPr>
                <w:b/>
                <w:lang w:val="fr-FR"/>
              </w:rPr>
              <w:t>Examen oral</w:t>
            </w:r>
            <w:r w:rsidR="00022DDC" w:rsidRPr="00176355">
              <w:rPr>
                <w:b/>
                <w:lang w:val="fr-FR"/>
              </w:rPr>
              <w:t xml:space="preserve">: </w:t>
            </w:r>
            <w:r w:rsidR="006E00A8">
              <w:rPr>
                <w:b/>
                <w:lang w:val="fr-FR"/>
              </w:rPr>
              <w:t>une</w:t>
            </w:r>
            <w:r w:rsidR="004806AA">
              <w:rPr>
                <w:b/>
                <w:lang w:val="fr-FR"/>
              </w:rPr>
              <w:t xml:space="preserve"> fête d’anniversaire </w:t>
            </w:r>
            <w:r w:rsidR="006E00A8">
              <w:rPr>
                <w:b/>
                <w:lang w:val="fr-FR"/>
              </w:rPr>
              <w:t>très cool</w:t>
            </w:r>
          </w:p>
        </w:tc>
      </w:tr>
      <w:tr w:rsidR="00022DDC" w:rsidRPr="006273D0" w:rsidTr="006273D0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Professeur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: </w:t>
            </w:r>
          </w:p>
        </w:tc>
        <w:tc>
          <w:tcPr>
            <w:tcW w:w="2410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273D0" w:rsidRDefault="002114D2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E. Dierckx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Classe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273D0" w:rsidRDefault="00497E54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3WE – 3EC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Date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6273D0" w:rsidRDefault="00022DDC" w:rsidP="00C00A22">
            <w:pPr>
              <w:rPr>
                <w:rStyle w:val="Titelvanboek"/>
                <w:lang w:val="fr-FR"/>
              </w:rPr>
            </w:pPr>
          </w:p>
        </w:tc>
      </w:tr>
      <w:tr w:rsidR="00022DDC" w:rsidRPr="006273D0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Elève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273D0" w:rsidRDefault="00022DDC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  <w:lang w:val="fr-F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273D0" w:rsidRDefault="00022DDC" w:rsidP="00C00A22">
            <w:pPr>
              <w:rPr>
                <w:b/>
                <w:sz w:val="20"/>
                <w:szCs w:val="20"/>
                <w:lang w:val="fr-FR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273D0" w:rsidRDefault="002114D2" w:rsidP="00C00A22">
            <w:pPr>
              <w:spacing w:line="240" w:lineRule="auto"/>
              <w:rPr>
                <w:b/>
                <w:sz w:val="20"/>
                <w:szCs w:val="20"/>
                <w:lang w:val="fr-FR"/>
              </w:rPr>
            </w:pPr>
            <w:r w:rsidRPr="00EB5E04">
              <w:rPr>
                <w:b/>
                <w:sz w:val="20"/>
                <w:szCs w:val="20"/>
                <w:lang w:val="fr-FR"/>
              </w:rPr>
              <w:t>15</w:t>
            </w:r>
          </w:p>
        </w:tc>
      </w:tr>
      <w:tr w:rsidR="00022DDC" w:rsidRPr="006C0695" w:rsidTr="00C00A22">
        <w:tc>
          <w:tcPr>
            <w:tcW w:w="984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top w:val="single" w:sz="4" w:space="0" w:color="auto"/>
            </w:tcBorders>
          </w:tcPr>
          <w:p w:rsidR="00022DDC" w:rsidRPr="006273D0" w:rsidRDefault="006273D0" w:rsidP="00C00A22">
            <w:pPr>
              <w:jc w:val="center"/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AUTO-EVALUATION</w:t>
            </w:r>
          </w:p>
        </w:tc>
      </w:tr>
      <w:tr w:rsidR="00022DDC" w:rsidRPr="003836DF" w:rsidTr="00C00A22">
        <w:tc>
          <w:tcPr>
            <w:tcW w:w="4974" w:type="dxa"/>
            <w:gridSpan w:val="6"/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Marquer avant le test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: </w:t>
            </w:r>
          </w:p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  <w:p w:rsidR="00022DDC" w:rsidRPr="006273D0" w:rsidRDefault="006273D0" w:rsidP="008234B0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 xml:space="preserve">Pour préparer </w:t>
            </w:r>
            <w:r w:rsidR="008234B0">
              <w:rPr>
                <w:b/>
                <w:sz w:val="20"/>
                <w:szCs w:val="20"/>
                <w:lang w:val="fr-FR"/>
              </w:rPr>
              <w:t>cette compétence</w:t>
            </w:r>
            <w:r w:rsidRPr="006273D0">
              <w:rPr>
                <w:b/>
                <w:sz w:val="20"/>
                <w:szCs w:val="20"/>
                <w:lang w:val="fr-FR"/>
              </w:rPr>
              <w:t>, j’ai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… </w:t>
            </w:r>
          </w:p>
        </w:tc>
        <w:tc>
          <w:tcPr>
            <w:tcW w:w="4875" w:type="dxa"/>
            <w:gridSpan w:val="7"/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Marquer/compléter après la correction du test</w:t>
            </w:r>
          </w:p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J’ai perdu des points parce que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 xml:space="preserve">… </w:t>
            </w:r>
          </w:p>
        </w:tc>
      </w:tr>
      <w:tr w:rsidR="00022DDC" w:rsidRPr="003836DF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relu les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bien lu les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3836DF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fait les exercices par écrit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compris les exercices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3836DF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étudié par écrit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compris les matières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3836DF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2114D2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étudié/pratiqué</w:t>
            </w:r>
            <w:r w:rsidRPr="006273D0">
              <w:rPr>
                <w:sz w:val="20"/>
                <w:szCs w:val="20"/>
                <w:lang w:val="fr-FR"/>
              </w:rPr>
              <w:t xml:space="preserve"> insuffisamment;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je n’ai pas étudié assez</w:t>
            </w:r>
            <w:r w:rsidR="00022DDC" w:rsidRPr="006273D0">
              <w:rPr>
                <w:sz w:val="20"/>
                <w:szCs w:val="20"/>
                <w:lang w:val="fr-FR"/>
              </w:rPr>
              <w:t>;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8234B0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lu des articles 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6273D0" w:rsidP="006273D0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8234B0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fait ma présentation plusieurs fois 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…</w:t>
            </w:r>
          </w:p>
        </w:tc>
      </w:tr>
      <w:tr w:rsidR="00022DDC" w:rsidRPr="003F190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8234B0" w:rsidP="003F1905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recherché des infos 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4582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3836DF" w:rsidTr="00C00A22">
        <w:tc>
          <w:tcPr>
            <w:tcW w:w="9849" w:type="dxa"/>
            <w:gridSpan w:val="13"/>
          </w:tcPr>
          <w:p w:rsidR="00022DDC" w:rsidRPr="006273D0" w:rsidRDefault="006273D0" w:rsidP="00B664E8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 xml:space="preserve">J’ai </w:t>
            </w:r>
            <w:r w:rsidR="003F1905">
              <w:rPr>
                <w:sz w:val="20"/>
                <w:szCs w:val="20"/>
                <w:lang w:val="fr-FR"/>
              </w:rPr>
              <w:t xml:space="preserve">fait une préparation </w:t>
            </w:r>
            <w:r w:rsidR="00B664E8">
              <w:rPr>
                <w:sz w:val="20"/>
                <w:szCs w:val="20"/>
                <w:lang w:val="fr-FR"/>
              </w:rPr>
              <w:t>de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________ min. </w:t>
            </w:r>
            <w:r w:rsidR="00022DDC" w:rsidRPr="006273D0">
              <w:rPr>
                <w:sz w:val="20"/>
                <w:szCs w:val="20"/>
                <w:lang w:val="fr-FR"/>
              </w:rPr>
              <w:br/>
            </w:r>
            <w:r w:rsidRPr="006273D0">
              <w:rPr>
                <w:sz w:val="20"/>
                <w:szCs w:val="20"/>
                <w:lang w:val="fr-FR"/>
              </w:rPr>
              <w:t>Selon moi, c’est trop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beaucoup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assez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peu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– </w:t>
            </w:r>
            <w:r w:rsidRPr="006273D0">
              <w:rPr>
                <w:sz w:val="20"/>
                <w:szCs w:val="20"/>
                <w:lang w:val="fr-FR"/>
              </w:rPr>
              <w:t>trop peu</w:t>
            </w:r>
            <w:r w:rsidR="00022DDC" w:rsidRPr="006273D0">
              <w:rPr>
                <w:sz w:val="20"/>
                <w:szCs w:val="20"/>
                <w:lang w:val="fr-FR"/>
              </w:rPr>
              <w:t>.</w:t>
            </w:r>
          </w:p>
        </w:tc>
      </w:tr>
      <w:tr w:rsidR="00022DDC" w:rsidRPr="003836DF" w:rsidTr="00C00A22">
        <w:tc>
          <w:tcPr>
            <w:tcW w:w="9849" w:type="dxa"/>
            <w:gridSpan w:val="13"/>
            <w:tcBorders>
              <w:bottom w:val="single" w:sz="4" w:space="0" w:color="auto"/>
            </w:tcBorders>
          </w:tcPr>
          <w:p w:rsidR="00022DDC" w:rsidRPr="006273D0" w:rsidRDefault="006273D0" w:rsidP="003F1905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Selon moi, j’obtiendrai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______ / </w:t>
            </w:r>
            <w:r w:rsidR="003F1905">
              <w:rPr>
                <w:sz w:val="20"/>
                <w:szCs w:val="20"/>
                <w:lang w:val="fr-FR"/>
              </w:rPr>
              <w:t>15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  <w:r w:rsidR="002114D2">
              <w:rPr>
                <w:sz w:val="20"/>
                <w:szCs w:val="20"/>
                <w:lang w:val="fr-FR"/>
              </w:rPr>
              <w:t>pour cette compétence</w:t>
            </w:r>
            <w:r w:rsidR="00022DDC" w:rsidRPr="006273D0">
              <w:rPr>
                <w:sz w:val="20"/>
                <w:szCs w:val="20"/>
                <w:lang w:val="fr-FR"/>
              </w:rPr>
              <w:t>.</w:t>
            </w: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Conseils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single" w:sz="4" w:space="0" w:color="auto"/>
            </w:tcBorders>
          </w:tcPr>
          <w:p w:rsidR="002114D2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b/>
                <w:sz w:val="20"/>
                <w:szCs w:val="20"/>
                <w:lang w:val="fr-FR"/>
              </w:rPr>
              <w:t>Remédiation</w:t>
            </w:r>
            <w:r w:rsidR="00022DDC" w:rsidRPr="006273D0">
              <w:rPr>
                <w:b/>
                <w:sz w:val="20"/>
                <w:szCs w:val="20"/>
                <w:lang w:val="fr-FR"/>
              </w:rPr>
              <w:t>: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</w:p>
          <w:p w:rsidR="00022DDC" w:rsidRPr="006273D0" w:rsidRDefault="006273D0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sz w:val="20"/>
                <w:szCs w:val="20"/>
                <w:lang w:val="fr-FR"/>
              </w:rPr>
              <w:t>Rendre</w:t>
            </w:r>
            <w:r w:rsidR="00022DDC" w:rsidRPr="006273D0">
              <w:rPr>
                <w:sz w:val="20"/>
                <w:szCs w:val="20"/>
                <w:lang w:val="fr-FR"/>
              </w:rPr>
              <w:t>:</w:t>
            </w:r>
            <w:r w:rsidRPr="006273D0">
              <w:rPr>
                <w:sz w:val="20"/>
                <w:szCs w:val="20"/>
                <w:lang w:val="fr-FR"/>
              </w:rPr>
              <w:t xml:space="preserve"> le</w:t>
            </w:r>
            <w:r w:rsidR="00022DDC" w:rsidRPr="006273D0">
              <w:rPr>
                <w:sz w:val="20"/>
                <w:szCs w:val="20"/>
                <w:lang w:val="fr-FR"/>
              </w:rPr>
              <w:t xml:space="preserve"> </w:t>
            </w:r>
          </w:p>
        </w:tc>
      </w:tr>
      <w:tr w:rsidR="00022DDC" w:rsidRPr="006273D0" w:rsidTr="00C00A22">
        <w:tc>
          <w:tcPr>
            <w:tcW w:w="9849" w:type="dxa"/>
            <w:gridSpan w:val="13"/>
            <w:tcBorders>
              <w:bottom w:val="nil"/>
            </w:tcBorders>
          </w:tcPr>
          <w:p w:rsidR="00022DDC" w:rsidRPr="006273D0" w:rsidRDefault="006273D0" w:rsidP="00C00A22">
            <w:pPr>
              <w:rPr>
                <w:b/>
                <w:sz w:val="20"/>
                <w:szCs w:val="20"/>
                <w:lang w:val="fr-FR"/>
              </w:rPr>
            </w:pPr>
            <w:r w:rsidRPr="001D6287">
              <w:rPr>
                <w:b/>
                <w:sz w:val="20"/>
                <w:szCs w:val="20"/>
                <w:lang w:val="fr-FR"/>
              </w:rPr>
              <w:t>Objectifs</w:t>
            </w:r>
            <w:r w:rsidR="00022DDC" w:rsidRPr="001D6287">
              <w:rPr>
                <w:b/>
                <w:sz w:val="20"/>
                <w:szCs w:val="20"/>
                <w:lang w:val="fr-FR"/>
              </w:rPr>
              <w:t>:</w:t>
            </w:r>
          </w:p>
        </w:tc>
      </w:tr>
      <w:tr w:rsidR="00022DDC" w:rsidRPr="003836DF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273D0" w:rsidRDefault="00022DDC" w:rsidP="00C00A22">
            <w:pPr>
              <w:rPr>
                <w:sz w:val="20"/>
                <w:szCs w:val="20"/>
                <w:lang w:val="fr-FR"/>
              </w:rPr>
            </w:pPr>
            <w:r w:rsidRPr="006273D0">
              <w:rPr>
                <w:rFonts w:ascii="Menlo Regular" w:hAnsi="Menlo Regular" w:cs="Menlo Regular"/>
                <w:sz w:val="20"/>
                <w:szCs w:val="20"/>
                <w:lang w:val="fr-FR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6273D0" w:rsidRDefault="002114D2" w:rsidP="001D6287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Les apprenants sont capables de présenter </w:t>
            </w:r>
            <w:r w:rsidR="001D6287">
              <w:rPr>
                <w:sz w:val="20"/>
                <w:szCs w:val="20"/>
                <w:lang w:val="fr-FR"/>
              </w:rPr>
              <w:t>la fête d’anniversaire idéale</w:t>
            </w:r>
            <w:r>
              <w:rPr>
                <w:sz w:val="20"/>
                <w:szCs w:val="20"/>
                <w:lang w:val="fr-FR"/>
              </w:rPr>
              <w:t>.</w:t>
            </w:r>
          </w:p>
        </w:tc>
      </w:tr>
      <w:tr w:rsidR="00022DDC" w:rsidRPr="003836DF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022DDC" w:rsidRPr="002114D2" w:rsidRDefault="002114D2" w:rsidP="001D6287">
            <w:pPr>
              <w:rPr>
                <w:sz w:val="20"/>
                <w:szCs w:val="20"/>
                <w:lang w:val="fr-FR"/>
              </w:rPr>
            </w:pPr>
            <w:r w:rsidRPr="002114D2">
              <w:rPr>
                <w:sz w:val="20"/>
                <w:szCs w:val="20"/>
                <w:lang w:val="fr-FR"/>
              </w:rPr>
              <w:t>Les apprenants sont capables de faire appel à leurs co</w:t>
            </w:r>
            <w:r>
              <w:rPr>
                <w:sz w:val="20"/>
                <w:szCs w:val="20"/>
                <w:lang w:val="fr-FR"/>
              </w:rPr>
              <w:t>nnaissances préalables.</w:t>
            </w:r>
          </w:p>
        </w:tc>
      </w:tr>
      <w:tr w:rsidR="002114D2" w:rsidRPr="003836DF" w:rsidTr="002114D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2114D2" w:rsidRPr="006C0695" w:rsidRDefault="002114D2" w:rsidP="00965B51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  <w:bottom w:val="nil"/>
            </w:tcBorders>
          </w:tcPr>
          <w:p w:rsidR="002114D2" w:rsidRPr="002114D2" w:rsidRDefault="002114D2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Les apprenants sont capables d’adopter une prononciation, un rythme, une intonation adéquats pour la tâche.</w:t>
            </w:r>
          </w:p>
        </w:tc>
      </w:tr>
      <w:tr w:rsidR="002114D2" w:rsidRPr="003836DF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2114D2" w:rsidRPr="006C0695" w:rsidRDefault="002114D2" w:rsidP="00965B51">
            <w:pPr>
              <w:rPr>
                <w:rFonts w:ascii="Menlo Regular" w:hAnsi="Menlo Regular" w:cs="Menlo Regular"/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2"/>
            <w:tcBorders>
              <w:top w:val="nil"/>
              <w:left w:val="nil"/>
            </w:tcBorders>
          </w:tcPr>
          <w:p w:rsidR="002114D2" w:rsidRDefault="002114D2" w:rsidP="00C00A2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Les apprenants développent leurs capacités à s’autocorriger.</w:t>
            </w:r>
          </w:p>
        </w:tc>
      </w:tr>
    </w:tbl>
    <w:p w:rsidR="00D37DF9" w:rsidRDefault="00D37DF9" w:rsidP="00D37DF9">
      <w:pPr>
        <w:rPr>
          <w:lang w:val="fr-FR"/>
        </w:rPr>
      </w:pPr>
    </w:p>
    <w:p w:rsidR="0030353A" w:rsidRDefault="0030353A" w:rsidP="0030353A">
      <w:pPr>
        <w:rPr>
          <w:lang w:val="fr-FR"/>
        </w:rPr>
      </w:pPr>
    </w:p>
    <w:p w:rsidR="000B5123" w:rsidRDefault="000B5123" w:rsidP="000B5123">
      <w:pPr>
        <w:rPr>
          <w:rFonts w:ascii="Arial" w:hAnsi="Arial" w:cs="Arial"/>
          <w:lang w:val="fr-FR"/>
        </w:rPr>
      </w:pPr>
    </w:p>
    <w:p w:rsidR="00005A94" w:rsidRDefault="00005A94" w:rsidP="000B5123">
      <w:pPr>
        <w:rPr>
          <w:rFonts w:ascii="Arial" w:hAnsi="Arial" w:cs="Arial"/>
          <w:lang w:val="fr-FR"/>
        </w:rPr>
      </w:pPr>
    </w:p>
    <w:p w:rsidR="00D15430" w:rsidRDefault="00D15430" w:rsidP="00D15430">
      <w:pPr>
        <w:pStyle w:val="Kop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lang w:val="fr-FR"/>
        </w:rPr>
      </w:pPr>
      <w:r>
        <w:rPr>
          <w:lang w:val="fr-FR"/>
        </w:rPr>
        <w:lastRenderedPageBreak/>
        <w:tab/>
        <w:t xml:space="preserve">Situation: </w:t>
      </w:r>
      <w:r w:rsidR="005304C0">
        <w:rPr>
          <w:lang w:val="fr-FR"/>
        </w:rPr>
        <w:t xml:space="preserve">pour ton anniversaire, </w:t>
      </w:r>
      <w:r>
        <w:rPr>
          <w:lang w:val="fr-FR"/>
        </w:rPr>
        <w:t xml:space="preserve">tu veux organiser une fête </w:t>
      </w:r>
      <w:r w:rsidR="005304C0">
        <w:rPr>
          <w:lang w:val="fr-FR"/>
        </w:rPr>
        <w:t xml:space="preserve">extraordinaire </w:t>
      </w:r>
      <w:r>
        <w:rPr>
          <w:lang w:val="fr-FR"/>
        </w:rPr>
        <w:t>pour tes copains. Tes parents sont d’accord et te donnent carte blanche, donc tu peux faire tout ce que tu veux.</w:t>
      </w:r>
    </w:p>
    <w:p w:rsidR="00D15430" w:rsidRDefault="00D15430" w:rsidP="00D15430">
      <w:pPr>
        <w:pStyle w:val="Kop1"/>
        <w:numPr>
          <w:ilvl w:val="0"/>
          <w:numId w:val="0"/>
        </w:numPr>
        <w:ind w:left="851"/>
        <w:rPr>
          <w:lang w:val="fr-FR"/>
        </w:rPr>
      </w:pPr>
    </w:p>
    <w:p w:rsidR="00DA026A" w:rsidRDefault="002F11A8" w:rsidP="004806AA">
      <w:pPr>
        <w:pStyle w:val="Kop1"/>
        <w:rPr>
          <w:lang w:val="fr-FR"/>
        </w:rPr>
      </w:pPr>
      <w:r>
        <w:rPr>
          <w:lang w:val="fr-FR"/>
        </w:rPr>
        <w:t>Présente la fête d’anniversaire de tes rêves !</w:t>
      </w:r>
      <w:r w:rsidR="005304C0">
        <w:rPr>
          <w:lang w:val="fr-FR"/>
        </w:rPr>
        <w:t xml:space="preserve"> </w:t>
      </w:r>
      <w:r w:rsidR="00757395">
        <w:rPr>
          <w:lang w:val="fr-FR"/>
        </w:rPr>
        <w:t>Suis les critères suivants :</w:t>
      </w:r>
    </w:p>
    <w:p w:rsidR="00E358D8" w:rsidRDefault="00E358D8" w:rsidP="00757395">
      <w:pPr>
        <w:pStyle w:val="Lijstalinea"/>
        <w:rPr>
          <w:lang w:val="fr-FR"/>
        </w:rPr>
      </w:pPr>
      <w:r>
        <w:rPr>
          <w:lang w:val="fr-FR"/>
        </w:rPr>
        <w:t>Raconte où et quand la fête se passera. Explique pourquoi.</w:t>
      </w:r>
    </w:p>
    <w:p w:rsidR="00757395" w:rsidRDefault="00757395" w:rsidP="00757395">
      <w:pPr>
        <w:pStyle w:val="Lijstalinea"/>
        <w:rPr>
          <w:lang w:val="fr-FR"/>
        </w:rPr>
      </w:pPr>
      <w:r>
        <w:rPr>
          <w:lang w:val="fr-FR"/>
        </w:rPr>
        <w:t xml:space="preserve">Présente l’activité/les activités que tu aimerais </w:t>
      </w:r>
      <w:r w:rsidR="00363353">
        <w:rPr>
          <w:lang w:val="fr-FR"/>
        </w:rPr>
        <w:t xml:space="preserve">vraiment </w:t>
      </w:r>
      <w:r>
        <w:rPr>
          <w:lang w:val="fr-FR"/>
        </w:rPr>
        <w:t>faire. Explique ton choix.</w:t>
      </w:r>
    </w:p>
    <w:p w:rsidR="00757395" w:rsidRDefault="00363353" w:rsidP="00757395">
      <w:pPr>
        <w:pStyle w:val="Lijstalinea"/>
        <w:rPr>
          <w:lang w:val="fr-FR"/>
        </w:rPr>
      </w:pPr>
      <w:r>
        <w:rPr>
          <w:lang w:val="fr-FR"/>
        </w:rPr>
        <w:t>Raconte ce que tu aimerais manger pendant la fête</w:t>
      </w:r>
      <w:r w:rsidR="00757395">
        <w:rPr>
          <w:lang w:val="fr-FR"/>
        </w:rPr>
        <w:t xml:space="preserve">. Explique bien </w:t>
      </w:r>
      <w:r>
        <w:rPr>
          <w:lang w:val="fr-FR"/>
        </w:rPr>
        <w:t>le</w:t>
      </w:r>
      <w:r w:rsidR="00757395">
        <w:rPr>
          <w:lang w:val="fr-FR"/>
        </w:rPr>
        <w:t xml:space="preserve"> choix</w:t>
      </w:r>
      <w:r>
        <w:rPr>
          <w:lang w:val="fr-FR"/>
        </w:rPr>
        <w:t xml:space="preserve"> de ton menu</w:t>
      </w:r>
      <w:r w:rsidR="00757395">
        <w:rPr>
          <w:lang w:val="fr-FR"/>
        </w:rPr>
        <w:t>.</w:t>
      </w:r>
    </w:p>
    <w:p w:rsidR="003836DF" w:rsidRDefault="003836DF" w:rsidP="003836DF">
      <w:pPr>
        <w:pStyle w:val="Lijstalinea"/>
        <w:rPr>
          <w:lang w:val="fr-FR"/>
        </w:rPr>
      </w:pPr>
      <w:r w:rsidRPr="002269FE">
        <w:rPr>
          <w:lang w:val="fr-FR"/>
        </w:rPr>
        <w:t xml:space="preserve">Présente </w:t>
      </w:r>
      <w:r>
        <w:rPr>
          <w:lang w:val="fr-FR"/>
        </w:rPr>
        <w:t>une play-list avec des chansons</w:t>
      </w:r>
      <w:r w:rsidRPr="002269FE">
        <w:rPr>
          <w:lang w:val="fr-FR"/>
        </w:rPr>
        <w:t xml:space="preserve"> </w:t>
      </w:r>
      <w:r>
        <w:rPr>
          <w:lang w:val="fr-FR"/>
        </w:rPr>
        <w:t>que tu aimerais vraiment écouter pendant la fête.</w:t>
      </w:r>
    </w:p>
    <w:p w:rsidR="003836DF" w:rsidRDefault="003836DF" w:rsidP="003836DF">
      <w:pPr>
        <w:pStyle w:val="Lijstalinea"/>
        <w:numPr>
          <w:ilvl w:val="0"/>
          <w:numId w:val="0"/>
        </w:numPr>
        <w:ind w:left="1884"/>
        <w:rPr>
          <w:lang w:val="fr-FR"/>
        </w:rPr>
      </w:pPr>
    </w:p>
    <w:p w:rsidR="00613961" w:rsidRDefault="00613961" w:rsidP="000A1332">
      <w:pPr>
        <w:rPr>
          <w:lang w:val="fr-FR"/>
        </w:rPr>
      </w:pPr>
    </w:p>
    <w:p w:rsidR="00823C21" w:rsidRDefault="00823C21" w:rsidP="000B5123">
      <w:pPr>
        <w:rPr>
          <w:rFonts w:ascii="Arial" w:hAnsi="Arial" w:cs="Arial"/>
          <w:lang w:val="fr-FR"/>
        </w:rPr>
      </w:pPr>
    </w:p>
    <w:p w:rsidR="009373FC" w:rsidRPr="007311D5" w:rsidRDefault="009373FC" w:rsidP="000B5123">
      <w:pPr>
        <w:rPr>
          <w:rFonts w:cs="Arial"/>
          <w:u w:val="single"/>
          <w:lang w:val="fr-FR"/>
        </w:rPr>
      </w:pPr>
      <w:r w:rsidRPr="007311D5">
        <w:rPr>
          <w:rFonts w:cs="Arial"/>
          <w:u w:val="single"/>
          <w:lang w:val="fr-FR"/>
        </w:rPr>
        <w:t>Informations générales :</w:t>
      </w:r>
    </w:p>
    <w:p w:rsidR="007311D5" w:rsidRPr="007311D5" w:rsidRDefault="009373FC" w:rsidP="007311D5">
      <w:pPr>
        <w:pStyle w:val="Lijstalinea"/>
        <w:rPr>
          <w:lang w:val="fr-FR"/>
        </w:rPr>
      </w:pPr>
      <w:r>
        <w:rPr>
          <w:lang w:val="fr-FR"/>
        </w:rPr>
        <w:t>Durée: 3 à 5 minutes</w:t>
      </w:r>
      <w:r w:rsidR="00823C21">
        <w:rPr>
          <w:lang w:val="fr-FR"/>
        </w:rPr>
        <w:t>.</w:t>
      </w:r>
    </w:p>
    <w:p w:rsidR="009373FC" w:rsidRDefault="009373FC" w:rsidP="009373FC">
      <w:pPr>
        <w:pStyle w:val="Lijstalinea"/>
        <w:rPr>
          <w:lang w:val="fr-FR"/>
        </w:rPr>
      </w:pPr>
      <w:r>
        <w:rPr>
          <w:lang w:val="fr-FR"/>
        </w:rPr>
        <w:t xml:space="preserve">Tu </w:t>
      </w:r>
      <w:r w:rsidR="00AD3FBB">
        <w:rPr>
          <w:lang w:val="fr-FR"/>
        </w:rPr>
        <w:t>dois</w:t>
      </w:r>
      <w:r>
        <w:rPr>
          <w:lang w:val="fr-FR"/>
        </w:rPr>
        <w:t xml:space="preserve"> utiliser une présentation Powerpoint/ Prezi</w:t>
      </w:r>
      <w:r w:rsidR="007311D5">
        <w:rPr>
          <w:lang w:val="fr-FR"/>
        </w:rPr>
        <w:t xml:space="preserve"> /...</w:t>
      </w:r>
      <w:r>
        <w:rPr>
          <w:lang w:val="fr-FR"/>
        </w:rPr>
        <w:t>.</w:t>
      </w:r>
    </w:p>
    <w:p w:rsidR="009373FC" w:rsidRDefault="009373FC" w:rsidP="009373FC">
      <w:pPr>
        <w:pStyle w:val="Lijstalinea"/>
        <w:rPr>
          <w:lang w:val="fr-FR"/>
        </w:rPr>
      </w:pPr>
      <w:r>
        <w:rPr>
          <w:lang w:val="fr-FR"/>
        </w:rPr>
        <w:t xml:space="preserve">Tu ne peux qu’utiliser des </w:t>
      </w:r>
      <w:r w:rsidRPr="00497E54">
        <w:rPr>
          <w:b/>
          <w:lang w:val="fr-FR"/>
        </w:rPr>
        <w:t>mots-clés</w:t>
      </w:r>
      <w:r>
        <w:rPr>
          <w:lang w:val="fr-FR"/>
        </w:rPr>
        <w:t xml:space="preserve"> pendant la présentation.</w:t>
      </w:r>
    </w:p>
    <w:p w:rsidR="00823C21" w:rsidRPr="009373FC" w:rsidRDefault="00823C21" w:rsidP="009373FC">
      <w:pPr>
        <w:pStyle w:val="Lijstalinea"/>
        <w:rPr>
          <w:lang w:val="fr-FR"/>
        </w:rPr>
      </w:pPr>
      <w:r>
        <w:rPr>
          <w:lang w:val="fr-FR"/>
        </w:rPr>
        <w:t>Tiens compte des critères d’évaluation à la page suivante.</w:t>
      </w:r>
    </w:p>
    <w:p w:rsidR="009373FC" w:rsidRDefault="009373FC" w:rsidP="000B5123">
      <w:pPr>
        <w:rPr>
          <w:rFonts w:ascii="Arial" w:hAnsi="Arial" w:cs="Arial"/>
          <w:lang w:val="fr-FR"/>
        </w:rPr>
      </w:pPr>
    </w:p>
    <w:p w:rsidR="000B5123" w:rsidRPr="00D44E1D" w:rsidRDefault="000B5123" w:rsidP="000B5123">
      <w:pPr>
        <w:rPr>
          <w:rFonts w:ascii="Century Gothic" w:hAnsi="Century Gothic"/>
          <w:lang w:val="fr-FR"/>
        </w:rPr>
      </w:pPr>
    </w:p>
    <w:p w:rsidR="000B5123" w:rsidRPr="00497E54" w:rsidRDefault="000B5123" w:rsidP="0030353A">
      <w:pPr>
        <w:rPr>
          <w:lang w:val="fr-FR"/>
        </w:rPr>
      </w:pPr>
    </w:p>
    <w:p w:rsidR="003D0045" w:rsidRPr="00497E54" w:rsidRDefault="003D0045" w:rsidP="0030353A">
      <w:pPr>
        <w:rPr>
          <w:lang w:val="fr-FR"/>
        </w:rPr>
        <w:sectPr w:rsidR="003D0045" w:rsidRPr="00497E54" w:rsidSect="00022DDC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7C0F26" w:rsidRPr="00030F0D" w:rsidRDefault="007C0F26" w:rsidP="0030353A">
      <w:pPr>
        <w:rPr>
          <w:b/>
        </w:rPr>
      </w:pPr>
      <w:r w:rsidRPr="00030F0D">
        <w:rPr>
          <w:b/>
        </w:rPr>
        <w:lastRenderedPageBreak/>
        <w:t>Critères d’évaluation</w:t>
      </w:r>
    </w:p>
    <w:p w:rsidR="007C0F26" w:rsidRPr="00030F0D" w:rsidRDefault="007C0F26" w:rsidP="0030353A"/>
    <w:tbl>
      <w:tblPr>
        <w:tblStyle w:val="Tabelraster"/>
        <w:tblW w:w="13265" w:type="dxa"/>
        <w:tblLayout w:type="fixed"/>
        <w:tblLook w:val="04A0" w:firstRow="1" w:lastRow="0" w:firstColumn="1" w:lastColumn="0" w:noHBand="0" w:noVBand="1"/>
      </w:tblPr>
      <w:tblGrid>
        <w:gridCol w:w="2544"/>
        <w:gridCol w:w="2403"/>
        <w:gridCol w:w="2587"/>
        <w:gridCol w:w="2957"/>
        <w:gridCol w:w="2774"/>
      </w:tblGrid>
      <w:tr w:rsidR="003D0045" w:rsidRPr="00AA6F70" w:rsidTr="00965B51">
        <w:trPr>
          <w:trHeight w:val="129"/>
        </w:trPr>
        <w:tc>
          <w:tcPr>
            <w:tcW w:w="2544" w:type="dxa"/>
          </w:tcPr>
          <w:p w:rsidR="003D0045" w:rsidRPr="00AA6F70" w:rsidRDefault="003D0045" w:rsidP="00965B51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</w:tcPr>
          <w:p w:rsidR="003D0045" w:rsidRPr="00AA6F70" w:rsidRDefault="003D0045" w:rsidP="00965B51">
            <w:pPr>
              <w:spacing w:line="276" w:lineRule="auto"/>
              <w:rPr>
                <w:b/>
                <w:sz w:val="18"/>
                <w:szCs w:val="18"/>
              </w:rPr>
            </w:pPr>
            <w:r w:rsidRPr="00AA6F70">
              <w:rPr>
                <w:b/>
                <w:sz w:val="18"/>
                <w:szCs w:val="18"/>
              </w:rPr>
              <w:t>0</w:t>
            </w:r>
          </w:p>
        </w:tc>
        <w:tc>
          <w:tcPr>
            <w:tcW w:w="2587" w:type="dxa"/>
          </w:tcPr>
          <w:p w:rsidR="003D0045" w:rsidRPr="00AA6F70" w:rsidRDefault="003D0045" w:rsidP="00965B51">
            <w:pPr>
              <w:spacing w:line="276" w:lineRule="auto"/>
              <w:rPr>
                <w:b/>
                <w:sz w:val="18"/>
                <w:szCs w:val="18"/>
              </w:rPr>
            </w:pPr>
            <w:r w:rsidRPr="00AA6F70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957" w:type="dxa"/>
          </w:tcPr>
          <w:p w:rsidR="003D0045" w:rsidRPr="00AA6F70" w:rsidRDefault="003D0045" w:rsidP="00965B51">
            <w:pPr>
              <w:spacing w:line="276" w:lineRule="auto"/>
              <w:rPr>
                <w:b/>
                <w:sz w:val="18"/>
                <w:szCs w:val="18"/>
              </w:rPr>
            </w:pPr>
            <w:r w:rsidRPr="00AA6F70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774" w:type="dxa"/>
          </w:tcPr>
          <w:p w:rsidR="003D0045" w:rsidRPr="00AA6F70" w:rsidRDefault="003D0045" w:rsidP="00965B51">
            <w:pPr>
              <w:spacing w:line="276" w:lineRule="auto"/>
              <w:rPr>
                <w:b/>
                <w:sz w:val="18"/>
                <w:szCs w:val="18"/>
              </w:rPr>
            </w:pPr>
            <w:r w:rsidRPr="00AA6F70">
              <w:rPr>
                <w:b/>
                <w:sz w:val="18"/>
                <w:szCs w:val="18"/>
              </w:rPr>
              <w:t>3</w:t>
            </w:r>
          </w:p>
        </w:tc>
      </w:tr>
      <w:tr w:rsidR="003D0045" w:rsidRPr="000350E6" w:rsidTr="00965B51">
        <w:trPr>
          <w:trHeight w:val="129"/>
        </w:trPr>
        <w:tc>
          <w:tcPr>
            <w:tcW w:w="2544" w:type="dxa"/>
          </w:tcPr>
          <w:p w:rsidR="003D0045" w:rsidRPr="000350E6" w:rsidRDefault="003D0045" w:rsidP="00965B51">
            <w:pPr>
              <w:rPr>
                <w:b/>
                <w:color w:val="000000" w:themeColor="text1"/>
                <w:sz w:val="18"/>
                <w:szCs w:val="18"/>
              </w:rPr>
            </w:pPr>
            <w:r w:rsidRPr="000350E6">
              <w:rPr>
                <w:b/>
                <w:color w:val="000000" w:themeColor="text1"/>
                <w:sz w:val="18"/>
                <w:szCs w:val="18"/>
              </w:rPr>
              <w:t>Prononciation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- intonatie</w:t>
            </w:r>
          </w:p>
          <w:p w:rsidR="003D0045" w:rsidRPr="000350E6" w:rsidRDefault="003D0045" w:rsidP="00965B51">
            <w:pPr>
              <w:rPr>
                <w:b/>
                <w:color w:val="000000" w:themeColor="text1"/>
                <w:sz w:val="18"/>
                <w:szCs w:val="18"/>
              </w:rPr>
            </w:pPr>
          </w:p>
          <w:p w:rsidR="003D0045" w:rsidRPr="000350E6" w:rsidRDefault="003D0045" w:rsidP="00965B5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403" w:type="dxa"/>
          </w:tcPr>
          <w:p w:rsidR="003D0045" w:rsidRPr="000350E6" w:rsidRDefault="003D0045" w:rsidP="00965B51">
            <w:pPr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Zeer beperkt.</w:t>
            </w:r>
          </w:p>
          <w:p w:rsidR="003D0045" w:rsidRPr="000350E6" w:rsidRDefault="003D0045" w:rsidP="00965B51">
            <w:pPr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Met enige inspanning verstaanbaar.</w:t>
            </w:r>
          </w:p>
        </w:tc>
        <w:tc>
          <w:tcPr>
            <w:tcW w:w="2587" w:type="dxa"/>
          </w:tcPr>
          <w:p w:rsidR="003D0045" w:rsidRPr="000350E6" w:rsidRDefault="003D0045" w:rsidP="00965B51">
            <w:pPr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Voldoende helder om te worden verstaan.</w:t>
            </w:r>
          </w:p>
          <w:p w:rsidR="003D0045" w:rsidRPr="000350E6" w:rsidRDefault="003D0045" w:rsidP="00965B51">
            <w:pPr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Duidelijk buitenlands accent.</w:t>
            </w:r>
          </w:p>
        </w:tc>
        <w:tc>
          <w:tcPr>
            <w:tcW w:w="2957" w:type="dxa"/>
          </w:tcPr>
          <w:p w:rsidR="003D0045" w:rsidRPr="000350E6" w:rsidRDefault="003D0045" w:rsidP="00965B51">
            <w:pPr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 xml:space="preserve">Duidelijk </w:t>
            </w:r>
          </w:p>
          <w:p w:rsidR="003D0045" w:rsidRPr="000350E6" w:rsidRDefault="003D0045" w:rsidP="00965B51">
            <w:pPr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Soms uitspraakfout</w:t>
            </w:r>
          </w:p>
        </w:tc>
        <w:tc>
          <w:tcPr>
            <w:tcW w:w="2774" w:type="dxa"/>
          </w:tcPr>
          <w:p w:rsidR="003D0045" w:rsidRPr="000350E6" w:rsidRDefault="003D0045" w:rsidP="00965B51">
            <w:pPr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 xml:space="preserve">Heldere, natuurlijke uitspraak </w:t>
            </w:r>
          </w:p>
        </w:tc>
      </w:tr>
      <w:tr w:rsidR="003D0045" w:rsidRPr="000F318D" w:rsidTr="00965B51">
        <w:trPr>
          <w:trHeight w:val="129"/>
        </w:trPr>
        <w:tc>
          <w:tcPr>
            <w:tcW w:w="2544" w:type="dxa"/>
          </w:tcPr>
          <w:p w:rsidR="003D0045" w:rsidRPr="000F318D" w:rsidRDefault="003D0045" w:rsidP="00965B51">
            <w:pPr>
              <w:spacing w:line="276" w:lineRule="auto"/>
              <w:rPr>
                <w:b/>
                <w:color w:val="000000" w:themeColor="text1"/>
                <w:sz w:val="18"/>
                <w:szCs w:val="18"/>
              </w:rPr>
            </w:pPr>
            <w:r w:rsidRPr="000F318D">
              <w:rPr>
                <w:b/>
                <w:color w:val="000000" w:themeColor="text1"/>
                <w:sz w:val="18"/>
                <w:szCs w:val="18"/>
              </w:rPr>
              <w:t>Lexique</w:t>
            </w:r>
            <w:r>
              <w:rPr>
                <w:b/>
                <w:color w:val="000000" w:themeColor="text1"/>
                <w:sz w:val="18"/>
                <w:szCs w:val="18"/>
              </w:rPr>
              <w:t xml:space="preserve"> (bereik + beheersing)</w:t>
            </w:r>
          </w:p>
        </w:tc>
        <w:tc>
          <w:tcPr>
            <w:tcW w:w="2403" w:type="dxa"/>
          </w:tcPr>
          <w:p w:rsidR="003D0045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0F318D">
              <w:rPr>
                <w:color w:val="000000" w:themeColor="text1"/>
                <w:sz w:val="18"/>
                <w:szCs w:val="18"/>
              </w:rPr>
              <w:t xml:space="preserve">Je slaagt er niet in uit te </w:t>
            </w:r>
            <w:r>
              <w:rPr>
                <w:color w:val="000000" w:themeColor="text1"/>
                <w:sz w:val="18"/>
                <w:szCs w:val="18"/>
              </w:rPr>
              <w:t xml:space="preserve">drukken wat je bedoelt </w:t>
            </w:r>
          </w:p>
          <w:p w:rsidR="003D0045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  <w:p w:rsidR="003D0045" w:rsidRPr="000F318D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(zeer elementaire woordenschat – geïsoleerde woorden – eenvoudige uitdrukkingen)</w:t>
            </w:r>
          </w:p>
        </w:tc>
        <w:tc>
          <w:tcPr>
            <w:tcW w:w="2587" w:type="dxa"/>
          </w:tcPr>
          <w:p w:rsidR="003D0045" w:rsidRPr="000F318D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Je hebt voldoende woordenschat om je te redden. Je kiest echter vaak voor dezelfde vage woorden en drukt niet precies uit wat je bedoelt.</w:t>
            </w:r>
            <w:r w:rsidRPr="000F318D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57" w:type="dxa"/>
          </w:tcPr>
          <w:p w:rsidR="003D0045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Je beschikt over voldoende woordenschat om je te uiten (evt. met omhaal van woorden). </w:t>
            </w:r>
          </w:p>
          <w:p w:rsidR="003D0045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  <w:p w:rsidR="003D0045" w:rsidRPr="000F318D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Je besteedt aandacht aan je woordgebruik.</w:t>
            </w:r>
          </w:p>
        </w:tc>
        <w:tc>
          <w:tcPr>
            <w:tcW w:w="2774" w:type="dxa"/>
          </w:tcPr>
          <w:p w:rsidR="003D0045" w:rsidRPr="000F318D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Je kan variatie aanbrengen in formuleringen om te veel herhaling te voorkomen. Woordkeuze is zeer goed / omschrijvingen zijn goed.</w:t>
            </w:r>
          </w:p>
        </w:tc>
      </w:tr>
      <w:tr w:rsidR="003D0045" w:rsidRPr="00250E1D" w:rsidTr="00965B51">
        <w:trPr>
          <w:trHeight w:val="129"/>
        </w:trPr>
        <w:tc>
          <w:tcPr>
            <w:tcW w:w="2544" w:type="dxa"/>
          </w:tcPr>
          <w:p w:rsidR="003D0045" w:rsidRPr="00250E1D" w:rsidRDefault="003D0045" w:rsidP="00965B51">
            <w:pPr>
              <w:spacing w:line="276" w:lineRule="auto"/>
              <w:rPr>
                <w:b/>
                <w:color w:val="000000" w:themeColor="text1"/>
                <w:sz w:val="18"/>
                <w:szCs w:val="18"/>
              </w:rPr>
            </w:pPr>
            <w:r w:rsidRPr="00250E1D">
              <w:rPr>
                <w:b/>
                <w:color w:val="000000" w:themeColor="text1"/>
                <w:sz w:val="18"/>
                <w:szCs w:val="18"/>
              </w:rPr>
              <w:t>Grammaire (correctheid)</w:t>
            </w:r>
          </w:p>
        </w:tc>
        <w:tc>
          <w:tcPr>
            <w:tcW w:w="2403" w:type="dxa"/>
          </w:tcPr>
          <w:p w:rsidR="003D0045" w:rsidRPr="00250E1D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Beperkte beheersing van eenvoudige grammaticale constructies en zinspatronen.</w:t>
            </w:r>
          </w:p>
        </w:tc>
        <w:tc>
          <w:tcPr>
            <w:tcW w:w="2587" w:type="dxa"/>
          </w:tcPr>
          <w:p w:rsidR="003D0045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Correct gebruik van eenvoudige constructies. </w:t>
            </w:r>
          </w:p>
          <w:p w:rsidR="003D0045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Elementaire fouten (tijden, congruentie)</w:t>
            </w:r>
          </w:p>
          <w:p w:rsidR="003D0045" w:rsidRPr="00250E1D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Duidelijk wat je wil zeggen.</w:t>
            </w:r>
            <w:r w:rsidRPr="00250E1D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957" w:type="dxa"/>
          </w:tcPr>
          <w:p w:rsidR="003D0045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Over het algemeen een goede beheersing van grammatica, maar invloed vanuit moedertaal.</w:t>
            </w:r>
          </w:p>
          <w:p w:rsidR="003D0045" w:rsidRPr="00250E1D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Er zijn fouten, maar altijd duidelijk wat lln wil uitdrukken.</w:t>
            </w:r>
          </w:p>
        </w:tc>
        <w:tc>
          <w:tcPr>
            <w:tcW w:w="2774" w:type="dxa"/>
          </w:tcPr>
          <w:p w:rsidR="003D0045" w:rsidRPr="00250E1D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Grote beheersing van grammatica. Niet-stelselmatige fouten, vergissingen worden rechtgezet door leerling.</w:t>
            </w:r>
          </w:p>
        </w:tc>
      </w:tr>
      <w:tr w:rsidR="003D0045" w:rsidRPr="000350E6" w:rsidTr="00965B51">
        <w:trPr>
          <w:trHeight w:val="129"/>
        </w:trPr>
        <w:tc>
          <w:tcPr>
            <w:tcW w:w="2544" w:type="dxa"/>
          </w:tcPr>
          <w:p w:rsidR="003D0045" w:rsidRPr="000350E6" w:rsidRDefault="003D0045" w:rsidP="00965B51">
            <w:pPr>
              <w:spacing w:line="276" w:lineRule="auto"/>
              <w:rPr>
                <w:b/>
                <w:color w:val="000000" w:themeColor="text1"/>
                <w:sz w:val="18"/>
                <w:szCs w:val="18"/>
              </w:rPr>
            </w:pPr>
            <w:r w:rsidRPr="000350E6">
              <w:rPr>
                <w:b/>
                <w:color w:val="000000" w:themeColor="text1"/>
                <w:sz w:val="18"/>
                <w:szCs w:val="18"/>
              </w:rPr>
              <w:t>Fluidité et vitesse</w:t>
            </w:r>
          </w:p>
        </w:tc>
        <w:tc>
          <w:tcPr>
            <w:tcW w:w="2403" w:type="dxa"/>
          </w:tcPr>
          <w:p w:rsidR="003D0045" w:rsidRPr="000350E6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Je spreekt continu te snel/ te traag. De haperingen zijn erg storend.</w:t>
            </w:r>
          </w:p>
          <w:p w:rsidR="003D0045" w:rsidRPr="000350E6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Je zoekt vaak naar uitdrukkingen.</w:t>
            </w:r>
          </w:p>
        </w:tc>
        <w:tc>
          <w:tcPr>
            <w:tcW w:w="2587" w:type="dxa"/>
          </w:tcPr>
          <w:p w:rsidR="003D0045" w:rsidRPr="000350E6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 xml:space="preserve">Kan zeer korte zinsdelen gebruiken, ondanks veel aarzelingen en valse starts. </w:t>
            </w:r>
          </w:p>
        </w:tc>
        <w:tc>
          <w:tcPr>
            <w:tcW w:w="2957" w:type="dxa"/>
          </w:tcPr>
          <w:p w:rsidR="003D0045" w:rsidRPr="000350E6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 xml:space="preserve">Kan zich betrekkelijk gemakkelijk uitdrukken. </w:t>
            </w:r>
          </w:p>
          <w:p w:rsidR="003D0045" w:rsidRPr="000350E6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  <w:p w:rsidR="003D0045" w:rsidRPr="000350E6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In langere stukken tekst komen pauzes voor om na te denken over gram/lex.</w:t>
            </w:r>
          </w:p>
        </w:tc>
        <w:tc>
          <w:tcPr>
            <w:tcW w:w="2774" w:type="dxa"/>
          </w:tcPr>
          <w:p w:rsidR="003D0045" w:rsidRPr="000350E6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Kan langere stukken tekst produceren in een redelijk gelijkmatig tempo.</w:t>
            </w:r>
          </w:p>
          <w:p w:rsidR="003D0045" w:rsidRPr="000350E6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  <w:p w:rsidR="003D0045" w:rsidRPr="000350E6" w:rsidRDefault="003D0045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0350E6">
              <w:rPr>
                <w:color w:val="000000" w:themeColor="text1"/>
                <w:sz w:val="18"/>
                <w:szCs w:val="18"/>
              </w:rPr>
              <w:t>Weinig merkbare pauzes.</w:t>
            </w:r>
          </w:p>
        </w:tc>
      </w:tr>
      <w:tr w:rsidR="003D0045" w:rsidRPr="00325B91" w:rsidTr="00965B51">
        <w:trPr>
          <w:trHeight w:val="129"/>
        </w:trPr>
        <w:tc>
          <w:tcPr>
            <w:tcW w:w="2544" w:type="dxa"/>
          </w:tcPr>
          <w:p w:rsidR="003D0045" w:rsidRPr="007311D5" w:rsidRDefault="007311D5" w:rsidP="00965B51">
            <w:pPr>
              <w:spacing w:line="276" w:lineRule="auto"/>
              <w:rPr>
                <w:b/>
                <w:color w:val="000000" w:themeColor="text1"/>
                <w:sz w:val="18"/>
                <w:szCs w:val="18"/>
              </w:rPr>
            </w:pPr>
            <w:r w:rsidRPr="007311D5">
              <w:rPr>
                <w:b/>
                <w:color w:val="000000" w:themeColor="text1"/>
                <w:sz w:val="18"/>
                <w:szCs w:val="18"/>
              </w:rPr>
              <w:t>Créativité</w:t>
            </w:r>
            <w:r w:rsidR="00EB5E04" w:rsidRPr="007311D5">
              <w:rPr>
                <w:b/>
                <w:color w:val="000000" w:themeColor="text1"/>
                <w:sz w:val="18"/>
                <w:szCs w:val="18"/>
              </w:rPr>
              <w:t xml:space="preserve">/ contenu </w:t>
            </w:r>
          </w:p>
        </w:tc>
        <w:tc>
          <w:tcPr>
            <w:tcW w:w="2403" w:type="dxa"/>
          </w:tcPr>
          <w:p w:rsidR="003D0045" w:rsidRPr="007311D5" w:rsidRDefault="00EB5E04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7311D5">
              <w:rPr>
                <w:color w:val="000000" w:themeColor="text1"/>
                <w:sz w:val="18"/>
                <w:szCs w:val="18"/>
              </w:rPr>
              <w:t>Onvoldoende inhoud, onverzorgde presentatie</w:t>
            </w:r>
          </w:p>
        </w:tc>
        <w:tc>
          <w:tcPr>
            <w:tcW w:w="2587" w:type="dxa"/>
          </w:tcPr>
          <w:p w:rsidR="003D0045" w:rsidRPr="007311D5" w:rsidRDefault="00EB5E04" w:rsidP="007311D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7311D5">
              <w:rPr>
                <w:color w:val="000000" w:themeColor="text1"/>
                <w:sz w:val="18"/>
                <w:szCs w:val="18"/>
              </w:rPr>
              <w:t>Voldoende inhoud, basispresentatie.</w:t>
            </w:r>
            <w:r w:rsidR="003D0045" w:rsidRPr="007311D5">
              <w:rPr>
                <w:color w:val="000000" w:themeColor="text1"/>
                <w:sz w:val="18"/>
                <w:szCs w:val="18"/>
              </w:rPr>
              <w:t xml:space="preserve"> </w:t>
            </w:r>
            <w:r w:rsidR="007311D5">
              <w:rPr>
                <w:color w:val="000000" w:themeColor="text1"/>
                <w:sz w:val="18"/>
                <w:szCs w:val="18"/>
              </w:rPr>
              <w:t>Weinig creativiteit</w:t>
            </w:r>
          </w:p>
        </w:tc>
        <w:tc>
          <w:tcPr>
            <w:tcW w:w="2957" w:type="dxa"/>
            <w:tcBorders>
              <w:bottom w:val="single" w:sz="4" w:space="0" w:color="auto"/>
            </w:tcBorders>
          </w:tcPr>
          <w:p w:rsidR="00EB5E04" w:rsidRPr="007311D5" w:rsidRDefault="00EB5E04" w:rsidP="00965B5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7311D5">
              <w:rPr>
                <w:color w:val="000000" w:themeColor="text1"/>
                <w:sz w:val="18"/>
                <w:szCs w:val="18"/>
              </w:rPr>
              <w:t>Verzorgde presentatie</w:t>
            </w:r>
            <w:r w:rsidR="007311D5">
              <w:rPr>
                <w:color w:val="000000" w:themeColor="text1"/>
                <w:sz w:val="18"/>
                <w:szCs w:val="18"/>
              </w:rPr>
              <w:t>, volledige inhoud, interessant.</w:t>
            </w:r>
          </w:p>
        </w:tc>
        <w:tc>
          <w:tcPr>
            <w:tcW w:w="2774" w:type="dxa"/>
          </w:tcPr>
          <w:p w:rsidR="003D0045" w:rsidRPr="00325B91" w:rsidRDefault="00EB5E04" w:rsidP="007311D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  <w:r w:rsidRPr="007311D5">
              <w:rPr>
                <w:color w:val="000000" w:themeColor="text1"/>
                <w:sz w:val="18"/>
                <w:szCs w:val="18"/>
              </w:rPr>
              <w:t xml:space="preserve">Heel verzorgde presentatie. </w:t>
            </w:r>
            <w:r w:rsidR="007311D5">
              <w:rPr>
                <w:color w:val="000000" w:themeColor="text1"/>
                <w:sz w:val="18"/>
                <w:szCs w:val="18"/>
              </w:rPr>
              <w:t>Creatief en volledig.</w:t>
            </w:r>
          </w:p>
        </w:tc>
      </w:tr>
    </w:tbl>
    <w:p w:rsidR="0030353A" w:rsidRPr="003D0045" w:rsidRDefault="0030353A" w:rsidP="00EB5E04"/>
    <w:sectPr w:rsidR="0030353A" w:rsidRPr="003D0045" w:rsidSect="003D0045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BF1" w:rsidRDefault="002A0BF1" w:rsidP="006A06DE">
      <w:pPr>
        <w:spacing w:line="240" w:lineRule="auto"/>
      </w:pPr>
      <w:r>
        <w:separator/>
      </w:r>
    </w:p>
  </w:endnote>
  <w:endnote w:type="continuationSeparator" w:id="0">
    <w:p w:rsidR="002A0BF1" w:rsidRDefault="002A0BF1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6273D0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>Français</w:t>
    </w:r>
    <w:r w:rsidR="008332AC">
      <w:rPr>
        <w:sz w:val="18"/>
        <w:szCs w:val="18"/>
      </w:rPr>
      <w:t xml:space="preserve">: </w:t>
    </w:r>
    <w:r w:rsidR="006A06DE">
      <w:rPr>
        <w:sz w:val="18"/>
        <w:szCs w:val="18"/>
      </w:rPr>
      <w:tab/>
    </w:r>
    <w:r w:rsidR="006A06DE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6D5222">
      <w:rPr>
        <w:noProof/>
        <w:sz w:val="18"/>
        <w:szCs w:val="18"/>
      </w:rPr>
      <w:t>1</w:t>
    </w:r>
    <w:r w:rsidR="006A06DE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Professeur</w:t>
    </w:r>
    <w:r w:rsidR="008332AC">
      <w:rPr>
        <w:sz w:val="18"/>
        <w:szCs w:val="18"/>
      </w:rPr>
      <w:t>:</w:t>
    </w:r>
    <w:r w:rsidR="006A06DE" w:rsidRPr="002B6237">
      <w:rPr>
        <w:sz w:val="18"/>
        <w:szCs w:val="18"/>
      </w:rPr>
      <w:t xml:space="preserve"> </w:t>
    </w:r>
    <w:r w:rsidR="002114D2">
      <w:rPr>
        <w:sz w:val="18"/>
        <w:szCs w:val="18"/>
      </w:rPr>
      <w:t>E. Dierckx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BF1" w:rsidRDefault="002A0BF1" w:rsidP="006A06DE">
      <w:pPr>
        <w:spacing w:line="240" w:lineRule="auto"/>
      </w:pPr>
      <w:r>
        <w:separator/>
      </w:r>
    </w:p>
  </w:footnote>
  <w:footnote w:type="continuationSeparator" w:id="0">
    <w:p w:rsidR="002A0BF1" w:rsidRDefault="002A0BF1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1DA45ADD"/>
    <w:multiLevelType w:val="hybridMultilevel"/>
    <w:tmpl w:val="195C67D6"/>
    <w:lvl w:ilvl="0" w:tplc="9D5431E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4613C"/>
    <w:multiLevelType w:val="hybridMultilevel"/>
    <w:tmpl w:val="F47242F2"/>
    <w:lvl w:ilvl="0" w:tplc="0813000F">
      <w:start w:val="1"/>
      <w:numFmt w:val="decimal"/>
      <w:lvlText w:val="%1."/>
      <w:lvlJc w:val="left"/>
      <w:pPr>
        <w:ind w:left="1884" w:hanging="360"/>
      </w:pPr>
    </w:lvl>
    <w:lvl w:ilvl="1" w:tplc="08130019" w:tentative="1">
      <w:start w:val="1"/>
      <w:numFmt w:val="lowerLetter"/>
      <w:lvlText w:val="%2."/>
      <w:lvlJc w:val="left"/>
      <w:pPr>
        <w:ind w:left="2604" w:hanging="360"/>
      </w:pPr>
    </w:lvl>
    <w:lvl w:ilvl="2" w:tplc="0813001B" w:tentative="1">
      <w:start w:val="1"/>
      <w:numFmt w:val="lowerRoman"/>
      <w:lvlText w:val="%3."/>
      <w:lvlJc w:val="right"/>
      <w:pPr>
        <w:ind w:left="3324" w:hanging="180"/>
      </w:pPr>
    </w:lvl>
    <w:lvl w:ilvl="3" w:tplc="0813000F" w:tentative="1">
      <w:start w:val="1"/>
      <w:numFmt w:val="decimal"/>
      <w:lvlText w:val="%4."/>
      <w:lvlJc w:val="left"/>
      <w:pPr>
        <w:ind w:left="4044" w:hanging="360"/>
      </w:pPr>
    </w:lvl>
    <w:lvl w:ilvl="4" w:tplc="08130019" w:tentative="1">
      <w:start w:val="1"/>
      <w:numFmt w:val="lowerLetter"/>
      <w:lvlText w:val="%5."/>
      <w:lvlJc w:val="left"/>
      <w:pPr>
        <w:ind w:left="4764" w:hanging="360"/>
      </w:pPr>
    </w:lvl>
    <w:lvl w:ilvl="5" w:tplc="0813001B" w:tentative="1">
      <w:start w:val="1"/>
      <w:numFmt w:val="lowerRoman"/>
      <w:lvlText w:val="%6."/>
      <w:lvlJc w:val="right"/>
      <w:pPr>
        <w:ind w:left="5484" w:hanging="180"/>
      </w:pPr>
    </w:lvl>
    <w:lvl w:ilvl="6" w:tplc="0813000F" w:tentative="1">
      <w:start w:val="1"/>
      <w:numFmt w:val="decimal"/>
      <w:lvlText w:val="%7."/>
      <w:lvlJc w:val="left"/>
      <w:pPr>
        <w:ind w:left="6204" w:hanging="360"/>
      </w:pPr>
    </w:lvl>
    <w:lvl w:ilvl="7" w:tplc="08130019" w:tentative="1">
      <w:start w:val="1"/>
      <w:numFmt w:val="lowerLetter"/>
      <w:lvlText w:val="%8."/>
      <w:lvlJc w:val="left"/>
      <w:pPr>
        <w:ind w:left="6924" w:hanging="360"/>
      </w:pPr>
    </w:lvl>
    <w:lvl w:ilvl="8" w:tplc="0813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5" w15:restartNumberingAfterBreak="0">
    <w:nsid w:val="488A164B"/>
    <w:multiLevelType w:val="hybridMultilevel"/>
    <w:tmpl w:val="F6B87CF6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55"/>
    <w:rsid w:val="00005A94"/>
    <w:rsid w:val="00022DDC"/>
    <w:rsid w:val="00030F0D"/>
    <w:rsid w:val="00086D37"/>
    <w:rsid w:val="000A1332"/>
    <w:rsid w:val="000B5123"/>
    <w:rsid w:val="000D65CB"/>
    <w:rsid w:val="000F6889"/>
    <w:rsid w:val="00143636"/>
    <w:rsid w:val="00157F1E"/>
    <w:rsid w:val="00176355"/>
    <w:rsid w:val="001812F0"/>
    <w:rsid w:val="001D6287"/>
    <w:rsid w:val="001E4D2A"/>
    <w:rsid w:val="0020603F"/>
    <w:rsid w:val="002114D2"/>
    <w:rsid w:val="00280CFF"/>
    <w:rsid w:val="002A0BF1"/>
    <w:rsid w:val="002E7214"/>
    <w:rsid w:val="002F0AD0"/>
    <w:rsid w:val="002F11A8"/>
    <w:rsid w:val="0030353A"/>
    <w:rsid w:val="00363353"/>
    <w:rsid w:val="003836DF"/>
    <w:rsid w:val="003B7D39"/>
    <w:rsid w:val="003D0045"/>
    <w:rsid w:val="003F1905"/>
    <w:rsid w:val="0043282E"/>
    <w:rsid w:val="004806AA"/>
    <w:rsid w:val="00497E54"/>
    <w:rsid w:val="004A00B5"/>
    <w:rsid w:val="004F4547"/>
    <w:rsid w:val="005259D4"/>
    <w:rsid w:val="005304C0"/>
    <w:rsid w:val="005367EA"/>
    <w:rsid w:val="00565BA2"/>
    <w:rsid w:val="005E0BBA"/>
    <w:rsid w:val="00606BA5"/>
    <w:rsid w:val="00611E65"/>
    <w:rsid w:val="00613961"/>
    <w:rsid w:val="006273D0"/>
    <w:rsid w:val="00651382"/>
    <w:rsid w:val="006A06DE"/>
    <w:rsid w:val="006C6740"/>
    <w:rsid w:val="006D29B6"/>
    <w:rsid w:val="006D5222"/>
    <w:rsid w:val="006E00A8"/>
    <w:rsid w:val="007311D5"/>
    <w:rsid w:val="00737451"/>
    <w:rsid w:val="00757395"/>
    <w:rsid w:val="00774EC1"/>
    <w:rsid w:val="00786A77"/>
    <w:rsid w:val="007A0B74"/>
    <w:rsid w:val="007C0F26"/>
    <w:rsid w:val="007D2244"/>
    <w:rsid w:val="007D434D"/>
    <w:rsid w:val="008234B0"/>
    <w:rsid w:val="00823C21"/>
    <w:rsid w:val="008302C7"/>
    <w:rsid w:val="008332AC"/>
    <w:rsid w:val="00851C8B"/>
    <w:rsid w:val="008B2681"/>
    <w:rsid w:val="009373FC"/>
    <w:rsid w:val="00950928"/>
    <w:rsid w:val="009572D9"/>
    <w:rsid w:val="009855F7"/>
    <w:rsid w:val="009D54D6"/>
    <w:rsid w:val="009F3D3D"/>
    <w:rsid w:val="00A27399"/>
    <w:rsid w:val="00A40714"/>
    <w:rsid w:val="00AC58D1"/>
    <w:rsid w:val="00AD3FBB"/>
    <w:rsid w:val="00B429C6"/>
    <w:rsid w:val="00B664E8"/>
    <w:rsid w:val="00BC120C"/>
    <w:rsid w:val="00C34E6D"/>
    <w:rsid w:val="00C50A9F"/>
    <w:rsid w:val="00CB1F39"/>
    <w:rsid w:val="00D145A9"/>
    <w:rsid w:val="00D15430"/>
    <w:rsid w:val="00D37DF9"/>
    <w:rsid w:val="00D44E1D"/>
    <w:rsid w:val="00DA026A"/>
    <w:rsid w:val="00E271BB"/>
    <w:rsid w:val="00E358D8"/>
    <w:rsid w:val="00E569F7"/>
    <w:rsid w:val="00EB1929"/>
    <w:rsid w:val="00EB4949"/>
    <w:rsid w:val="00EB5E04"/>
    <w:rsid w:val="00EC3726"/>
    <w:rsid w:val="00F1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E3205-AF5F-44FB-9987-4A0AC308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3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6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6740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30353A"/>
    <w:rPr>
      <w:color w:val="0563C1" w:themeColor="hyperlink"/>
      <w:u w:val="single"/>
    </w:rPr>
  </w:style>
  <w:style w:type="table" w:styleId="Lichtearcering">
    <w:name w:val="Light Shading"/>
    <w:basedOn w:val="Standaardtabel"/>
    <w:uiPriority w:val="60"/>
    <w:rsid w:val="003035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9D5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ropbox\2015%20-%202016\Admin\Toets_Fran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Toets_Frans</Template>
  <TotalTime>0</TotalTime>
  <Pages>3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gijs hoeben</cp:lastModifiedBy>
  <cp:revision>2</cp:revision>
  <dcterms:created xsi:type="dcterms:W3CDTF">2017-03-09T12:00:00Z</dcterms:created>
  <dcterms:modified xsi:type="dcterms:W3CDTF">2017-03-09T12:00:00Z</dcterms:modified>
</cp:coreProperties>
</file>