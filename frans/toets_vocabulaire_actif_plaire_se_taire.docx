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240"/>
        <w:gridCol w:w="14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9D5FEA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 wp14:anchorId="72B7E6C2" wp14:editId="141C8D93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10"/>
            <w:tcBorders>
              <w:left w:val="nil"/>
            </w:tcBorders>
            <w:vAlign w:val="center"/>
          </w:tcPr>
          <w:p w:rsidR="00022DDC" w:rsidRPr="001D3AF2" w:rsidRDefault="006273D0" w:rsidP="00C00A22">
            <w:pPr>
              <w:jc w:val="center"/>
              <w:rPr>
                <w:b/>
                <w:lang w:val="fr-FR"/>
              </w:rPr>
            </w:pPr>
            <w:r w:rsidRPr="001D3AF2">
              <w:rPr>
                <w:b/>
                <w:lang w:val="fr-FR"/>
              </w:rPr>
              <w:t>Français</w:t>
            </w:r>
            <w:r w:rsidR="00022DDC" w:rsidRPr="001D3AF2">
              <w:rPr>
                <w:b/>
                <w:lang w:val="fr-FR"/>
              </w:rPr>
              <w:t xml:space="preserve"> </w:t>
            </w:r>
          </w:p>
          <w:p w:rsidR="00022DDC" w:rsidRPr="001D3AF2" w:rsidRDefault="00F33F45" w:rsidP="0091655B">
            <w:pPr>
              <w:jc w:val="center"/>
              <w:rPr>
                <w:lang w:val="fr-FR"/>
              </w:rPr>
            </w:pPr>
            <w:r>
              <w:rPr>
                <w:b/>
                <w:lang w:val="fr-FR"/>
              </w:rPr>
              <w:t xml:space="preserve">Test : </w:t>
            </w:r>
            <w:r w:rsidR="004A377D">
              <w:rPr>
                <w:b/>
                <w:lang w:val="fr-FR"/>
              </w:rPr>
              <w:t xml:space="preserve">vocabulaire actif 5 &amp; </w:t>
            </w:r>
            <w:r w:rsidR="0091655B">
              <w:rPr>
                <w:b/>
                <w:lang w:val="fr-FR"/>
              </w:rPr>
              <w:t xml:space="preserve"> les verbes plaire et se taire</w:t>
            </w:r>
          </w:p>
        </w:tc>
      </w:tr>
      <w:tr w:rsidR="00022DDC" w:rsidRPr="001D3AF2" w:rsidTr="006273D0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Professeur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 xml:space="preserve">: </w:t>
            </w:r>
          </w:p>
        </w:tc>
        <w:tc>
          <w:tcPr>
            <w:tcW w:w="2410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273D0" w:rsidRDefault="001D3AF2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E. Dierckx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Classe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273D0" w:rsidRDefault="00F33F45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3</w:t>
            </w:r>
            <w:r w:rsidR="00976FDD">
              <w:rPr>
                <w:sz w:val="20"/>
                <w:szCs w:val="20"/>
                <w:lang w:val="fr-FR"/>
              </w:rPr>
              <w:t xml:space="preserve"> </w:t>
            </w:r>
            <w:r w:rsidR="004A377D">
              <w:rPr>
                <w:sz w:val="20"/>
                <w:szCs w:val="20"/>
                <w:lang w:val="fr-FR"/>
              </w:rPr>
              <w:t>WET/ECO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Date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6273D0" w:rsidRDefault="009D5FEA" w:rsidP="00C00A22">
            <w:pPr>
              <w:rPr>
                <w:rStyle w:val="Titelvanboek"/>
                <w:lang w:val="fr-FR"/>
              </w:rPr>
            </w:pPr>
            <w:r>
              <w:rPr>
                <w:rStyle w:val="Titelvanboek"/>
                <w:lang w:val="fr-FR"/>
              </w:rPr>
              <w:t>22/05/2017</w:t>
            </w:r>
          </w:p>
        </w:tc>
      </w:tr>
      <w:tr w:rsidR="00022DDC" w:rsidRPr="001D3AF2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Elève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  <w:tc>
          <w:tcPr>
            <w:tcW w:w="2551" w:type="dxa"/>
            <w:gridSpan w:val="3"/>
            <w:tcBorders>
              <w:left w:val="nil"/>
            </w:tcBorders>
          </w:tcPr>
          <w:p w:rsidR="00022DDC" w:rsidRPr="006273D0" w:rsidRDefault="009D5FEA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273D0" w:rsidRDefault="00022DDC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D759DD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  <w:lang w:val="fr-F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D759DD" w:rsidRDefault="00022DDC" w:rsidP="00C00A22">
            <w:pPr>
              <w:rPr>
                <w:b/>
                <w:sz w:val="20"/>
                <w:szCs w:val="20"/>
                <w:lang w:val="fr-FR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A16B03" w:rsidRDefault="00BC30F8" w:rsidP="00D3520F">
            <w:pPr>
              <w:spacing w:line="240" w:lineRule="auto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20</w:t>
            </w:r>
            <w:r w:rsidR="00D3520F" w:rsidRPr="00A16B03">
              <w:rPr>
                <w:b/>
                <w:sz w:val="20"/>
                <w:szCs w:val="20"/>
                <w:lang w:val="fr-FR"/>
              </w:rPr>
              <w:t xml:space="preserve">  -&gt;      </w:t>
            </w:r>
            <w:r w:rsidR="00F33F45" w:rsidRPr="00A16B03">
              <w:rPr>
                <w:b/>
                <w:sz w:val="20"/>
                <w:szCs w:val="20"/>
                <w:lang w:val="fr-FR"/>
              </w:rPr>
              <w:t>/10</w:t>
            </w:r>
          </w:p>
        </w:tc>
      </w:tr>
      <w:tr w:rsidR="00022DDC" w:rsidRPr="001D3AF2" w:rsidTr="00C00A22">
        <w:tc>
          <w:tcPr>
            <w:tcW w:w="984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1D3AF2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1D3AF2" w:rsidTr="00C00A22">
        <w:tc>
          <w:tcPr>
            <w:tcW w:w="9849" w:type="dxa"/>
            <w:gridSpan w:val="13"/>
            <w:tcBorders>
              <w:top w:val="single" w:sz="4" w:space="0" w:color="auto"/>
            </w:tcBorders>
          </w:tcPr>
          <w:p w:rsidR="00022DDC" w:rsidRPr="006273D0" w:rsidRDefault="006273D0" w:rsidP="00C00A22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AUTO-EVALUATION</w:t>
            </w:r>
          </w:p>
        </w:tc>
      </w:tr>
      <w:tr w:rsidR="00022DDC" w:rsidRPr="009D5FEA" w:rsidTr="00C00A22">
        <w:tc>
          <w:tcPr>
            <w:tcW w:w="4974" w:type="dxa"/>
            <w:gridSpan w:val="6"/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 xml:space="preserve">Marquer avant le </w:t>
            </w:r>
            <w:r w:rsidR="008D41E1">
              <w:rPr>
                <w:sz w:val="20"/>
                <w:szCs w:val="20"/>
                <w:lang w:val="fr-FR"/>
              </w:rPr>
              <w:t>devoir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: </w:t>
            </w:r>
          </w:p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Pour préparer le test, j’ai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 xml:space="preserve">… </w:t>
            </w:r>
          </w:p>
        </w:tc>
        <w:tc>
          <w:tcPr>
            <w:tcW w:w="4875" w:type="dxa"/>
            <w:gridSpan w:val="7"/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 xml:space="preserve">Marquer/compléter après la correction du </w:t>
            </w:r>
            <w:r w:rsidR="008D41E1">
              <w:rPr>
                <w:sz w:val="20"/>
                <w:szCs w:val="20"/>
                <w:lang w:val="fr-FR"/>
              </w:rPr>
              <w:t>devoir</w:t>
            </w:r>
          </w:p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J’ai perdu des points parce que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 xml:space="preserve">… </w:t>
            </w:r>
          </w:p>
        </w:tc>
      </w:tr>
      <w:tr w:rsidR="00022DDC" w:rsidRPr="009D5FEA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9D5FEA">
              <w:rPr>
                <w:sz w:val="20"/>
                <w:szCs w:val="20"/>
                <w:highlight w:val="yellow"/>
                <w:lang w:val="fr-FR"/>
              </w:rPr>
              <w:t>relu les exercices</w:t>
            </w:r>
            <w:r w:rsidR="00022DDC" w:rsidRPr="009D5FEA">
              <w:rPr>
                <w:sz w:val="20"/>
                <w:szCs w:val="20"/>
                <w:highlight w:val="yellow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bien lu les exercices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9D5FEA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fait les exercices par écrit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compris les exercices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9D5FEA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étudié par écrit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compris les matières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9D5FEA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fait un petit test pour moi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8D41E1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 xml:space="preserve">je n’ai pas </w:t>
            </w:r>
            <w:r w:rsidR="008D41E1">
              <w:rPr>
                <w:sz w:val="20"/>
                <w:szCs w:val="20"/>
                <w:lang w:val="fr-FR"/>
              </w:rPr>
              <w:t>fait de mon mieux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étudié/pratique insuffisamment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6273D0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…</w:t>
            </w: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étudié profondément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…</w:t>
            </w: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fait de nouveaux exercices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rempli le guide grammatical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9D5FEA" w:rsidTr="00C00A22">
        <w:tc>
          <w:tcPr>
            <w:tcW w:w="9849" w:type="dxa"/>
            <w:gridSpan w:val="13"/>
          </w:tcPr>
          <w:p w:rsidR="00022DDC" w:rsidRPr="006273D0" w:rsidRDefault="006273D0" w:rsidP="009D5FEA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J’ai étudié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</w:t>
            </w:r>
            <w:r w:rsidR="009D5FEA">
              <w:rPr>
                <w:sz w:val="20"/>
                <w:szCs w:val="20"/>
                <w:lang w:val="fr-FR"/>
              </w:rPr>
              <w:t>20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min. </w:t>
            </w:r>
            <w:r w:rsidR="00022DDC" w:rsidRPr="006273D0">
              <w:rPr>
                <w:sz w:val="20"/>
                <w:szCs w:val="20"/>
                <w:lang w:val="fr-FR"/>
              </w:rPr>
              <w:br/>
            </w:r>
            <w:r w:rsidRPr="006273D0">
              <w:rPr>
                <w:sz w:val="20"/>
                <w:szCs w:val="20"/>
                <w:lang w:val="fr-FR"/>
              </w:rPr>
              <w:t>Selon moi, c’est trop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9D5FEA">
              <w:rPr>
                <w:sz w:val="20"/>
                <w:szCs w:val="20"/>
                <w:highlight w:val="yellow"/>
                <w:lang w:val="fr-FR"/>
              </w:rPr>
              <w:t>beaucoup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273D0">
              <w:rPr>
                <w:sz w:val="20"/>
                <w:szCs w:val="20"/>
                <w:lang w:val="fr-FR"/>
              </w:rPr>
              <w:t>assez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273D0">
              <w:rPr>
                <w:sz w:val="20"/>
                <w:szCs w:val="20"/>
                <w:lang w:val="fr-FR"/>
              </w:rPr>
              <w:t>peu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273D0">
              <w:rPr>
                <w:sz w:val="20"/>
                <w:szCs w:val="20"/>
                <w:lang w:val="fr-FR"/>
              </w:rPr>
              <w:t>trop peu</w:t>
            </w:r>
            <w:r w:rsidR="00022DDC" w:rsidRPr="006273D0">
              <w:rPr>
                <w:sz w:val="20"/>
                <w:szCs w:val="20"/>
                <w:lang w:val="fr-FR"/>
              </w:rPr>
              <w:t>.</w:t>
            </w:r>
          </w:p>
        </w:tc>
      </w:tr>
      <w:tr w:rsidR="00022DDC" w:rsidRPr="009D5FEA" w:rsidTr="00C00A22">
        <w:tc>
          <w:tcPr>
            <w:tcW w:w="9849" w:type="dxa"/>
            <w:gridSpan w:val="13"/>
            <w:tcBorders>
              <w:bottom w:val="single" w:sz="4" w:space="0" w:color="auto"/>
            </w:tcBorders>
          </w:tcPr>
          <w:p w:rsidR="00022DDC" w:rsidRPr="006273D0" w:rsidRDefault="006273D0" w:rsidP="006273D0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Selon moi, j’obtiendrai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______ / ______ </w:t>
            </w:r>
            <w:r w:rsidRPr="006273D0">
              <w:rPr>
                <w:sz w:val="20"/>
                <w:szCs w:val="20"/>
                <w:lang w:val="fr-FR"/>
              </w:rPr>
              <w:t>pour le test</w:t>
            </w:r>
            <w:r w:rsidR="00022DDC" w:rsidRPr="006273D0">
              <w:rPr>
                <w:sz w:val="20"/>
                <w:szCs w:val="20"/>
                <w:lang w:val="fr-FR"/>
              </w:rPr>
              <w:t>.</w:t>
            </w:r>
          </w:p>
        </w:tc>
      </w:tr>
      <w:tr w:rsidR="00022DDC" w:rsidRPr="006273D0" w:rsidTr="00C00A22">
        <w:tc>
          <w:tcPr>
            <w:tcW w:w="9849" w:type="dxa"/>
            <w:gridSpan w:val="13"/>
            <w:tcBorders>
              <w:bottom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Conseils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</w:tr>
      <w:tr w:rsidR="00022DDC" w:rsidRPr="006273D0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9849" w:type="dxa"/>
            <w:gridSpan w:val="13"/>
            <w:tcBorders>
              <w:bottom w:val="single" w:sz="4" w:space="0" w:color="auto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Remédiation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</w:t>
            </w:r>
          </w:p>
          <w:p w:rsidR="006273D0" w:rsidRPr="006273D0" w:rsidRDefault="006273D0" w:rsidP="00C00A22">
            <w:pPr>
              <w:rPr>
                <w:sz w:val="20"/>
                <w:szCs w:val="20"/>
                <w:lang w:val="fr-FR"/>
              </w:rPr>
            </w:pPr>
          </w:p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Rendre</w:t>
            </w:r>
            <w:r w:rsidR="00022DDC" w:rsidRPr="006273D0">
              <w:rPr>
                <w:sz w:val="20"/>
                <w:szCs w:val="20"/>
                <w:lang w:val="fr-FR"/>
              </w:rPr>
              <w:t>:</w:t>
            </w:r>
            <w:r w:rsidRPr="006273D0">
              <w:rPr>
                <w:sz w:val="20"/>
                <w:szCs w:val="20"/>
                <w:lang w:val="fr-FR"/>
              </w:rPr>
              <w:t xml:space="preserve"> le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</w:t>
            </w:r>
          </w:p>
        </w:tc>
      </w:tr>
      <w:tr w:rsidR="00022DDC" w:rsidRPr="006273D0" w:rsidTr="00C00A22">
        <w:tc>
          <w:tcPr>
            <w:tcW w:w="9849" w:type="dxa"/>
            <w:gridSpan w:val="13"/>
            <w:tcBorders>
              <w:bottom w:val="nil"/>
            </w:tcBorders>
          </w:tcPr>
          <w:p w:rsidR="00022DDC" w:rsidRPr="00841DB2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A16B03">
              <w:rPr>
                <w:b/>
                <w:sz w:val="20"/>
                <w:szCs w:val="20"/>
                <w:lang w:val="fr-FR"/>
              </w:rPr>
              <w:t>Objectifs</w:t>
            </w:r>
            <w:r w:rsidR="00022DDC" w:rsidRPr="00841DB2">
              <w:rPr>
                <w:b/>
                <w:sz w:val="20"/>
                <w:szCs w:val="20"/>
                <w:lang w:val="fr-FR"/>
              </w:rPr>
              <w:t>:</w:t>
            </w:r>
          </w:p>
        </w:tc>
      </w:tr>
      <w:tr w:rsidR="008D41E1" w:rsidRPr="009D5FEA" w:rsidTr="00841DB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8D41E1" w:rsidRPr="006273D0" w:rsidRDefault="00F33F45" w:rsidP="00C00A22">
            <w:pPr>
              <w:rPr>
                <w:rFonts w:ascii="Menlo Regular" w:hAnsi="Menlo Regular" w:cs="Menlo Regular"/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8D41E1" w:rsidRDefault="00A16B03" w:rsidP="00A6470C">
            <w:pPr>
              <w:rPr>
                <w:rFonts w:cs="Tahoma"/>
                <w:sz w:val="20"/>
                <w:szCs w:val="20"/>
                <w:lang w:val="fr-FR"/>
              </w:rPr>
            </w:pPr>
            <w:r>
              <w:rPr>
                <w:rFonts w:cs="Tahoma"/>
                <w:sz w:val="20"/>
                <w:szCs w:val="20"/>
                <w:lang w:val="fr-FR"/>
              </w:rPr>
              <w:t>Les apprenants sont capables d’utiliser les mots de la liste de vocabulaire dans un contexte.</w:t>
            </w:r>
          </w:p>
        </w:tc>
      </w:tr>
      <w:tr w:rsidR="00841DB2" w:rsidRPr="009D5FEA" w:rsidTr="00841DB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841DB2" w:rsidRPr="006273D0" w:rsidRDefault="00841DB2" w:rsidP="00C00A22">
            <w:pPr>
              <w:rPr>
                <w:rFonts w:ascii="Menlo Regular" w:hAnsi="Menlo Regular" w:cs="Menlo Regular"/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841DB2" w:rsidRDefault="00A6470C" w:rsidP="008D41E1">
            <w:pPr>
              <w:rPr>
                <w:rFonts w:cs="Tahoma"/>
                <w:sz w:val="20"/>
                <w:szCs w:val="20"/>
                <w:lang w:val="fr-FR"/>
              </w:rPr>
            </w:pPr>
            <w:r>
              <w:rPr>
                <w:rFonts w:cs="Tahoma"/>
                <w:sz w:val="20"/>
                <w:szCs w:val="20"/>
                <w:lang w:val="fr-FR"/>
              </w:rPr>
              <w:t>Les apprenants sont capables de conjuguer les verbes plaire et se taire</w:t>
            </w:r>
            <w:r w:rsidR="00841DB2">
              <w:rPr>
                <w:rFonts w:cs="Tahoma"/>
                <w:sz w:val="20"/>
                <w:szCs w:val="20"/>
                <w:lang w:val="fr-FR"/>
              </w:rPr>
              <w:t>.</w:t>
            </w:r>
          </w:p>
        </w:tc>
      </w:tr>
      <w:tr w:rsidR="00841DB2" w:rsidRPr="009D5FEA" w:rsidTr="008D41E1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841DB2" w:rsidRPr="006273D0" w:rsidRDefault="00841DB2" w:rsidP="00C00A22">
            <w:pPr>
              <w:rPr>
                <w:rFonts w:ascii="Menlo Regular" w:hAnsi="Menlo Regular" w:cs="Menlo Regular"/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single" w:sz="4" w:space="0" w:color="auto"/>
            </w:tcBorders>
          </w:tcPr>
          <w:p w:rsidR="00841DB2" w:rsidRDefault="00841DB2" w:rsidP="00A6470C">
            <w:pPr>
              <w:rPr>
                <w:rFonts w:cs="Tahoma"/>
                <w:sz w:val="20"/>
                <w:szCs w:val="20"/>
                <w:lang w:val="fr-FR"/>
              </w:rPr>
            </w:pPr>
            <w:r>
              <w:rPr>
                <w:rFonts w:cs="Tahoma"/>
                <w:sz w:val="20"/>
                <w:szCs w:val="20"/>
                <w:lang w:val="fr-FR"/>
              </w:rPr>
              <w:t>Les apprenants sont capables d</w:t>
            </w:r>
            <w:r w:rsidR="00A6470C">
              <w:rPr>
                <w:rFonts w:cs="Tahoma"/>
                <w:sz w:val="20"/>
                <w:szCs w:val="20"/>
                <w:lang w:val="fr-FR"/>
              </w:rPr>
              <w:t>e faire l’accord du participe passé si nécessaire</w:t>
            </w:r>
            <w:r>
              <w:rPr>
                <w:rFonts w:cs="Tahoma"/>
                <w:sz w:val="20"/>
                <w:szCs w:val="20"/>
                <w:lang w:val="fr-FR"/>
              </w:rPr>
              <w:t>.</w:t>
            </w:r>
          </w:p>
        </w:tc>
      </w:tr>
    </w:tbl>
    <w:p w:rsidR="00382127" w:rsidRPr="00F6315E" w:rsidRDefault="00022DDC" w:rsidP="00F6315E">
      <w:pPr>
        <w:pStyle w:val="Lijstalinea"/>
        <w:numPr>
          <w:ilvl w:val="0"/>
          <w:numId w:val="9"/>
        </w:numPr>
        <w:tabs>
          <w:tab w:val="clear" w:pos="9639"/>
        </w:tabs>
        <w:spacing w:after="200" w:line="276" w:lineRule="auto"/>
        <w:rPr>
          <w:rFonts w:ascii="Dyslexie" w:hAnsi="Dyslexie" w:cs="Tahoma"/>
          <w:sz w:val="20"/>
          <w:szCs w:val="20"/>
          <w:lang w:val="fr-FR"/>
        </w:rPr>
      </w:pPr>
      <w:r w:rsidRPr="001D3AF2">
        <w:rPr>
          <w:lang w:val="fr-FR"/>
        </w:rPr>
        <w:br w:type="page"/>
      </w:r>
    </w:p>
    <w:p w:rsidR="00BC30F8" w:rsidRDefault="00BC30F8" w:rsidP="00E96093">
      <w:pPr>
        <w:pStyle w:val="Kop1"/>
        <w:rPr>
          <w:lang w:val="fr-FR"/>
        </w:rPr>
      </w:pPr>
      <w:r>
        <w:rPr>
          <w:lang w:val="fr-FR"/>
        </w:rPr>
        <w:lastRenderedPageBreak/>
        <w:t xml:space="preserve">Complète les phrases par </w:t>
      </w:r>
      <w:r w:rsidR="005D5308">
        <w:rPr>
          <w:lang w:val="fr-FR"/>
        </w:rPr>
        <w:t>le bon</w:t>
      </w:r>
      <w:r>
        <w:rPr>
          <w:lang w:val="fr-FR"/>
        </w:rPr>
        <w:t xml:space="preserve"> mot de la liste.</w:t>
      </w:r>
      <w:r>
        <w:rPr>
          <w:lang w:val="fr-FR"/>
        </w:rPr>
        <w:tab/>
        <w:t>/5</w:t>
      </w:r>
    </w:p>
    <w:p w:rsidR="005D5308" w:rsidRDefault="005D5308" w:rsidP="005D5308">
      <w:pPr>
        <w:rPr>
          <w:lang w:val="fr-FR"/>
        </w:rPr>
      </w:pPr>
    </w:p>
    <w:p w:rsidR="005D5308" w:rsidRDefault="00E534FD" w:rsidP="00E5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>cadavre – îles – fondre – paysages – témoin – géant – scientifiques – séduisant</w:t>
      </w:r>
      <w:r w:rsidR="004B7216">
        <w:rPr>
          <w:lang w:val="fr-FR"/>
        </w:rPr>
        <w:t>s</w:t>
      </w:r>
      <w:r>
        <w:rPr>
          <w:lang w:val="fr-FR"/>
        </w:rPr>
        <w:t xml:space="preserve"> – couche – chimiques – pourtant – preuve – refroidir – énigmes</w:t>
      </w:r>
    </w:p>
    <w:p w:rsidR="005D5308" w:rsidRPr="005D5308" w:rsidRDefault="005D5308" w:rsidP="005D5308">
      <w:pPr>
        <w:rPr>
          <w:lang w:val="fr-FR"/>
        </w:rPr>
      </w:pPr>
    </w:p>
    <w:p w:rsidR="00BC30F8" w:rsidRDefault="00BC30F8" w:rsidP="005D5308">
      <w:pPr>
        <w:pStyle w:val="MultipleChoice"/>
        <w:rPr>
          <w:lang w:val="fr-FR"/>
        </w:rPr>
      </w:pPr>
      <w:r>
        <w:rPr>
          <w:lang w:val="fr-FR"/>
        </w:rPr>
        <w:t>Julie mesure 2m</w:t>
      </w:r>
      <w:r w:rsidR="00AC3536">
        <w:rPr>
          <w:lang w:val="fr-FR"/>
        </w:rPr>
        <w:t>:</w:t>
      </w:r>
      <w:r>
        <w:rPr>
          <w:lang w:val="fr-FR"/>
        </w:rPr>
        <w:t xml:space="preserve"> un vrai </w:t>
      </w:r>
      <w:r w:rsidR="00935150">
        <w:rPr>
          <w:lang w:val="fr-FR"/>
        </w:rPr>
        <w:t>géant</w:t>
      </w:r>
      <w:r>
        <w:rPr>
          <w:lang w:val="fr-FR"/>
        </w:rPr>
        <w:t>, quoi !</w:t>
      </w:r>
    </w:p>
    <w:p w:rsidR="00BC30F8" w:rsidRDefault="005D5308" w:rsidP="005D5308">
      <w:pPr>
        <w:pStyle w:val="MultipleChoice"/>
        <w:rPr>
          <w:lang w:val="fr-FR"/>
        </w:rPr>
      </w:pPr>
      <w:r>
        <w:rPr>
          <w:lang w:val="fr-FR"/>
        </w:rPr>
        <w:t xml:space="preserve">Il peint surtout des </w:t>
      </w:r>
      <w:r w:rsidR="009D5FEA">
        <w:rPr>
          <w:lang w:val="fr-FR"/>
        </w:rPr>
        <w:t>paysages</w:t>
      </w:r>
      <w:r>
        <w:rPr>
          <w:lang w:val="fr-FR"/>
        </w:rPr>
        <w:t xml:space="preserve"> , pas des personnes.</w:t>
      </w:r>
    </w:p>
    <w:p w:rsidR="005D5308" w:rsidRDefault="005D5308" w:rsidP="005D5308">
      <w:pPr>
        <w:pStyle w:val="MultipleChoice"/>
        <w:rPr>
          <w:lang w:val="fr-FR"/>
        </w:rPr>
      </w:pPr>
      <w:r>
        <w:rPr>
          <w:lang w:val="fr-FR"/>
        </w:rPr>
        <w:t xml:space="preserve">J’adore résoudre des </w:t>
      </w:r>
      <w:r w:rsidR="00935150">
        <w:rPr>
          <w:lang w:val="fr-FR"/>
        </w:rPr>
        <w:t>énigmes</w:t>
      </w:r>
      <w:r>
        <w:rPr>
          <w:lang w:val="fr-FR"/>
        </w:rPr>
        <w:t xml:space="preserve"> .</w:t>
      </w:r>
    </w:p>
    <w:p w:rsidR="00C07A35" w:rsidRPr="00C07A35" w:rsidRDefault="005D5308" w:rsidP="00C07A35">
      <w:pPr>
        <w:pStyle w:val="MultipleChoice"/>
        <w:rPr>
          <w:lang w:val="fr-FR"/>
        </w:rPr>
      </w:pPr>
      <w:r>
        <w:rPr>
          <w:lang w:val="fr-FR"/>
        </w:rPr>
        <w:t xml:space="preserve">La police a découvert un </w:t>
      </w:r>
      <w:r w:rsidR="009D5FEA">
        <w:rPr>
          <w:lang w:val="fr-FR"/>
        </w:rPr>
        <w:t>cadavre</w:t>
      </w:r>
      <w:r>
        <w:rPr>
          <w:lang w:val="fr-FR"/>
        </w:rPr>
        <w:t xml:space="preserve"> dans ce bois.</w:t>
      </w:r>
    </w:p>
    <w:p w:rsidR="00C07A35" w:rsidRPr="009D5FEA" w:rsidRDefault="005D5308" w:rsidP="00576BF8">
      <w:pPr>
        <w:pStyle w:val="MultipleChoice"/>
        <w:rPr>
          <w:lang w:val="fr-FR"/>
        </w:rPr>
      </w:pPr>
      <w:r w:rsidRPr="009D5FEA">
        <w:rPr>
          <w:lang w:val="fr-FR"/>
        </w:rPr>
        <w:t xml:space="preserve">Attention à ces produits </w:t>
      </w:r>
      <w:r w:rsidR="009D5FEA">
        <w:rPr>
          <w:lang w:val="fr-FR"/>
        </w:rPr>
        <w:t>chimiques.</w:t>
      </w:r>
    </w:p>
    <w:p w:rsidR="00574BB6" w:rsidRDefault="00E96093" w:rsidP="00E96093">
      <w:pPr>
        <w:pStyle w:val="Kop1"/>
        <w:rPr>
          <w:lang w:val="fr-FR"/>
        </w:rPr>
      </w:pPr>
      <w:r>
        <w:rPr>
          <w:lang w:val="fr-FR"/>
        </w:rPr>
        <w:t>Fais des phrases. Conjugue les verbes</w:t>
      </w:r>
      <w:r w:rsidR="0051528C">
        <w:rPr>
          <w:lang w:val="fr-FR"/>
        </w:rPr>
        <w:t xml:space="preserve"> à l’indicatif présent ou au passé composé.</w:t>
      </w:r>
      <w:r>
        <w:rPr>
          <w:lang w:val="fr-FR"/>
        </w:rPr>
        <w:tab/>
        <w:t>/8</w:t>
      </w:r>
    </w:p>
    <w:p w:rsidR="00E96093" w:rsidRDefault="00E96093" w:rsidP="00E96093">
      <w:pPr>
        <w:rPr>
          <w:lang w:val="fr-FR"/>
        </w:rPr>
      </w:pPr>
    </w:p>
    <w:p w:rsidR="00E96093" w:rsidRDefault="00B94E9A" w:rsidP="00E96093">
      <w:pPr>
        <w:rPr>
          <w:lang w:val="fr-FR"/>
        </w:rPr>
      </w:pPr>
      <w:r>
        <w:rPr>
          <w:lang w:val="fr-FR"/>
        </w:rPr>
        <w:t>être  - égyptologue – de – déchiffrer – capable – les hiéroglyphes – Cet</w:t>
      </w:r>
    </w:p>
    <w:p w:rsidR="00B94E9A" w:rsidRDefault="002D3DD4" w:rsidP="00E96093">
      <w:pPr>
        <w:rPr>
          <w:lang w:val="fr-FR"/>
        </w:rPr>
      </w:pPr>
      <w:r>
        <w:rPr>
          <w:lang w:val="fr-FR"/>
        </w:rPr>
        <w:t>Cet égyptologue est capable de déchiffre les hiéroglyphes.</w:t>
      </w:r>
    </w:p>
    <w:p w:rsidR="00B94E9A" w:rsidRDefault="00B94E9A" w:rsidP="00E96093">
      <w:pPr>
        <w:rPr>
          <w:lang w:val="fr-FR"/>
        </w:rPr>
      </w:pPr>
      <w:r>
        <w:rPr>
          <w:lang w:val="fr-FR"/>
        </w:rPr>
        <w:t xml:space="preserve">homme – adorer – La plupart – séduisant – cet – des femmes – mystérieux – et </w:t>
      </w:r>
    </w:p>
    <w:p w:rsidR="00B94E9A" w:rsidRDefault="002D3DD4" w:rsidP="00E96093">
      <w:pPr>
        <w:rPr>
          <w:lang w:val="fr-FR"/>
        </w:rPr>
      </w:pPr>
      <w:r>
        <w:rPr>
          <w:lang w:val="fr-FR"/>
        </w:rPr>
        <w:t>La plupart adore cet homme mystérieux et des femmes séduisant.</w:t>
      </w:r>
    </w:p>
    <w:p w:rsidR="00B94E9A" w:rsidRDefault="00B94E9A" w:rsidP="00E96093">
      <w:pPr>
        <w:rPr>
          <w:lang w:val="fr-FR"/>
        </w:rPr>
      </w:pPr>
      <w:r>
        <w:rPr>
          <w:lang w:val="fr-FR"/>
        </w:rPr>
        <w:t>il y a – les cheveux – prouver – Napoléon – Un examen – que – du poison – de – dans</w:t>
      </w:r>
    </w:p>
    <w:p w:rsidR="00B94E9A" w:rsidRDefault="002D3DD4" w:rsidP="00E96093">
      <w:pPr>
        <w:rPr>
          <w:lang w:val="fr-FR"/>
        </w:rPr>
      </w:pPr>
      <w:r>
        <w:rPr>
          <w:lang w:val="fr-FR"/>
        </w:rPr>
        <w:t>Un examen que prouve il y a du poison dans le cheveux de Napoléon.</w:t>
      </w:r>
    </w:p>
    <w:p w:rsidR="00B94E9A" w:rsidRDefault="00B94E9A" w:rsidP="00E96093">
      <w:pPr>
        <w:rPr>
          <w:lang w:val="fr-FR"/>
        </w:rPr>
      </w:pPr>
      <w:r>
        <w:rPr>
          <w:lang w:val="fr-FR"/>
        </w:rPr>
        <w:t>le dossier – du crime – Quand – arrêter – terminer – tous – on – pouvoir – les complices</w:t>
      </w:r>
    </w:p>
    <w:p w:rsidR="00B94E9A" w:rsidRDefault="002D3DD4" w:rsidP="00E96093">
      <w:pPr>
        <w:rPr>
          <w:lang w:val="fr-FR"/>
        </w:rPr>
      </w:pPr>
      <w:r>
        <w:rPr>
          <w:lang w:val="fr-FR"/>
        </w:rPr>
        <w:t xml:space="preserve">Quand </w:t>
      </w:r>
      <w:r w:rsidR="00935150">
        <w:rPr>
          <w:lang w:val="fr-FR"/>
        </w:rPr>
        <w:t>le dossier du crime arrête tous terminer on pouvoir les complices</w:t>
      </w:r>
      <w:bookmarkStart w:id="0" w:name="_GoBack"/>
      <w:bookmarkEnd w:id="0"/>
    </w:p>
    <w:p w:rsidR="00C07A35" w:rsidRDefault="00C07A35" w:rsidP="00E96093">
      <w:pPr>
        <w:rPr>
          <w:lang w:val="fr-FR"/>
        </w:rPr>
      </w:pPr>
    </w:p>
    <w:p w:rsidR="00C07A35" w:rsidRDefault="00C07A35" w:rsidP="00E96093">
      <w:pPr>
        <w:rPr>
          <w:lang w:val="fr-FR"/>
        </w:rPr>
      </w:pPr>
    </w:p>
    <w:p w:rsidR="00C07A35" w:rsidRDefault="00C07A35" w:rsidP="00E96093">
      <w:pPr>
        <w:rPr>
          <w:lang w:val="fr-FR"/>
        </w:rPr>
      </w:pPr>
    </w:p>
    <w:p w:rsidR="00C07A35" w:rsidRDefault="00C07A35" w:rsidP="00E96093">
      <w:pPr>
        <w:rPr>
          <w:lang w:val="fr-FR"/>
        </w:rPr>
      </w:pPr>
    </w:p>
    <w:p w:rsidR="00C07A35" w:rsidRDefault="00C07A35" w:rsidP="00E96093">
      <w:pPr>
        <w:rPr>
          <w:lang w:val="fr-FR"/>
        </w:rPr>
      </w:pPr>
    </w:p>
    <w:p w:rsidR="00C07A35" w:rsidRDefault="00C07A35" w:rsidP="00E96093">
      <w:pPr>
        <w:rPr>
          <w:lang w:val="fr-FR"/>
        </w:rPr>
      </w:pPr>
    </w:p>
    <w:p w:rsidR="00C07A35" w:rsidRDefault="00C07A35" w:rsidP="00E96093">
      <w:pPr>
        <w:rPr>
          <w:lang w:val="fr-FR"/>
        </w:rPr>
      </w:pPr>
    </w:p>
    <w:p w:rsidR="00C07A35" w:rsidRPr="00E96093" w:rsidRDefault="00C07A35" w:rsidP="00E96093">
      <w:pPr>
        <w:rPr>
          <w:lang w:val="fr-FR"/>
        </w:rPr>
      </w:pPr>
    </w:p>
    <w:p w:rsidR="002D3DD4" w:rsidRDefault="002D3DD4">
      <w:pPr>
        <w:tabs>
          <w:tab w:val="clear" w:pos="9639"/>
        </w:tabs>
        <w:spacing w:after="160" w:line="259" w:lineRule="auto"/>
        <w:rPr>
          <w:rFonts w:eastAsiaTheme="majorEastAsia" w:cstheme="majorBidi"/>
          <w:b/>
          <w:szCs w:val="32"/>
          <w:lang w:val="fr-FR"/>
        </w:rPr>
      </w:pPr>
      <w:r>
        <w:rPr>
          <w:lang w:val="fr-FR"/>
        </w:rPr>
        <w:br w:type="page"/>
      </w:r>
    </w:p>
    <w:p w:rsidR="005F6AEA" w:rsidRDefault="00166F37" w:rsidP="00166F37">
      <w:pPr>
        <w:pStyle w:val="Kop1"/>
        <w:rPr>
          <w:lang w:val="fr-FR"/>
        </w:rPr>
      </w:pPr>
      <w:r>
        <w:rPr>
          <w:lang w:val="fr-FR"/>
        </w:rPr>
        <w:lastRenderedPageBreak/>
        <w:t xml:space="preserve">Complète </w:t>
      </w:r>
      <w:r w:rsidR="006F0BE2">
        <w:rPr>
          <w:lang w:val="fr-FR"/>
        </w:rPr>
        <w:t>les phrases</w:t>
      </w:r>
      <w:r w:rsidR="005F6AEA" w:rsidRPr="005F6AEA">
        <w:rPr>
          <w:lang w:val="fr-FR"/>
        </w:rPr>
        <w:t xml:space="preserve"> avec le verbe au temps demandé. </w:t>
      </w:r>
      <w:r w:rsidR="0076635C">
        <w:rPr>
          <w:lang w:val="fr-FR"/>
        </w:rPr>
        <w:tab/>
        <w:t>/7</w:t>
      </w:r>
    </w:p>
    <w:p w:rsidR="00166F37" w:rsidRPr="00166F37" w:rsidRDefault="00166F37" w:rsidP="00166F37">
      <w:pPr>
        <w:rPr>
          <w:lang w:val="fr-FR"/>
        </w:rPr>
      </w:pPr>
    </w:p>
    <w:p w:rsidR="0047173D" w:rsidRPr="0047173D" w:rsidRDefault="005F6AEA" w:rsidP="0047173D">
      <w:pPr>
        <w:pStyle w:val="Lijstalinea"/>
        <w:rPr>
          <w:rFonts w:ascii="Times New Roman" w:hAnsi="Times New Roman"/>
          <w:lang w:val="fr-FR"/>
        </w:rPr>
      </w:pPr>
      <w:r w:rsidRPr="005F6AEA">
        <w:rPr>
          <w:lang w:val="fr-FR"/>
        </w:rPr>
        <w:t xml:space="preserve">La famille Duschmol habitait dans une grande maison où elle </w:t>
      </w:r>
      <w:r w:rsidR="0047173D">
        <w:rPr>
          <w:lang w:val="fr-FR"/>
        </w:rPr>
        <w:t>_______</w:t>
      </w:r>
      <w:r w:rsidR="0047173D" w:rsidRPr="005F6AEA">
        <w:rPr>
          <w:lang w:val="fr-FR"/>
        </w:rPr>
        <w:t xml:space="preserve">_______________________ </w:t>
      </w:r>
      <w:r w:rsidRPr="005F6AEA">
        <w:rPr>
          <w:lang w:val="fr-FR"/>
        </w:rPr>
        <w:t>beaucoup. (se plaire, imparfait)</w:t>
      </w:r>
    </w:p>
    <w:p w:rsidR="0047173D" w:rsidRPr="0047173D" w:rsidRDefault="005F6AEA" w:rsidP="0047173D">
      <w:pPr>
        <w:pStyle w:val="Lijstalinea"/>
        <w:rPr>
          <w:rFonts w:ascii="Times New Roman" w:hAnsi="Times New Roman"/>
          <w:lang w:val="fr-FR"/>
        </w:rPr>
      </w:pPr>
      <w:r w:rsidRPr="005F6AEA">
        <w:rPr>
          <w:lang w:val="fr-FR"/>
        </w:rPr>
        <w:t xml:space="preserve">Est-ce que ma nouvelle coiffure te </w:t>
      </w:r>
      <w:r w:rsidR="002D3DD4">
        <w:rPr>
          <w:lang w:val="fr-FR"/>
        </w:rPr>
        <w:t>plais</w:t>
      </w:r>
      <w:r w:rsidR="00E13F77">
        <w:rPr>
          <w:lang w:val="fr-FR"/>
        </w:rPr>
        <w:t> ?</w:t>
      </w:r>
      <w:r w:rsidR="00E13F77">
        <w:rPr>
          <w:lang w:val="fr-FR"/>
        </w:rPr>
        <w:br/>
      </w:r>
      <w:r w:rsidRPr="005F6AEA">
        <w:rPr>
          <w:lang w:val="fr-FR"/>
        </w:rPr>
        <w:t xml:space="preserve">(plaire, indicatif présent) </w:t>
      </w:r>
    </w:p>
    <w:p w:rsidR="0047173D" w:rsidRPr="0047173D" w:rsidRDefault="005F6AEA" w:rsidP="0047173D">
      <w:pPr>
        <w:pStyle w:val="Lijstalinea"/>
        <w:rPr>
          <w:rFonts w:ascii="Times New Roman" w:hAnsi="Times New Roman"/>
          <w:lang w:val="fr-FR"/>
        </w:rPr>
      </w:pPr>
      <w:r w:rsidRPr="005F6AEA">
        <w:rPr>
          <w:lang w:val="fr-FR"/>
        </w:rPr>
        <w:t xml:space="preserve">Dès qu'ils se sont rencontrés, Roméo et Juliette </w:t>
      </w:r>
      <w:r w:rsidR="0047173D">
        <w:rPr>
          <w:lang w:val="fr-FR"/>
        </w:rPr>
        <w:t>_______</w:t>
      </w:r>
      <w:r w:rsidR="0047173D" w:rsidRPr="005F6AEA">
        <w:rPr>
          <w:lang w:val="fr-FR"/>
        </w:rPr>
        <w:t>_______________________</w:t>
      </w:r>
      <w:r w:rsidR="00E13F77">
        <w:rPr>
          <w:lang w:val="fr-FR"/>
        </w:rPr>
        <w:t xml:space="preserve"> .</w:t>
      </w:r>
      <w:r w:rsidR="0047173D" w:rsidRPr="005F6AEA">
        <w:rPr>
          <w:lang w:val="fr-FR"/>
        </w:rPr>
        <w:t xml:space="preserve"> </w:t>
      </w:r>
      <w:r w:rsidRPr="005F6AEA">
        <w:rPr>
          <w:lang w:val="fr-FR"/>
        </w:rPr>
        <w:t xml:space="preserve">(se plaire, passé composé) </w:t>
      </w:r>
    </w:p>
    <w:p w:rsidR="0047173D" w:rsidRPr="0047173D" w:rsidRDefault="00E13F77" w:rsidP="0047173D">
      <w:pPr>
        <w:pStyle w:val="Lijstalinea"/>
        <w:rPr>
          <w:rFonts w:ascii="Times New Roman" w:hAnsi="Times New Roman"/>
          <w:lang w:val="fr-FR"/>
        </w:rPr>
      </w:pPr>
      <w:r>
        <w:rPr>
          <w:lang w:val="fr-FR"/>
        </w:rPr>
        <w:t>Le prisonnier a parlé</w:t>
      </w:r>
      <w:r w:rsidR="005F6AEA" w:rsidRPr="005F6AEA">
        <w:rPr>
          <w:lang w:val="fr-FR"/>
        </w:rPr>
        <w:t xml:space="preserve"> sur un ton qui </w:t>
      </w:r>
      <w:r w:rsidR="00935150">
        <w:rPr>
          <w:lang w:val="fr-FR"/>
        </w:rPr>
        <w:t>déplu</w:t>
      </w:r>
      <w:r w:rsidR="0047173D" w:rsidRPr="005F6AEA">
        <w:rPr>
          <w:lang w:val="fr-FR"/>
        </w:rPr>
        <w:t xml:space="preserve"> </w:t>
      </w:r>
      <w:r w:rsidR="005F6AEA" w:rsidRPr="005F6AEA">
        <w:rPr>
          <w:lang w:val="fr-FR"/>
        </w:rPr>
        <w:t xml:space="preserve">au gardien. (déplaire, passé </w:t>
      </w:r>
      <w:r>
        <w:rPr>
          <w:lang w:val="fr-FR"/>
        </w:rPr>
        <w:t>composé</w:t>
      </w:r>
      <w:r w:rsidR="005F6AEA" w:rsidRPr="005F6AEA">
        <w:rPr>
          <w:lang w:val="fr-FR"/>
        </w:rPr>
        <w:t xml:space="preserve">) </w:t>
      </w:r>
    </w:p>
    <w:p w:rsidR="0047173D" w:rsidRPr="0047173D" w:rsidRDefault="00E13F77" w:rsidP="0047173D">
      <w:pPr>
        <w:pStyle w:val="Lijstalinea"/>
        <w:rPr>
          <w:rFonts w:ascii="Times New Roman" w:hAnsi="Times New Roman"/>
          <w:lang w:val="fr-FR"/>
        </w:rPr>
      </w:pPr>
      <w:r>
        <w:rPr>
          <w:lang w:val="fr-FR"/>
        </w:rPr>
        <w:t>To</w:t>
      </w:r>
      <w:r w:rsidR="005F6AEA" w:rsidRPr="005F6AEA">
        <w:rPr>
          <w:lang w:val="fr-FR"/>
        </w:rPr>
        <w:t>n exposé</w:t>
      </w:r>
      <w:r w:rsidR="00935150">
        <w:rPr>
          <w:lang w:val="fr-FR"/>
        </w:rPr>
        <w:t xml:space="preserve"> plaisais</w:t>
      </w:r>
      <w:r w:rsidR="0047173D" w:rsidRPr="005F6AEA">
        <w:rPr>
          <w:lang w:val="fr-FR"/>
        </w:rPr>
        <w:t xml:space="preserve"> </w:t>
      </w:r>
      <w:r w:rsidR="005F6AEA" w:rsidRPr="005F6AEA">
        <w:rPr>
          <w:lang w:val="fr-FR"/>
        </w:rPr>
        <w:t xml:space="preserve">au jury. (plaire, </w:t>
      </w:r>
      <w:r>
        <w:rPr>
          <w:lang w:val="fr-FR"/>
        </w:rPr>
        <w:t>futur</w:t>
      </w:r>
      <w:r w:rsidR="005F6AEA" w:rsidRPr="005F6AEA">
        <w:rPr>
          <w:lang w:val="fr-FR"/>
        </w:rPr>
        <w:t xml:space="preserve"> </w:t>
      </w:r>
      <w:r>
        <w:rPr>
          <w:lang w:val="fr-FR"/>
        </w:rPr>
        <w:t>simple</w:t>
      </w:r>
      <w:r w:rsidR="005F6AEA" w:rsidRPr="005F6AEA">
        <w:rPr>
          <w:lang w:val="fr-FR"/>
        </w:rPr>
        <w:t xml:space="preserve">) </w:t>
      </w:r>
    </w:p>
    <w:p w:rsidR="0076635C" w:rsidRPr="0076635C" w:rsidRDefault="005F6AEA" w:rsidP="0047173D">
      <w:pPr>
        <w:pStyle w:val="Lijstalinea"/>
        <w:rPr>
          <w:rFonts w:ascii="Times New Roman" w:hAnsi="Times New Roman"/>
          <w:lang w:val="fr-FR"/>
        </w:rPr>
      </w:pPr>
      <w:r w:rsidRPr="005F6AEA">
        <w:rPr>
          <w:lang w:val="fr-FR"/>
        </w:rPr>
        <w:t xml:space="preserve">Quand le directeur est entré, les bavardages </w:t>
      </w:r>
      <w:r w:rsidR="0047173D" w:rsidRPr="005F6AEA">
        <w:rPr>
          <w:lang w:val="fr-FR"/>
        </w:rPr>
        <w:t xml:space="preserve"> </w:t>
      </w:r>
      <w:r w:rsidRPr="005F6AEA">
        <w:rPr>
          <w:lang w:val="fr-FR"/>
        </w:rPr>
        <w:t xml:space="preserve">(se taire, passé composé) </w:t>
      </w:r>
    </w:p>
    <w:p w:rsidR="00E05864" w:rsidRPr="00574BB6" w:rsidRDefault="005F6AEA" w:rsidP="0047173D">
      <w:pPr>
        <w:pStyle w:val="Lijstalinea"/>
        <w:rPr>
          <w:rFonts w:ascii="Times New Roman" w:hAnsi="Times New Roman"/>
          <w:lang w:val="fr-FR"/>
        </w:rPr>
      </w:pPr>
      <w:r w:rsidRPr="005F6AEA">
        <w:rPr>
          <w:lang w:val="fr-FR"/>
        </w:rPr>
        <w:t xml:space="preserve">S'il n'était pas aussi agressif, Carlo vous </w:t>
      </w:r>
      <w:r w:rsidR="00935150">
        <w:rPr>
          <w:lang w:val="fr-FR"/>
        </w:rPr>
        <w:t xml:space="preserve">plairiez </w:t>
      </w:r>
      <w:r w:rsidRPr="005F6AEA">
        <w:rPr>
          <w:lang w:val="fr-FR"/>
        </w:rPr>
        <w:t xml:space="preserve">sûrement. </w:t>
      </w:r>
      <w:r w:rsidRPr="0047173D">
        <w:rPr>
          <w:lang w:val="fr-FR"/>
        </w:rPr>
        <w:t>(plaire, conditionnel présent)</w:t>
      </w:r>
    </w:p>
    <w:sectPr w:rsidR="00E05864" w:rsidRPr="00574BB6" w:rsidSect="00022DDC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1F7" w:rsidRDefault="00D241F7" w:rsidP="006A06DE">
      <w:pPr>
        <w:spacing w:line="240" w:lineRule="auto"/>
      </w:pPr>
      <w:r>
        <w:separator/>
      </w:r>
    </w:p>
  </w:endnote>
  <w:endnote w:type="continuationSeparator" w:id="0">
    <w:p w:rsidR="00D241F7" w:rsidRDefault="00D241F7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Dyslexie">
    <w:altName w:val="Calibri"/>
    <w:charset w:val="00"/>
    <w:family w:val="auto"/>
    <w:pitch w:val="variable"/>
    <w:sig w:usb0="A00002AF" w:usb1="0000004A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6273D0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>Français</w:t>
    </w:r>
    <w:r w:rsidR="008332AC">
      <w:rPr>
        <w:sz w:val="18"/>
        <w:szCs w:val="18"/>
      </w:rPr>
      <w:t xml:space="preserve">: </w:t>
    </w:r>
    <w:r w:rsidR="006A06DE">
      <w:rPr>
        <w:sz w:val="18"/>
        <w:szCs w:val="18"/>
      </w:rPr>
      <w:tab/>
    </w:r>
    <w:r w:rsidR="006A06DE" w:rsidRPr="002B6237">
      <w:rPr>
        <w:sz w:val="18"/>
        <w:szCs w:val="18"/>
      </w:rPr>
      <w:fldChar w:fldCharType="begin"/>
    </w:r>
    <w:r w:rsidR="006A06DE" w:rsidRPr="002B6237">
      <w:rPr>
        <w:sz w:val="18"/>
        <w:szCs w:val="18"/>
      </w:rPr>
      <w:instrText xml:space="preserve"> PAGE   \* MERGEFORMAT </w:instrText>
    </w:r>
    <w:r w:rsidR="006A06DE" w:rsidRPr="002B6237">
      <w:rPr>
        <w:sz w:val="18"/>
        <w:szCs w:val="18"/>
      </w:rPr>
      <w:fldChar w:fldCharType="separate"/>
    </w:r>
    <w:r w:rsidR="00935150">
      <w:rPr>
        <w:noProof/>
        <w:sz w:val="18"/>
        <w:szCs w:val="18"/>
      </w:rPr>
      <w:t>2</w:t>
    </w:r>
    <w:r w:rsidR="006A06DE" w:rsidRPr="002B6237">
      <w:rPr>
        <w:sz w:val="18"/>
        <w:szCs w:val="18"/>
      </w:rPr>
      <w:fldChar w:fldCharType="end"/>
    </w:r>
    <w:r w:rsidR="006A06DE">
      <w:rPr>
        <w:sz w:val="18"/>
        <w:szCs w:val="18"/>
      </w:rPr>
      <w:tab/>
    </w:r>
    <w:r>
      <w:rPr>
        <w:sz w:val="18"/>
        <w:szCs w:val="18"/>
      </w:rPr>
      <w:t>Professeur</w:t>
    </w:r>
    <w:r w:rsidR="008332AC">
      <w:rPr>
        <w:sz w:val="18"/>
        <w:szCs w:val="18"/>
      </w:rPr>
      <w:t>:</w:t>
    </w:r>
    <w:r w:rsidR="006A06DE" w:rsidRPr="002B6237">
      <w:rPr>
        <w:sz w:val="18"/>
        <w:szCs w:val="18"/>
      </w:rPr>
      <w:t xml:space="preserve"> </w:t>
    </w:r>
    <w:r w:rsidR="001D3AF2">
      <w:rPr>
        <w:sz w:val="18"/>
        <w:szCs w:val="18"/>
      </w:rPr>
      <w:t>E. Dierckx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1F7" w:rsidRDefault="00D241F7" w:rsidP="006A06DE">
      <w:pPr>
        <w:spacing w:line="240" w:lineRule="auto"/>
      </w:pPr>
      <w:r>
        <w:separator/>
      </w:r>
    </w:p>
  </w:footnote>
  <w:footnote w:type="continuationSeparator" w:id="0">
    <w:p w:rsidR="00D241F7" w:rsidRDefault="00D241F7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0147"/>
    <w:multiLevelType w:val="hybridMultilevel"/>
    <w:tmpl w:val="8DC2EBE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553F"/>
    <w:multiLevelType w:val="hybridMultilevel"/>
    <w:tmpl w:val="DBE0C9BA"/>
    <w:lvl w:ilvl="0" w:tplc="8774E634">
      <w:start w:val="1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4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5" w15:restartNumberingAfterBreak="0">
    <w:nsid w:val="22472E6C"/>
    <w:multiLevelType w:val="hybridMultilevel"/>
    <w:tmpl w:val="69C8B2F0"/>
    <w:lvl w:ilvl="0" w:tplc="325AFA5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D7334"/>
    <w:multiLevelType w:val="hybridMultilevel"/>
    <w:tmpl w:val="5284F754"/>
    <w:lvl w:ilvl="0" w:tplc="A2AA06F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64" w:hanging="360"/>
      </w:pPr>
    </w:lvl>
    <w:lvl w:ilvl="2" w:tplc="0813001B" w:tentative="1">
      <w:start w:val="1"/>
      <w:numFmt w:val="lowerRoman"/>
      <w:lvlText w:val="%3."/>
      <w:lvlJc w:val="right"/>
      <w:pPr>
        <w:ind w:left="2084" w:hanging="180"/>
      </w:pPr>
    </w:lvl>
    <w:lvl w:ilvl="3" w:tplc="0813000F" w:tentative="1">
      <w:start w:val="1"/>
      <w:numFmt w:val="decimal"/>
      <w:lvlText w:val="%4."/>
      <w:lvlJc w:val="left"/>
      <w:pPr>
        <w:ind w:left="2804" w:hanging="360"/>
      </w:pPr>
    </w:lvl>
    <w:lvl w:ilvl="4" w:tplc="08130019" w:tentative="1">
      <w:start w:val="1"/>
      <w:numFmt w:val="lowerLetter"/>
      <w:lvlText w:val="%5."/>
      <w:lvlJc w:val="left"/>
      <w:pPr>
        <w:ind w:left="3524" w:hanging="360"/>
      </w:pPr>
    </w:lvl>
    <w:lvl w:ilvl="5" w:tplc="0813001B" w:tentative="1">
      <w:start w:val="1"/>
      <w:numFmt w:val="lowerRoman"/>
      <w:lvlText w:val="%6."/>
      <w:lvlJc w:val="right"/>
      <w:pPr>
        <w:ind w:left="4244" w:hanging="180"/>
      </w:pPr>
    </w:lvl>
    <w:lvl w:ilvl="6" w:tplc="0813000F" w:tentative="1">
      <w:start w:val="1"/>
      <w:numFmt w:val="decimal"/>
      <w:lvlText w:val="%7."/>
      <w:lvlJc w:val="left"/>
      <w:pPr>
        <w:ind w:left="4964" w:hanging="360"/>
      </w:pPr>
    </w:lvl>
    <w:lvl w:ilvl="7" w:tplc="08130019" w:tentative="1">
      <w:start w:val="1"/>
      <w:numFmt w:val="lowerLetter"/>
      <w:lvlText w:val="%8."/>
      <w:lvlJc w:val="left"/>
      <w:pPr>
        <w:ind w:left="5684" w:hanging="360"/>
      </w:pPr>
    </w:lvl>
    <w:lvl w:ilvl="8" w:tplc="08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BF62A7"/>
    <w:multiLevelType w:val="hybridMultilevel"/>
    <w:tmpl w:val="853A9540"/>
    <w:lvl w:ilvl="0" w:tplc="BEB4B62A">
      <w:start w:val="1"/>
      <w:numFmt w:val="decimal"/>
      <w:lvlText w:val="%1"/>
      <w:lvlJc w:val="left"/>
      <w:pPr>
        <w:ind w:left="143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51" w:hanging="360"/>
      </w:pPr>
    </w:lvl>
    <w:lvl w:ilvl="2" w:tplc="0813001B" w:tentative="1">
      <w:start w:val="1"/>
      <w:numFmt w:val="lowerRoman"/>
      <w:lvlText w:val="%3."/>
      <w:lvlJc w:val="right"/>
      <w:pPr>
        <w:ind w:left="2871" w:hanging="180"/>
      </w:pPr>
    </w:lvl>
    <w:lvl w:ilvl="3" w:tplc="0813000F" w:tentative="1">
      <w:start w:val="1"/>
      <w:numFmt w:val="decimal"/>
      <w:lvlText w:val="%4."/>
      <w:lvlJc w:val="left"/>
      <w:pPr>
        <w:ind w:left="3591" w:hanging="360"/>
      </w:pPr>
    </w:lvl>
    <w:lvl w:ilvl="4" w:tplc="08130019" w:tentative="1">
      <w:start w:val="1"/>
      <w:numFmt w:val="lowerLetter"/>
      <w:lvlText w:val="%5."/>
      <w:lvlJc w:val="left"/>
      <w:pPr>
        <w:ind w:left="4311" w:hanging="360"/>
      </w:pPr>
    </w:lvl>
    <w:lvl w:ilvl="5" w:tplc="0813001B" w:tentative="1">
      <w:start w:val="1"/>
      <w:numFmt w:val="lowerRoman"/>
      <w:lvlText w:val="%6."/>
      <w:lvlJc w:val="right"/>
      <w:pPr>
        <w:ind w:left="5031" w:hanging="180"/>
      </w:pPr>
    </w:lvl>
    <w:lvl w:ilvl="6" w:tplc="0813000F" w:tentative="1">
      <w:start w:val="1"/>
      <w:numFmt w:val="decimal"/>
      <w:lvlText w:val="%7."/>
      <w:lvlJc w:val="left"/>
      <w:pPr>
        <w:ind w:left="5751" w:hanging="360"/>
      </w:pPr>
    </w:lvl>
    <w:lvl w:ilvl="7" w:tplc="08130019" w:tentative="1">
      <w:start w:val="1"/>
      <w:numFmt w:val="lowerLetter"/>
      <w:lvlText w:val="%8."/>
      <w:lvlJc w:val="left"/>
      <w:pPr>
        <w:ind w:left="6471" w:hanging="360"/>
      </w:pPr>
    </w:lvl>
    <w:lvl w:ilvl="8" w:tplc="0813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8" w15:restartNumberingAfterBreak="0">
    <w:nsid w:val="488A164B"/>
    <w:multiLevelType w:val="hybridMultilevel"/>
    <w:tmpl w:val="F6B87CF6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07149F9"/>
    <w:multiLevelType w:val="hybridMultilevel"/>
    <w:tmpl w:val="375AEAA8"/>
    <w:lvl w:ilvl="0" w:tplc="11041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11C16"/>
    <w:multiLevelType w:val="hybridMultilevel"/>
    <w:tmpl w:val="69C8B2F0"/>
    <w:lvl w:ilvl="0" w:tplc="325AFA5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7C29BA"/>
    <w:multiLevelType w:val="hybridMultilevel"/>
    <w:tmpl w:val="DDB64A3C"/>
    <w:lvl w:ilvl="0" w:tplc="B2F6F85C">
      <w:numFmt w:val="bullet"/>
      <w:lvlText w:val="□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40722"/>
    <w:multiLevelType w:val="hybridMultilevel"/>
    <w:tmpl w:val="B3682880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34D74"/>
    <w:multiLevelType w:val="hybridMultilevel"/>
    <w:tmpl w:val="853A9540"/>
    <w:lvl w:ilvl="0" w:tplc="BEB4B62A">
      <w:start w:val="1"/>
      <w:numFmt w:val="decimal"/>
      <w:lvlText w:val="%1"/>
      <w:lvlJc w:val="left"/>
      <w:pPr>
        <w:ind w:left="143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51" w:hanging="360"/>
      </w:pPr>
    </w:lvl>
    <w:lvl w:ilvl="2" w:tplc="0813001B" w:tentative="1">
      <w:start w:val="1"/>
      <w:numFmt w:val="lowerRoman"/>
      <w:lvlText w:val="%3."/>
      <w:lvlJc w:val="right"/>
      <w:pPr>
        <w:ind w:left="2871" w:hanging="180"/>
      </w:pPr>
    </w:lvl>
    <w:lvl w:ilvl="3" w:tplc="0813000F" w:tentative="1">
      <w:start w:val="1"/>
      <w:numFmt w:val="decimal"/>
      <w:lvlText w:val="%4."/>
      <w:lvlJc w:val="left"/>
      <w:pPr>
        <w:ind w:left="3591" w:hanging="360"/>
      </w:pPr>
    </w:lvl>
    <w:lvl w:ilvl="4" w:tplc="08130019" w:tentative="1">
      <w:start w:val="1"/>
      <w:numFmt w:val="lowerLetter"/>
      <w:lvlText w:val="%5."/>
      <w:lvlJc w:val="left"/>
      <w:pPr>
        <w:ind w:left="4311" w:hanging="360"/>
      </w:pPr>
    </w:lvl>
    <w:lvl w:ilvl="5" w:tplc="0813001B" w:tentative="1">
      <w:start w:val="1"/>
      <w:numFmt w:val="lowerRoman"/>
      <w:lvlText w:val="%6."/>
      <w:lvlJc w:val="right"/>
      <w:pPr>
        <w:ind w:left="5031" w:hanging="180"/>
      </w:pPr>
    </w:lvl>
    <w:lvl w:ilvl="6" w:tplc="0813000F" w:tentative="1">
      <w:start w:val="1"/>
      <w:numFmt w:val="decimal"/>
      <w:lvlText w:val="%7."/>
      <w:lvlJc w:val="left"/>
      <w:pPr>
        <w:ind w:left="5751" w:hanging="360"/>
      </w:pPr>
    </w:lvl>
    <w:lvl w:ilvl="7" w:tplc="08130019" w:tentative="1">
      <w:start w:val="1"/>
      <w:numFmt w:val="lowerLetter"/>
      <w:lvlText w:val="%8."/>
      <w:lvlJc w:val="left"/>
      <w:pPr>
        <w:ind w:left="6471" w:hanging="360"/>
      </w:pPr>
    </w:lvl>
    <w:lvl w:ilvl="8" w:tplc="0813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6" w15:restartNumberingAfterBreak="0">
    <w:nsid w:val="7DAF6A70"/>
    <w:multiLevelType w:val="hybridMultilevel"/>
    <w:tmpl w:val="32AAFE5C"/>
    <w:lvl w:ilvl="0" w:tplc="2250DD1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"/>
  </w:num>
  <w:num w:numId="5">
    <w:abstractNumId w:val="9"/>
  </w:num>
  <w:num w:numId="6">
    <w:abstractNumId w:val="10"/>
  </w:num>
  <w:num w:numId="7">
    <w:abstractNumId w:val="15"/>
  </w:num>
  <w:num w:numId="8">
    <w:abstractNumId w:val="7"/>
  </w:num>
  <w:num w:numId="9">
    <w:abstractNumId w:val="8"/>
  </w:num>
  <w:num w:numId="10">
    <w:abstractNumId w:val="12"/>
  </w:num>
  <w:num w:numId="11">
    <w:abstractNumId w:val="16"/>
  </w:num>
  <w:num w:numId="12">
    <w:abstractNumId w:val="11"/>
  </w:num>
  <w:num w:numId="13">
    <w:abstractNumId w:val="5"/>
  </w:num>
  <w:num w:numId="14">
    <w:abstractNumId w:val="0"/>
  </w:num>
  <w:num w:numId="15">
    <w:abstractNumId w:val="6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A6"/>
    <w:rsid w:val="00022DDC"/>
    <w:rsid w:val="00031C00"/>
    <w:rsid w:val="000778D2"/>
    <w:rsid w:val="00093D98"/>
    <w:rsid w:val="000B5E79"/>
    <w:rsid w:val="000F6889"/>
    <w:rsid w:val="001077E0"/>
    <w:rsid w:val="0011269B"/>
    <w:rsid w:val="00143636"/>
    <w:rsid w:val="0014468D"/>
    <w:rsid w:val="00166F37"/>
    <w:rsid w:val="00171354"/>
    <w:rsid w:val="001A7A10"/>
    <w:rsid w:val="001D35A6"/>
    <w:rsid w:val="001D3AF2"/>
    <w:rsid w:val="0020355E"/>
    <w:rsid w:val="0020603F"/>
    <w:rsid w:val="00270CE0"/>
    <w:rsid w:val="00277F11"/>
    <w:rsid w:val="002A62AF"/>
    <w:rsid w:val="002D3DD4"/>
    <w:rsid w:val="002E520D"/>
    <w:rsid w:val="002E7214"/>
    <w:rsid w:val="002F0AD0"/>
    <w:rsid w:val="00382127"/>
    <w:rsid w:val="003846F9"/>
    <w:rsid w:val="003B7D39"/>
    <w:rsid w:val="0043129B"/>
    <w:rsid w:val="0043282E"/>
    <w:rsid w:val="00446749"/>
    <w:rsid w:val="0047173D"/>
    <w:rsid w:val="00495192"/>
    <w:rsid w:val="004A377D"/>
    <w:rsid w:val="004B2325"/>
    <w:rsid w:val="004B7216"/>
    <w:rsid w:val="004F4300"/>
    <w:rsid w:val="0051528C"/>
    <w:rsid w:val="005259D4"/>
    <w:rsid w:val="005350A5"/>
    <w:rsid w:val="005607FB"/>
    <w:rsid w:val="00567C8E"/>
    <w:rsid w:val="00574BB6"/>
    <w:rsid w:val="00590EF7"/>
    <w:rsid w:val="005D5308"/>
    <w:rsid w:val="005E0BBA"/>
    <w:rsid w:val="005F6AEA"/>
    <w:rsid w:val="0060793D"/>
    <w:rsid w:val="006273D0"/>
    <w:rsid w:val="00651382"/>
    <w:rsid w:val="00661318"/>
    <w:rsid w:val="00675F07"/>
    <w:rsid w:val="006824D8"/>
    <w:rsid w:val="00696682"/>
    <w:rsid w:val="006A06DE"/>
    <w:rsid w:val="006C6740"/>
    <w:rsid w:val="006C7F84"/>
    <w:rsid w:val="006D6117"/>
    <w:rsid w:val="006F0BE2"/>
    <w:rsid w:val="0071019F"/>
    <w:rsid w:val="0076635C"/>
    <w:rsid w:val="00771F63"/>
    <w:rsid w:val="00774EC1"/>
    <w:rsid w:val="007A43FB"/>
    <w:rsid w:val="007B71A9"/>
    <w:rsid w:val="007D434D"/>
    <w:rsid w:val="007E1C23"/>
    <w:rsid w:val="0082794B"/>
    <w:rsid w:val="008332AC"/>
    <w:rsid w:val="00841DB2"/>
    <w:rsid w:val="00851C8B"/>
    <w:rsid w:val="00873A40"/>
    <w:rsid w:val="008B7456"/>
    <w:rsid w:val="008D41E1"/>
    <w:rsid w:val="00915ADA"/>
    <w:rsid w:val="0091655B"/>
    <w:rsid w:val="00935150"/>
    <w:rsid w:val="009572D9"/>
    <w:rsid w:val="00976FDD"/>
    <w:rsid w:val="009B354A"/>
    <w:rsid w:val="009C0545"/>
    <w:rsid w:val="009D5FEA"/>
    <w:rsid w:val="009F5046"/>
    <w:rsid w:val="00A16B03"/>
    <w:rsid w:val="00A40714"/>
    <w:rsid w:val="00A6470C"/>
    <w:rsid w:val="00A675BF"/>
    <w:rsid w:val="00A9388E"/>
    <w:rsid w:val="00AC3536"/>
    <w:rsid w:val="00AF4800"/>
    <w:rsid w:val="00B6418F"/>
    <w:rsid w:val="00B94E9A"/>
    <w:rsid w:val="00BA038F"/>
    <w:rsid w:val="00BC30F8"/>
    <w:rsid w:val="00BC735C"/>
    <w:rsid w:val="00BD0977"/>
    <w:rsid w:val="00C0370D"/>
    <w:rsid w:val="00C07A35"/>
    <w:rsid w:val="00C40012"/>
    <w:rsid w:val="00D227CC"/>
    <w:rsid w:val="00D241F7"/>
    <w:rsid w:val="00D3520F"/>
    <w:rsid w:val="00D37A8E"/>
    <w:rsid w:val="00D37DF9"/>
    <w:rsid w:val="00D759DD"/>
    <w:rsid w:val="00E05864"/>
    <w:rsid w:val="00E13F77"/>
    <w:rsid w:val="00E23EF1"/>
    <w:rsid w:val="00E26118"/>
    <w:rsid w:val="00E534FD"/>
    <w:rsid w:val="00E63CFA"/>
    <w:rsid w:val="00E72521"/>
    <w:rsid w:val="00E96093"/>
    <w:rsid w:val="00EB4949"/>
    <w:rsid w:val="00ED5A13"/>
    <w:rsid w:val="00EF46BF"/>
    <w:rsid w:val="00F33F45"/>
    <w:rsid w:val="00F6315E"/>
    <w:rsid w:val="00F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CFA8D-5AF9-4E4A-A8AE-4C57BCE3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C6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6740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semiHidden/>
    <w:unhideWhenUsed/>
    <w:rsid w:val="00C0370D"/>
    <w:pPr>
      <w:tabs>
        <w:tab w:val="clear" w:pos="9639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Standaardalinea-lettertype"/>
    <w:rsid w:val="00C0370D"/>
  </w:style>
  <w:style w:type="character" w:styleId="Zwaar">
    <w:name w:val="Strong"/>
    <w:basedOn w:val="Standaardalinea-lettertype"/>
    <w:uiPriority w:val="22"/>
    <w:qFormat/>
    <w:rsid w:val="00C037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8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ropbox\2015%20-%202016\Admin\Toets_Frans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Toets_Frans</Template>
  <TotalTime>0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Eigenaar</dc:creator>
  <cp:lastModifiedBy>gijs hoeben</cp:lastModifiedBy>
  <cp:revision>2</cp:revision>
  <dcterms:created xsi:type="dcterms:W3CDTF">2017-05-22T09:00:00Z</dcterms:created>
  <dcterms:modified xsi:type="dcterms:W3CDTF">2017-05-22T09:00:00Z</dcterms:modified>
</cp:coreProperties>
</file>