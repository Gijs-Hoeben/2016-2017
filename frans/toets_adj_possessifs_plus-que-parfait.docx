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240"/>
        <w:gridCol w:w="14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337225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521CD551" wp14:editId="3730613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10"/>
            <w:tcBorders>
              <w:left w:val="nil"/>
            </w:tcBorders>
            <w:vAlign w:val="center"/>
          </w:tcPr>
          <w:p w:rsidR="00022DDC" w:rsidRPr="00B62E7B" w:rsidRDefault="006273D0" w:rsidP="00C00A22">
            <w:pPr>
              <w:jc w:val="center"/>
              <w:rPr>
                <w:b/>
                <w:lang w:val="fr-FR"/>
              </w:rPr>
            </w:pPr>
            <w:r w:rsidRPr="00B62E7B">
              <w:rPr>
                <w:b/>
                <w:lang w:val="fr-FR"/>
              </w:rPr>
              <w:t>Français</w:t>
            </w:r>
            <w:r w:rsidR="00022DDC" w:rsidRPr="00B62E7B">
              <w:rPr>
                <w:b/>
                <w:lang w:val="fr-FR"/>
              </w:rPr>
              <w:t xml:space="preserve"> </w:t>
            </w:r>
          </w:p>
          <w:p w:rsidR="00022DDC" w:rsidRPr="00B62E7B" w:rsidRDefault="006273D0" w:rsidP="00C00A22">
            <w:pPr>
              <w:jc w:val="center"/>
              <w:rPr>
                <w:lang w:val="fr-FR"/>
              </w:rPr>
            </w:pPr>
            <w:r w:rsidRPr="00B62E7B">
              <w:rPr>
                <w:b/>
                <w:lang w:val="fr-FR"/>
              </w:rPr>
              <w:t>TEST</w:t>
            </w:r>
            <w:r w:rsidR="00022DDC" w:rsidRPr="00B62E7B">
              <w:rPr>
                <w:b/>
                <w:lang w:val="fr-FR"/>
              </w:rPr>
              <w:t xml:space="preserve">: </w:t>
            </w:r>
            <w:r w:rsidR="00CA44E7">
              <w:rPr>
                <w:b/>
                <w:lang w:val="fr-FR"/>
              </w:rPr>
              <w:t xml:space="preserve">l’adjectif et le pronom possessifs + </w:t>
            </w:r>
            <w:r w:rsidR="004C567D">
              <w:rPr>
                <w:b/>
                <w:lang w:val="fr-FR"/>
              </w:rPr>
              <w:br/>
            </w:r>
            <w:r w:rsidR="00CA44E7">
              <w:rPr>
                <w:b/>
                <w:lang w:val="fr-FR"/>
              </w:rPr>
              <w:t>le plus-que-parfait</w:t>
            </w:r>
          </w:p>
        </w:tc>
      </w:tr>
      <w:tr w:rsidR="00022DDC" w:rsidRPr="006273D0" w:rsidTr="006273D0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Professeur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FF78D6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E. Dierckx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Classe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2149E4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3WE – 3EC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Date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6273D0" w:rsidRDefault="00022DDC" w:rsidP="00C00A22">
            <w:pPr>
              <w:rPr>
                <w:rStyle w:val="Titelvanboek"/>
                <w:lang w:val="fr-FR"/>
              </w:rPr>
            </w:pPr>
          </w:p>
        </w:tc>
      </w:tr>
      <w:tr w:rsidR="00022DDC" w:rsidRPr="006273D0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Elève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22DDC" w:rsidRPr="006273D0" w:rsidRDefault="00337225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273D0" w:rsidRDefault="00022DDC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2149E4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2149E4" w:rsidRDefault="00022DDC" w:rsidP="00C00A22">
            <w:pPr>
              <w:rPr>
                <w:b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B10802" w:rsidRDefault="00660EF6" w:rsidP="00C00A22">
            <w:pPr>
              <w:spacing w:line="240" w:lineRule="auto"/>
              <w:rPr>
                <w:b/>
                <w:sz w:val="20"/>
                <w:szCs w:val="20"/>
                <w:lang w:val="fr-FR"/>
              </w:rPr>
            </w:pPr>
            <w:r w:rsidRPr="00660EF6">
              <w:rPr>
                <w:b/>
                <w:sz w:val="20"/>
                <w:szCs w:val="20"/>
                <w:lang w:val="fr-FR"/>
              </w:rPr>
              <w:t>18</w:t>
            </w:r>
            <w:r w:rsidR="00BA09B4" w:rsidRPr="00660EF6">
              <w:rPr>
                <w:b/>
                <w:sz w:val="20"/>
                <w:szCs w:val="20"/>
                <w:lang w:val="fr-FR"/>
              </w:rPr>
              <w:t xml:space="preserve"> -&gt;    /</w:t>
            </w:r>
            <w:r w:rsidR="006F6158" w:rsidRPr="00660EF6">
              <w:rPr>
                <w:b/>
                <w:sz w:val="20"/>
                <w:szCs w:val="20"/>
                <w:lang w:val="fr-FR"/>
              </w:rPr>
              <w:t>10</w:t>
            </w:r>
          </w:p>
        </w:tc>
      </w:tr>
      <w:tr w:rsidR="00022DDC" w:rsidRPr="006C0695" w:rsidTr="00C00A22">
        <w:tc>
          <w:tcPr>
            <w:tcW w:w="98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top w:val="single" w:sz="4" w:space="0" w:color="auto"/>
            </w:tcBorders>
          </w:tcPr>
          <w:p w:rsidR="00022DDC" w:rsidRPr="006273D0" w:rsidRDefault="006273D0" w:rsidP="00C00A22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AUTO-EVALUATION</w:t>
            </w:r>
          </w:p>
        </w:tc>
      </w:tr>
      <w:tr w:rsidR="00022DDC" w:rsidRPr="00337225" w:rsidTr="00C00A22">
        <w:tc>
          <w:tcPr>
            <w:tcW w:w="4974" w:type="dxa"/>
            <w:gridSpan w:val="6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 avant le test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: </w:t>
            </w:r>
          </w:p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Pour préparer le test, j’ai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  <w:tc>
          <w:tcPr>
            <w:tcW w:w="4875" w:type="dxa"/>
            <w:gridSpan w:val="7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Marquer/compléter après la correction du test</w:t>
            </w: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J’ai perdu des points parce que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</w:tr>
      <w:tr w:rsidR="00022DDC" w:rsidRPr="0033722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337225" w:rsidRDefault="00022DDC" w:rsidP="00C00A22">
            <w:pPr>
              <w:rPr>
                <w:sz w:val="20"/>
                <w:szCs w:val="20"/>
                <w:highlight w:val="yellow"/>
                <w:lang w:val="fr-FR"/>
              </w:rPr>
            </w:pPr>
            <w:r w:rsidRPr="00337225">
              <w:rPr>
                <w:rFonts w:ascii="Menlo Regular" w:hAnsi="Menlo Regular" w:cs="Menlo Regular"/>
                <w:sz w:val="20"/>
                <w:szCs w:val="20"/>
                <w:highlight w:val="yellow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337225" w:rsidRDefault="006273D0" w:rsidP="00C00A22">
            <w:pPr>
              <w:rPr>
                <w:sz w:val="20"/>
                <w:szCs w:val="20"/>
                <w:highlight w:val="yellow"/>
                <w:lang w:val="fr-FR"/>
              </w:rPr>
            </w:pPr>
            <w:r w:rsidRPr="00337225">
              <w:rPr>
                <w:sz w:val="20"/>
                <w:szCs w:val="20"/>
                <w:highlight w:val="yellow"/>
                <w:lang w:val="fr-FR"/>
              </w:rPr>
              <w:t>relu les exercices</w:t>
            </w:r>
            <w:r w:rsidR="00022DDC" w:rsidRPr="00337225">
              <w:rPr>
                <w:sz w:val="20"/>
                <w:szCs w:val="20"/>
                <w:highlight w:val="yellow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bien lu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3722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les exercices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3722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matières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3722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un petit test pour moi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étudié assez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386AF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étudié/pratiqué</w:t>
            </w:r>
            <w:r w:rsidR="006273D0" w:rsidRPr="006273D0">
              <w:rPr>
                <w:sz w:val="20"/>
                <w:szCs w:val="20"/>
                <w:lang w:val="fr-FR"/>
              </w:rPr>
              <w:t xml:space="preserve"> insuffisamment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profondément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de nouveaux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rempli le guide grammatical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337225" w:rsidTr="00C00A22">
        <w:tc>
          <w:tcPr>
            <w:tcW w:w="9849" w:type="dxa"/>
            <w:gridSpan w:val="13"/>
          </w:tcPr>
          <w:p w:rsidR="00022DDC" w:rsidRPr="006273D0" w:rsidRDefault="006273D0" w:rsidP="00337225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J’ai étudié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  <w:r w:rsidR="00337225">
              <w:rPr>
                <w:sz w:val="20"/>
                <w:szCs w:val="20"/>
                <w:lang w:val="fr-FR"/>
              </w:rPr>
              <w:t>10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min. </w:t>
            </w:r>
            <w:r w:rsidR="00022DDC" w:rsidRPr="006273D0">
              <w:rPr>
                <w:sz w:val="20"/>
                <w:szCs w:val="20"/>
                <w:lang w:val="fr-FR"/>
              </w:rPr>
              <w:br/>
            </w:r>
            <w:r w:rsidRPr="006273D0">
              <w:rPr>
                <w:sz w:val="20"/>
                <w:szCs w:val="20"/>
                <w:lang w:val="fr-FR"/>
              </w:rPr>
              <w:t>Selon moi, c’est trop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b</w:t>
            </w:r>
            <w:r w:rsidRPr="00337225">
              <w:rPr>
                <w:sz w:val="20"/>
                <w:szCs w:val="20"/>
                <w:highlight w:val="yellow"/>
                <w:lang w:val="fr-FR"/>
              </w:rPr>
              <w:t>eaucou</w:t>
            </w:r>
            <w:r w:rsidRPr="006273D0">
              <w:rPr>
                <w:sz w:val="20"/>
                <w:szCs w:val="20"/>
                <w:lang w:val="fr-FR"/>
              </w:rPr>
              <w:t>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assez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peu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trop peu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337225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Selon moi, j’obtiendrai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______ / ______ </w:t>
            </w:r>
            <w:r w:rsidRPr="006273D0">
              <w:rPr>
                <w:sz w:val="20"/>
                <w:szCs w:val="20"/>
                <w:lang w:val="fr-FR"/>
              </w:rPr>
              <w:t>pour le test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Conseils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Remédiation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  <w:p w:rsidR="006273D0" w:rsidRPr="006273D0" w:rsidRDefault="006273D0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Rendre</w:t>
            </w:r>
            <w:r w:rsidR="00022DDC" w:rsidRPr="006273D0">
              <w:rPr>
                <w:sz w:val="20"/>
                <w:szCs w:val="20"/>
                <w:lang w:val="fr-FR"/>
              </w:rPr>
              <w:t>:</w:t>
            </w:r>
            <w:r w:rsidRPr="006273D0">
              <w:rPr>
                <w:sz w:val="20"/>
                <w:szCs w:val="20"/>
                <w:lang w:val="fr-FR"/>
              </w:rPr>
              <w:t xml:space="preserve"> le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</w:tc>
      </w:tr>
      <w:tr w:rsidR="00022DDC" w:rsidRPr="00337225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Objectifs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BA09B4">
              <w:rPr>
                <w:b/>
                <w:sz w:val="20"/>
                <w:szCs w:val="20"/>
                <w:lang w:val="fr-FR"/>
              </w:rPr>
              <w:t xml:space="preserve"> </w:t>
            </w:r>
            <w:r w:rsidR="00BA09B4" w:rsidRPr="00BA09B4">
              <w:rPr>
                <w:sz w:val="20"/>
                <w:szCs w:val="20"/>
                <w:lang w:val="fr-FR"/>
              </w:rPr>
              <w:t>Les apprenants sont capables de</w:t>
            </w:r>
            <w:r w:rsidR="00FF78D6">
              <w:rPr>
                <w:sz w:val="20"/>
                <w:szCs w:val="20"/>
                <w:lang w:val="fr-FR"/>
              </w:rPr>
              <w:t>/d’</w:t>
            </w:r>
            <w:r w:rsidR="00BA09B4" w:rsidRPr="00BA09B4">
              <w:rPr>
                <w:sz w:val="20"/>
                <w:szCs w:val="20"/>
                <w:lang w:val="fr-FR"/>
              </w:rPr>
              <w:t> :</w:t>
            </w:r>
          </w:p>
        </w:tc>
      </w:tr>
      <w:tr w:rsidR="00022DDC" w:rsidRPr="00337225" w:rsidTr="00DA1168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CA44E7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Employer correctement les adjectifs possessifs dans un contexte.</w:t>
            </w:r>
          </w:p>
        </w:tc>
      </w:tr>
      <w:tr w:rsidR="00022DDC" w:rsidRPr="00337225" w:rsidTr="00CA44E7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BA09B4" w:rsidRPr="00B62E7B" w:rsidRDefault="00CA44E7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Employer correctement les pronoms possessifs dans un contexte.</w:t>
            </w:r>
          </w:p>
        </w:tc>
      </w:tr>
      <w:tr w:rsidR="00CA44E7" w:rsidRPr="00337225" w:rsidTr="00CA44E7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CA44E7" w:rsidRPr="00CA44E7" w:rsidRDefault="00CA44E7" w:rsidP="00C00A22">
            <w:pPr>
              <w:rPr>
                <w:rFonts w:ascii="Menlo Regular" w:hAnsi="Menlo Regular" w:cs="Menlo Regular"/>
                <w:sz w:val="20"/>
                <w:szCs w:val="20"/>
                <w:lang w:val="fr-FR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CA44E7" w:rsidRDefault="00CA44E7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Former correctement le plus-que-parfait des verbes réguliers et irréguliers.</w:t>
            </w:r>
          </w:p>
        </w:tc>
      </w:tr>
      <w:tr w:rsidR="00CA44E7" w:rsidRPr="00337225" w:rsidTr="00DA1168">
        <w:tc>
          <w:tcPr>
            <w:tcW w:w="3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A44E7" w:rsidRPr="00CA44E7" w:rsidRDefault="00CA44E7" w:rsidP="00C00A22">
            <w:pPr>
              <w:rPr>
                <w:rFonts w:ascii="Menlo Regular" w:hAnsi="Menlo Regular" w:cs="Menlo Regular"/>
                <w:sz w:val="20"/>
                <w:szCs w:val="20"/>
                <w:lang w:val="fr-FR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single" w:sz="4" w:space="0" w:color="auto"/>
            </w:tcBorders>
          </w:tcPr>
          <w:p w:rsidR="00CA44E7" w:rsidRDefault="0058354C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Faire des phrases au plus-que-parfait.</w:t>
            </w:r>
          </w:p>
        </w:tc>
      </w:tr>
    </w:tbl>
    <w:p w:rsidR="00A90873" w:rsidRPr="00DD056B" w:rsidRDefault="00022DDC" w:rsidP="009D0314">
      <w:pPr>
        <w:pBdr>
          <w:bottom w:val="single" w:sz="12" w:space="1" w:color="auto"/>
        </w:pBdr>
        <w:tabs>
          <w:tab w:val="left" w:pos="426"/>
          <w:tab w:val="left" w:pos="851"/>
        </w:tabs>
        <w:spacing w:line="240" w:lineRule="auto"/>
        <w:rPr>
          <w:rFonts w:ascii="Times New Roman" w:hAnsi="Times New Roman"/>
          <w:lang w:val="fr-BE"/>
        </w:rPr>
      </w:pPr>
      <w:r w:rsidRPr="00DA1168">
        <w:rPr>
          <w:lang w:val="fr-FR"/>
        </w:rPr>
        <w:br w:type="page"/>
      </w:r>
    </w:p>
    <w:p w:rsidR="00A90873" w:rsidRDefault="00AF3771" w:rsidP="00AF3771">
      <w:pPr>
        <w:pStyle w:val="Kop1"/>
        <w:rPr>
          <w:rFonts w:eastAsia="Times New Roman"/>
          <w:lang w:val="fr-FR" w:eastAsia="nl-BE"/>
        </w:rPr>
      </w:pPr>
      <w:r>
        <w:rPr>
          <w:rFonts w:eastAsia="Times New Roman"/>
          <w:lang w:val="fr-FR" w:eastAsia="nl-BE"/>
        </w:rPr>
        <w:lastRenderedPageBreak/>
        <w:t>Complète les phrases par l’adjectif possessif qui convient.</w:t>
      </w:r>
      <w:r>
        <w:rPr>
          <w:rFonts w:eastAsia="Times New Roman"/>
          <w:lang w:val="fr-FR" w:eastAsia="nl-BE"/>
        </w:rPr>
        <w:tab/>
        <w:t>/3</w:t>
      </w:r>
    </w:p>
    <w:p w:rsidR="00AF3771" w:rsidRDefault="00AF3771" w:rsidP="00AF3771">
      <w:pPr>
        <w:rPr>
          <w:lang w:val="fr-FR" w:eastAsia="nl-BE"/>
        </w:rPr>
      </w:pPr>
    </w:p>
    <w:p w:rsidR="00AF3771" w:rsidRDefault="00AF3771" w:rsidP="00AF3771">
      <w:pPr>
        <w:pStyle w:val="MultipleChoice"/>
        <w:rPr>
          <w:lang w:val="fr-FR" w:eastAsia="nl-BE"/>
        </w:rPr>
      </w:pPr>
      <w:r>
        <w:rPr>
          <w:lang w:val="fr-FR" w:eastAsia="nl-BE"/>
        </w:rPr>
        <w:t xml:space="preserve">Il est déjà venu avec </w:t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>
        <w:rPr>
          <w:lang w:val="fr-FR" w:eastAsia="nl-BE"/>
        </w:rPr>
        <w:softHyphen/>
      </w:r>
      <w:r w:rsidR="00337225">
        <w:rPr>
          <w:lang w:val="fr-FR" w:eastAsia="nl-BE"/>
        </w:rPr>
        <w:t>ta</w:t>
      </w:r>
      <w:r>
        <w:rPr>
          <w:lang w:val="fr-FR" w:eastAsia="nl-BE"/>
        </w:rPr>
        <w:t xml:space="preserve"> nouvelle copine ?</w:t>
      </w:r>
    </w:p>
    <w:p w:rsidR="00AF3771" w:rsidRDefault="00AF3771" w:rsidP="00AF3771">
      <w:pPr>
        <w:pStyle w:val="MultipleChoice"/>
        <w:rPr>
          <w:lang w:val="fr-FR" w:eastAsia="nl-BE"/>
        </w:rPr>
      </w:pPr>
      <w:r>
        <w:rPr>
          <w:lang w:val="fr-FR" w:eastAsia="nl-BE"/>
        </w:rPr>
        <w:t xml:space="preserve">Marianne ne se promène jamais sans </w:t>
      </w:r>
      <w:r w:rsidR="00337225">
        <w:rPr>
          <w:lang w:val="fr-FR" w:eastAsia="nl-BE"/>
        </w:rPr>
        <w:t>son</w:t>
      </w:r>
      <w:r>
        <w:rPr>
          <w:lang w:val="fr-FR" w:eastAsia="nl-BE"/>
        </w:rPr>
        <w:t xml:space="preserve"> chien.</w:t>
      </w:r>
    </w:p>
    <w:p w:rsidR="00AF3771" w:rsidRDefault="00AF3771" w:rsidP="00AF3771">
      <w:pPr>
        <w:pStyle w:val="MultipleChoice"/>
        <w:rPr>
          <w:lang w:val="fr-FR" w:eastAsia="nl-BE"/>
        </w:rPr>
      </w:pPr>
      <w:r>
        <w:rPr>
          <w:lang w:val="fr-FR" w:eastAsia="nl-BE"/>
        </w:rPr>
        <w:t xml:space="preserve">Nous ne trouvons plus </w:t>
      </w:r>
      <w:r w:rsidR="00337225">
        <w:rPr>
          <w:lang w:val="fr-FR" w:eastAsia="nl-BE"/>
        </w:rPr>
        <w:t>nos</w:t>
      </w:r>
      <w:r>
        <w:rPr>
          <w:lang w:val="fr-FR" w:eastAsia="nl-BE"/>
        </w:rPr>
        <w:t xml:space="preserve"> clés.</w:t>
      </w:r>
    </w:p>
    <w:p w:rsidR="00AF3771" w:rsidRDefault="00AF3771" w:rsidP="00AF3771">
      <w:pPr>
        <w:rPr>
          <w:lang w:val="fr-FR" w:eastAsia="nl-BE"/>
        </w:rPr>
      </w:pPr>
    </w:p>
    <w:p w:rsidR="00AF3771" w:rsidRPr="0004449E" w:rsidRDefault="00AF3771" w:rsidP="00AF3771">
      <w:pPr>
        <w:pStyle w:val="Kop1"/>
        <w:rPr>
          <w:lang w:val="fr-FR" w:eastAsia="nl-BE"/>
        </w:rPr>
      </w:pPr>
      <w:r>
        <w:rPr>
          <w:lang w:val="fr-FR" w:eastAsia="nl-BE"/>
        </w:rPr>
        <w:t>Réponds aux questions. Emploie un adjectif possessif dans ta réponse.</w:t>
      </w:r>
      <w:r>
        <w:rPr>
          <w:lang w:val="fr-FR" w:eastAsia="nl-BE"/>
        </w:rPr>
        <w:tab/>
        <w:t>/5</w:t>
      </w:r>
    </w:p>
    <w:p w:rsidR="00AF3771" w:rsidRDefault="005D0284" w:rsidP="002D6A49">
      <w:pPr>
        <w:pStyle w:val="MultipleChoice"/>
        <w:rPr>
          <w:lang w:val="fr-FR" w:eastAsia="nl-BE"/>
        </w:rPr>
      </w:pPr>
      <w:r>
        <w:rPr>
          <w:lang w:val="fr-FR" w:eastAsia="nl-BE"/>
        </w:rPr>
        <w:t>Tu aimes la compagnie des voisins ?</w:t>
      </w:r>
    </w:p>
    <w:p w:rsidR="005D0284" w:rsidRDefault="00337225" w:rsidP="002D6A49">
      <w:pPr>
        <w:pStyle w:val="MultipleChoice"/>
        <w:numPr>
          <w:ilvl w:val="0"/>
          <w:numId w:val="0"/>
        </w:numPr>
        <w:ind w:left="851"/>
        <w:rPr>
          <w:lang w:val="fr-FR" w:eastAsia="nl-BE"/>
        </w:rPr>
      </w:pPr>
      <w:r>
        <w:rPr>
          <w:lang w:val="fr-FR" w:eastAsia="nl-BE"/>
        </w:rPr>
        <w:t>Non je n’aime pas ta</w:t>
      </w:r>
    </w:p>
    <w:p w:rsidR="005D0284" w:rsidRDefault="005D0284" w:rsidP="002D6A49">
      <w:pPr>
        <w:pStyle w:val="MultipleChoice"/>
        <w:rPr>
          <w:lang w:val="fr-FR" w:eastAsia="nl-BE"/>
        </w:rPr>
      </w:pPr>
      <w:r>
        <w:rPr>
          <w:lang w:val="fr-FR" w:eastAsia="nl-BE"/>
        </w:rPr>
        <w:t>Ces chaussures sont à vous ?</w:t>
      </w:r>
    </w:p>
    <w:p w:rsidR="005D0284" w:rsidRDefault="00337225" w:rsidP="002D6A49">
      <w:pPr>
        <w:pStyle w:val="MultipleChoice"/>
        <w:numPr>
          <w:ilvl w:val="0"/>
          <w:numId w:val="0"/>
        </w:numPr>
        <w:ind w:left="851"/>
        <w:rPr>
          <w:lang w:val="fr-FR" w:eastAsia="nl-BE"/>
        </w:rPr>
      </w:pPr>
      <w:r>
        <w:rPr>
          <w:lang w:val="fr-FR" w:eastAsia="nl-BE"/>
        </w:rPr>
        <w:t>Non ce c’est ton</w:t>
      </w:r>
    </w:p>
    <w:p w:rsidR="002D6A49" w:rsidRPr="00337225" w:rsidRDefault="002D6A49" w:rsidP="00337225">
      <w:pPr>
        <w:pStyle w:val="MultipleChoice"/>
        <w:rPr>
          <w:lang w:val="fr-FR" w:eastAsia="nl-BE"/>
        </w:rPr>
      </w:pPr>
      <w:r>
        <w:rPr>
          <w:lang w:val="fr-FR" w:eastAsia="nl-BE"/>
        </w:rPr>
        <w:t>C</w:t>
      </w:r>
      <w:r w:rsidR="00337225">
        <w:rPr>
          <w:lang w:val="fr-FR" w:eastAsia="nl-BE"/>
        </w:rPr>
        <w:t>e sont les chemises de Myrddin </w:t>
      </w:r>
    </w:p>
    <w:p w:rsidR="002D6A49" w:rsidRDefault="002D6A49" w:rsidP="002D6A49">
      <w:pPr>
        <w:pStyle w:val="MultipleChoice"/>
        <w:rPr>
          <w:lang w:val="fr-FR" w:eastAsia="nl-BE"/>
        </w:rPr>
      </w:pPr>
      <w:r>
        <w:rPr>
          <w:lang w:val="fr-FR" w:eastAsia="nl-BE"/>
        </w:rPr>
        <w:t>Cette moto est à Brecht ?</w:t>
      </w:r>
    </w:p>
    <w:p w:rsidR="002D6A49" w:rsidRDefault="00337225" w:rsidP="002D6A49">
      <w:pPr>
        <w:pStyle w:val="MultipleChoice"/>
        <w:numPr>
          <w:ilvl w:val="0"/>
          <w:numId w:val="0"/>
        </w:numPr>
        <w:ind w:left="851"/>
        <w:rPr>
          <w:lang w:val="fr-FR" w:eastAsia="nl-BE"/>
        </w:rPr>
      </w:pPr>
      <w:r>
        <w:rPr>
          <w:lang w:val="fr-FR" w:eastAsia="nl-BE"/>
        </w:rPr>
        <w:t>Ou ce ton</w:t>
      </w:r>
    </w:p>
    <w:p w:rsidR="002D6A49" w:rsidRDefault="002D6A49" w:rsidP="002D6A49">
      <w:pPr>
        <w:pStyle w:val="MultipleChoice"/>
        <w:rPr>
          <w:lang w:val="fr-FR" w:eastAsia="nl-BE"/>
        </w:rPr>
      </w:pPr>
      <w:r>
        <w:rPr>
          <w:lang w:val="fr-FR" w:eastAsia="nl-BE"/>
        </w:rPr>
        <w:t>Ce stylo est à moi ?</w:t>
      </w:r>
    </w:p>
    <w:p w:rsidR="002D6A49" w:rsidRDefault="00337225" w:rsidP="002D6A49">
      <w:pPr>
        <w:pStyle w:val="MultipleChoice"/>
        <w:numPr>
          <w:ilvl w:val="0"/>
          <w:numId w:val="0"/>
        </w:numPr>
        <w:ind w:left="851"/>
        <w:rPr>
          <w:lang w:val="fr-FR" w:eastAsia="nl-BE"/>
        </w:rPr>
      </w:pPr>
      <w:r>
        <w:rPr>
          <w:lang w:val="fr-FR" w:eastAsia="nl-BE"/>
        </w:rPr>
        <w:t>Non c’est a ton</w:t>
      </w:r>
    </w:p>
    <w:p w:rsidR="002D6A49" w:rsidRDefault="002D6A49" w:rsidP="002D6A49">
      <w:pPr>
        <w:rPr>
          <w:lang w:val="fr-FR" w:eastAsia="nl-BE"/>
        </w:rPr>
      </w:pPr>
    </w:p>
    <w:p w:rsidR="002D6A49" w:rsidRDefault="002D6A49" w:rsidP="002D6A49">
      <w:pPr>
        <w:pStyle w:val="Kop1"/>
        <w:rPr>
          <w:lang w:val="fr-FR" w:eastAsia="nl-BE"/>
        </w:rPr>
      </w:pPr>
      <w:r>
        <w:rPr>
          <w:lang w:val="fr-FR" w:eastAsia="nl-BE"/>
        </w:rPr>
        <w:t>Combine les deux colonnes.</w:t>
      </w:r>
      <w:r>
        <w:rPr>
          <w:lang w:val="fr-FR" w:eastAsia="nl-BE"/>
        </w:rPr>
        <w:tab/>
        <w:t>/1</w:t>
      </w:r>
    </w:p>
    <w:p w:rsidR="002D6A49" w:rsidRDefault="002D6A49" w:rsidP="002D6A49">
      <w:pPr>
        <w:rPr>
          <w:lang w:val="fr-FR" w:eastAsia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6A49" w:rsidRPr="00337225" w:rsidTr="002D6A49">
        <w:tc>
          <w:tcPr>
            <w:tcW w:w="4814" w:type="dxa"/>
          </w:tcPr>
          <w:p w:rsidR="002D6A49" w:rsidRPr="002D6A49" w:rsidRDefault="002D6A49" w:rsidP="002D6A49">
            <w:pPr>
              <w:rPr>
                <w:sz w:val="22"/>
                <w:szCs w:val="22"/>
                <w:lang w:val="fr-FR" w:eastAsia="nl-BE"/>
              </w:rPr>
            </w:pPr>
            <w:r w:rsidRPr="002D6A49">
              <w:rPr>
                <w:sz w:val="22"/>
                <w:szCs w:val="22"/>
                <w:lang w:val="fr-FR" w:eastAsia="nl-BE"/>
              </w:rPr>
              <w:t>1 C’est ta chambre.</w:t>
            </w:r>
          </w:p>
        </w:tc>
        <w:tc>
          <w:tcPr>
            <w:tcW w:w="4814" w:type="dxa"/>
          </w:tcPr>
          <w:p w:rsidR="002D6A49" w:rsidRPr="002D6A49" w:rsidRDefault="00F015DF" w:rsidP="002D6A49">
            <w:pPr>
              <w:rPr>
                <w:sz w:val="22"/>
                <w:szCs w:val="22"/>
                <w:lang w:val="fr-FR" w:eastAsia="nl-BE"/>
              </w:rPr>
            </w:pPr>
            <w:r>
              <w:rPr>
                <w:sz w:val="22"/>
                <w:szCs w:val="22"/>
                <w:lang w:val="fr-FR" w:eastAsia="nl-BE"/>
              </w:rPr>
              <w:t>A Ce sont les miennes.</w:t>
            </w:r>
          </w:p>
        </w:tc>
      </w:tr>
      <w:tr w:rsidR="002D6A49" w:rsidRPr="002D6A49" w:rsidTr="002D6A49">
        <w:tc>
          <w:tcPr>
            <w:tcW w:w="4814" w:type="dxa"/>
          </w:tcPr>
          <w:p w:rsidR="002D6A49" w:rsidRPr="002D6A49" w:rsidRDefault="002D6A49" w:rsidP="002D6A49">
            <w:pPr>
              <w:rPr>
                <w:sz w:val="22"/>
                <w:szCs w:val="22"/>
                <w:lang w:val="fr-FR" w:eastAsia="nl-BE"/>
              </w:rPr>
            </w:pPr>
            <w:r w:rsidRPr="002D6A49">
              <w:rPr>
                <w:sz w:val="22"/>
                <w:szCs w:val="22"/>
                <w:lang w:val="fr-FR" w:eastAsia="nl-BE"/>
              </w:rPr>
              <w:t>2 Ce sont vos profs.</w:t>
            </w:r>
          </w:p>
        </w:tc>
        <w:tc>
          <w:tcPr>
            <w:tcW w:w="4814" w:type="dxa"/>
          </w:tcPr>
          <w:p w:rsidR="002D6A49" w:rsidRPr="002D6A49" w:rsidRDefault="00F015DF" w:rsidP="002D6A49">
            <w:pPr>
              <w:rPr>
                <w:sz w:val="22"/>
                <w:szCs w:val="22"/>
                <w:lang w:val="fr-FR" w:eastAsia="nl-BE"/>
              </w:rPr>
            </w:pPr>
            <w:r>
              <w:rPr>
                <w:sz w:val="22"/>
                <w:szCs w:val="22"/>
                <w:lang w:val="fr-FR" w:eastAsia="nl-BE"/>
              </w:rPr>
              <w:t>B C’est la tienne.</w:t>
            </w:r>
          </w:p>
        </w:tc>
      </w:tr>
      <w:tr w:rsidR="002D6A49" w:rsidRPr="00337225" w:rsidTr="002D6A49">
        <w:tc>
          <w:tcPr>
            <w:tcW w:w="4814" w:type="dxa"/>
          </w:tcPr>
          <w:p w:rsidR="002D6A49" w:rsidRPr="002D6A49" w:rsidRDefault="002D6A49" w:rsidP="002D6A49">
            <w:pPr>
              <w:rPr>
                <w:sz w:val="22"/>
                <w:szCs w:val="22"/>
                <w:lang w:val="fr-FR" w:eastAsia="nl-BE"/>
              </w:rPr>
            </w:pPr>
            <w:r w:rsidRPr="002D6A49">
              <w:rPr>
                <w:sz w:val="22"/>
                <w:szCs w:val="22"/>
                <w:lang w:val="fr-FR" w:eastAsia="nl-BE"/>
              </w:rPr>
              <w:t>3 Ce sont mes feuilles.</w:t>
            </w:r>
          </w:p>
        </w:tc>
        <w:tc>
          <w:tcPr>
            <w:tcW w:w="4814" w:type="dxa"/>
          </w:tcPr>
          <w:p w:rsidR="002D6A49" w:rsidRPr="002D6A49" w:rsidRDefault="00F015DF" w:rsidP="002D6A49">
            <w:pPr>
              <w:rPr>
                <w:sz w:val="22"/>
                <w:szCs w:val="22"/>
                <w:lang w:val="fr-FR" w:eastAsia="nl-BE"/>
              </w:rPr>
            </w:pPr>
            <w:r>
              <w:rPr>
                <w:sz w:val="22"/>
                <w:szCs w:val="22"/>
                <w:lang w:val="fr-FR" w:eastAsia="nl-BE"/>
              </w:rPr>
              <w:t>C Ce sont les leurs.</w:t>
            </w:r>
          </w:p>
        </w:tc>
      </w:tr>
      <w:tr w:rsidR="002D6A49" w:rsidRPr="00337225" w:rsidTr="002D6A49">
        <w:tc>
          <w:tcPr>
            <w:tcW w:w="4814" w:type="dxa"/>
          </w:tcPr>
          <w:p w:rsidR="002D6A49" w:rsidRPr="002D6A49" w:rsidRDefault="002D6A49" w:rsidP="002D6A49">
            <w:pPr>
              <w:rPr>
                <w:sz w:val="22"/>
                <w:szCs w:val="22"/>
                <w:lang w:val="fr-FR" w:eastAsia="nl-BE"/>
              </w:rPr>
            </w:pPr>
            <w:r w:rsidRPr="002D6A49">
              <w:rPr>
                <w:sz w:val="22"/>
                <w:szCs w:val="22"/>
                <w:lang w:val="fr-FR" w:eastAsia="nl-BE"/>
              </w:rPr>
              <w:t>4 Ce sont leurs motos.</w:t>
            </w:r>
          </w:p>
        </w:tc>
        <w:tc>
          <w:tcPr>
            <w:tcW w:w="4814" w:type="dxa"/>
          </w:tcPr>
          <w:p w:rsidR="002D6A49" w:rsidRPr="002D6A49" w:rsidRDefault="00F015DF" w:rsidP="002D6A49">
            <w:pPr>
              <w:rPr>
                <w:sz w:val="22"/>
                <w:szCs w:val="22"/>
                <w:lang w:val="fr-FR" w:eastAsia="nl-BE"/>
              </w:rPr>
            </w:pPr>
            <w:r>
              <w:rPr>
                <w:sz w:val="22"/>
                <w:szCs w:val="22"/>
                <w:lang w:val="fr-FR" w:eastAsia="nl-BE"/>
              </w:rPr>
              <w:t>D Ce sont les vôtres.</w:t>
            </w:r>
          </w:p>
        </w:tc>
      </w:tr>
    </w:tbl>
    <w:p w:rsidR="002D6A49" w:rsidRDefault="002D6A49" w:rsidP="002D6A49">
      <w:pPr>
        <w:rPr>
          <w:lang w:val="fr-FR" w:eastAsia="nl-BE"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</w:tblGrid>
      <w:tr w:rsidR="00F015DF" w:rsidTr="00F015DF">
        <w:trPr>
          <w:trHeight w:val="382"/>
          <w:jc w:val="center"/>
        </w:trPr>
        <w:tc>
          <w:tcPr>
            <w:tcW w:w="536" w:type="dxa"/>
          </w:tcPr>
          <w:p w:rsidR="00F015DF" w:rsidRDefault="00F015DF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1</w:t>
            </w:r>
          </w:p>
        </w:tc>
        <w:tc>
          <w:tcPr>
            <w:tcW w:w="536" w:type="dxa"/>
          </w:tcPr>
          <w:p w:rsidR="00F015DF" w:rsidRDefault="00F015DF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2</w:t>
            </w:r>
          </w:p>
        </w:tc>
        <w:tc>
          <w:tcPr>
            <w:tcW w:w="536" w:type="dxa"/>
          </w:tcPr>
          <w:p w:rsidR="00F015DF" w:rsidRDefault="00F015DF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3</w:t>
            </w:r>
          </w:p>
        </w:tc>
        <w:tc>
          <w:tcPr>
            <w:tcW w:w="536" w:type="dxa"/>
          </w:tcPr>
          <w:p w:rsidR="00F015DF" w:rsidRDefault="00F015DF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4</w:t>
            </w:r>
          </w:p>
        </w:tc>
      </w:tr>
      <w:tr w:rsidR="00F015DF" w:rsidTr="00F015DF">
        <w:trPr>
          <w:trHeight w:val="369"/>
          <w:jc w:val="center"/>
        </w:trPr>
        <w:tc>
          <w:tcPr>
            <w:tcW w:w="536" w:type="dxa"/>
          </w:tcPr>
          <w:p w:rsidR="00F015DF" w:rsidRDefault="00337225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b</w:t>
            </w:r>
          </w:p>
        </w:tc>
        <w:tc>
          <w:tcPr>
            <w:tcW w:w="536" w:type="dxa"/>
          </w:tcPr>
          <w:p w:rsidR="00F015DF" w:rsidRDefault="00337225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d</w:t>
            </w:r>
          </w:p>
        </w:tc>
        <w:tc>
          <w:tcPr>
            <w:tcW w:w="536" w:type="dxa"/>
          </w:tcPr>
          <w:p w:rsidR="00F015DF" w:rsidRDefault="00337225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a</w:t>
            </w:r>
          </w:p>
        </w:tc>
        <w:tc>
          <w:tcPr>
            <w:tcW w:w="536" w:type="dxa"/>
          </w:tcPr>
          <w:p w:rsidR="00F015DF" w:rsidRDefault="00337225" w:rsidP="002D6A49">
            <w:pPr>
              <w:rPr>
                <w:lang w:val="fr-FR" w:eastAsia="nl-BE"/>
              </w:rPr>
            </w:pPr>
            <w:r>
              <w:rPr>
                <w:lang w:val="fr-FR" w:eastAsia="nl-BE"/>
              </w:rPr>
              <w:t>c</w:t>
            </w:r>
          </w:p>
        </w:tc>
      </w:tr>
    </w:tbl>
    <w:p w:rsidR="00F015DF" w:rsidRDefault="00F015DF" w:rsidP="002D6A49">
      <w:pPr>
        <w:rPr>
          <w:lang w:val="fr-FR" w:eastAsia="nl-BE"/>
        </w:rPr>
      </w:pPr>
    </w:p>
    <w:p w:rsidR="00F015DF" w:rsidRDefault="00F015DF" w:rsidP="002D6A49">
      <w:pPr>
        <w:rPr>
          <w:lang w:val="fr-FR" w:eastAsia="nl-BE"/>
        </w:rPr>
      </w:pPr>
    </w:p>
    <w:p w:rsidR="00F015DF" w:rsidRDefault="00F015DF" w:rsidP="002D6A49">
      <w:pPr>
        <w:rPr>
          <w:lang w:val="fr-FR" w:eastAsia="nl-BE"/>
        </w:rPr>
      </w:pPr>
    </w:p>
    <w:p w:rsidR="00F015DF" w:rsidRDefault="00F015DF" w:rsidP="002D6A49">
      <w:pPr>
        <w:rPr>
          <w:lang w:val="fr-FR" w:eastAsia="nl-BE"/>
        </w:rPr>
      </w:pPr>
    </w:p>
    <w:p w:rsidR="0004449E" w:rsidRDefault="0004449E" w:rsidP="002D6A49">
      <w:pPr>
        <w:rPr>
          <w:lang w:val="fr-FR" w:eastAsia="nl-BE"/>
        </w:rPr>
      </w:pPr>
    </w:p>
    <w:p w:rsidR="00F015DF" w:rsidRDefault="00F015DF" w:rsidP="002D6A49">
      <w:pPr>
        <w:rPr>
          <w:lang w:val="fr-FR" w:eastAsia="nl-BE"/>
        </w:rPr>
      </w:pPr>
    </w:p>
    <w:p w:rsidR="00F015DF" w:rsidRDefault="0004449E" w:rsidP="002A3759">
      <w:pPr>
        <w:pStyle w:val="Kop1"/>
        <w:rPr>
          <w:lang w:val="fr-FR" w:eastAsia="nl-BE"/>
        </w:rPr>
      </w:pPr>
      <w:r>
        <w:rPr>
          <w:lang w:val="fr-FR" w:eastAsia="nl-BE"/>
        </w:rPr>
        <w:lastRenderedPageBreak/>
        <w:t>Remplace les mots entre () par un pronom possessif.</w:t>
      </w:r>
      <w:r>
        <w:rPr>
          <w:lang w:val="fr-FR" w:eastAsia="nl-BE"/>
        </w:rPr>
        <w:tab/>
        <w:t>/3</w:t>
      </w:r>
    </w:p>
    <w:p w:rsidR="0004449E" w:rsidRDefault="0004449E" w:rsidP="0004449E">
      <w:pPr>
        <w:rPr>
          <w:lang w:val="fr-FR" w:eastAsia="nl-BE"/>
        </w:rPr>
      </w:pPr>
    </w:p>
    <w:p w:rsidR="0004449E" w:rsidRDefault="0004449E" w:rsidP="0004449E">
      <w:pPr>
        <w:pStyle w:val="MultipleChoice"/>
        <w:rPr>
          <w:lang w:val="fr-FR" w:eastAsia="nl-BE"/>
        </w:rPr>
      </w:pPr>
      <w:r>
        <w:rPr>
          <w:lang w:val="fr-FR" w:eastAsia="nl-BE"/>
        </w:rPr>
        <w:t>Tu as fait ton devoir ? Moi, j’ai oublié (mon devoir) .</w:t>
      </w:r>
    </w:p>
    <w:p w:rsidR="0004449E" w:rsidRDefault="00337225" w:rsidP="0004449E">
      <w:pPr>
        <w:rPr>
          <w:lang w:val="fr-FR" w:eastAsia="nl-BE"/>
        </w:rPr>
      </w:pPr>
      <w:r>
        <w:rPr>
          <w:lang w:val="fr-FR" w:eastAsia="nl-BE"/>
        </w:rPr>
        <w:t>La miens</w:t>
      </w:r>
    </w:p>
    <w:p w:rsidR="0004449E" w:rsidRDefault="0004449E" w:rsidP="0004449E">
      <w:pPr>
        <w:pStyle w:val="MultipleChoice"/>
        <w:rPr>
          <w:lang w:val="fr-FR" w:eastAsia="nl-BE"/>
        </w:rPr>
      </w:pPr>
      <w:r>
        <w:rPr>
          <w:lang w:val="fr-FR" w:eastAsia="nl-BE"/>
        </w:rPr>
        <w:t>J’adore tes chansons, mais je n’aime pas du tout (leurs chansons).</w:t>
      </w:r>
    </w:p>
    <w:p w:rsidR="0004449E" w:rsidRDefault="00337225" w:rsidP="0004449E">
      <w:pPr>
        <w:rPr>
          <w:lang w:val="fr-FR" w:eastAsia="nl-BE"/>
        </w:rPr>
      </w:pPr>
      <w:r>
        <w:rPr>
          <w:lang w:val="fr-FR" w:eastAsia="nl-BE"/>
        </w:rPr>
        <w:t>Le leur</w:t>
      </w:r>
    </w:p>
    <w:p w:rsidR="0004449E" w:rsidRDefault="0004449E" w:rsidP="0004449E">
      <w:pPr>
        <w:pStyle w:val="MultipleChoice"/>
        <w:rPr>
          <w:lang w:val="fr-FR" w:eastAsia="nl-BE"/>
        </w:rPr>
      </w:pPr>
      <w:r>
        <w:rPr>
          <w:lang w:val="fr-FR" w:eastAsia="nl-BE"/>
        </w:rPr>
        <w:t>Tu as un bon bulletin, mais (le bulletin de ta sœur) est meilleur.</w:t>
      </w:r>
    </w:p>
    <w:p w:rsidR="0004449E" w:rsidRDefault="00337225" w:rsidP="0004449E">
      <w:pPr>
        <w:rPr>
          <w:lang w:val="fr-FR" w:eastAsia="nl-BE"/>
        </w:rPr>
      </w:pPr>
      <w:r>
        <w:rPr>
          <w:lang w:val="fr-FR" w:eastAsia="nl-BE"/>
        </w:rPr>
        <w:t>Les tiennes</w:t>
      </w:r>
    </w:p>
    <w:p w:rsidR="0004449E" w:rsidRDefault="0004449E" w:rsidP="0004449E">
      <w:pPr>
        <w:rPr>
          <w:lang w:val="fr-FR" w:eastAsia="nl-BE"/>
        </w:rPr>
      </w:pPr>
    </w:p>
    <w:p w:rsidR="0004449E" w:rsidRDefault="007B563F" w:rsidP="007B563F">
      <w:pPr>
        <w:pStyle w:val="Kop1"/>
        <w:rPr>
          <w:lang w:val="fr-FR" w:eastAsia="nl-BE"/>
        </w:rPr>
      </w:pPr>
      <w:r>
        <w:rPr>
          <w:lang w:val="fr-FR" w:eastAsia="nl-BE"/>
        </w:rPr>
        <w:t>Passe de l’indicatif présent au plus-que-parfait. Fais attention aux participes passés et tiens compte du sujet des phrases.</w:t>
      </w:r>
      <w:r>
        <w:rPr>
          <w:lang w:val="fr-FR" w:eastAsia="nl-BE"/>
        </w:rPr>
        <w:tab/>
        <w:t>/3</w:t>
      </w:r>
    </w:p>
    <w:p w:rsidR="007B563F" w:rsidRDefault="007B563F" w:rsidP="007B563F">
      <w:pPr>
        <w:rPr>
          <w:lang w:val="fr-FR" w:eastAsia="nl-BE"/>
        </w:rPr>
      </w:pPr>
    </w:p>
    <w:p w:rsidR="00112E77" w:rsidRDefault="00C14112" w:rsidP="00C14112">
      <w:pPr>
        <w:pStyle w:val="MultipleChoice"/>
        <w:rPr>
          <w:lang w:val="fr-FR" w:eastAsia="nl-BE"/>
        </w:rPr>
      </w:pPr>
      <w:r>
        <w:rPr>
          <w:lang w:val="fr-FR" w:eastAsia="nl-BE"/>
        </w:rPr>
        <w:t>Le festival dure deux jours.</w:t>
      </w:r>
    </w:p>
    <w:p w:rsidR="00C14112" w:rsidRDefault="00C14112" w:rsidP="00C14112">
      <w:pPr>
        <w:rPr>
          <w:lang w:val="fr-FR" w:eastAsia="nl-BE"/>
        </w:rPr>
      </w:pPr>
      <w:r>
        <w:rPr>
          <w:lang w:val="fr-FR" w:eastAsia="nl-BE"/>
        </w:rPr>
        <w:tab/>
      </w:r>
    </w:p>
    <w:p w:rsidR="00C14112" w:rsidRDefault="00C14112" w:rsidP="00C14112">
      <w:pPr>
        <w:pStyle w:val="MultipleChoice"/>
        <w:rPr>
          <w:lang w:val="fr-FR" w:eastAsia="nl-BE"/>
        </w:rPr>
      </w:pPr>
      <w:r>
        <w:rPr>
          <w:lang w:val="fr-FR" w:eastAsia="nl-BE"/>
        </w:rPr>
        <w:t>On ouvre les portes à 9 heures.</w:t>
      </w:r>
    </w:p>
    <w:p w:rsidR="00C14112" w:rsidRDefault="00C14112" w:rsidP="00C14112">
      <w:pPr>
        <w:rPr>
          <w:lang w:val="fr-FR" w:eastAsia="nl-BE"/>
        </w:rPr>
      </w:pPr>
      <w:bookmarkStart w:id="0" w:name="_GoBack"/>
      <w:r>
        <w:rPr>
          <w:lang w:val="fr-FR" w:eastAsia="nl-BE"/>
        </w:rPr>
        <w:tab/>
      </w:r>
    </w:p>
    <w:bookmarkEnd w:id="0"/>
    <w:p w:rsidR="00C14112" w:rsidRDefault="00C14112" w:rsidP="00C14112">
      <w:pPr>
        <w:pStyle w:val="MultipleChoice"/>
        <w:rPr>
          <w:lang w:val="fr-FR" w:eastAsia="nl-BE"/>
        </w:rPr>
      </w:pPr>
      <w:r>
        <w:rPr>
          <w:lang w:val="fr-FR" w:eastAsia="nl-BE"/>
        </w:rPr>
        <w:t>Nous nous perdons dans la foule.</w:t>
      </w:r>
    </w:p>
    <w:p w:rsidR="00C14112" w:rsidRDefault="00C14112" w:rsidP="00C14112">
      <w:pPr>
        <w:rPr>
          <w:lang w:val="fr-FR" w:eastAsia="nl-BE"/>
        </w:rPr>
      </w:pPr>
      <w:r>
        <w:rPr>
          <w:lang w:val="fr-FR" w:eastAsia="nl-BE"/>
        </w:rPr>
        <w:tab/>
      </w:r>
    </w:p>
    <w:p w:rsidR="00C14112" w:rsidRDefault="00C14112" w:rsidP="00C14112">
      <w:pPr>
        <w:rPr>
          <w:lang w:val="fr-FR" w:eastAsia="nl-BE"/>
        </w:rPr>
      </w:pPr>
    </w:p>
    <w:p w:rsidR="00C14112" w:rsidRDefault="00E663B0" w:rsidP="00227441">
      <w:pPr>
        <w:pStyle w:val="Kop1"/>
        <w:rPr>
          <w:lang w:val="fr-FR" w:eastAsia="nl-BE"/>
        </w:rPr>
      </w:pPr>
      <w:r>
        <w:rPr>
          <w:lang w:val="fr-FR" w:eastAsia="nl-BE"/>
        </w:rPr>
        <w:t>Réponds aux questions. Invente ce qui s’est passé avant et emploie le plus-que-parfait.</w:t>
      </w:r>
      <w:r>
        <w:rPr>
          <w:lang w:val="fr-FR" w:eastAsia="nl-BE"/>
        </w:rPr>
        <w:tab/>
        <w:t>/3</w:t>
      </w:r>
    </w:p>
    <w:p w:rsidR="00660EF6" w:rsidRPr="00660EF6" w:rsidRDefault="00660EF6" w:rsidP="00660EF6">
      <w:pPr>
        <w:rPr>
          <w:lang w:val="fr-FR" w:eastAsia="nl-BE"/>
        </w:rPr>
      </w:pPr>
    </w:p>
    <w:p w:rsidR="00E663B0" w:rsidRDefault="00660EF6" w:rsidP="00660EF6">
      <w:pPr>
        <w:pStyle w:val="MultipleChoice"/>
        <w:rPr>
          <w:lang w:val="fr-FR" w:eastAsia="nl-BE"/>
        </w:rPr>
      </w:pPr>
      <w:r>
        <w:rPr>
          <w:lang w:val="fr-FR" w:eastAsia="nl-BE"/>
        </w:rPr>
        <w:t>Il a pleuré toute la journée. Pourquoi ?</w:t>
      </w:r>
    </w:p>
    <w:p w:rsidR="00660EF6" w:rsidRDefault="00660EF6" w:rsidP="00660EF6">
      <w:pPr>
        <w:rPr>
          <w:lang w:val="fr-FR" w:eastAsia="nl-BE"/>
        </w:rPr>
      </w:pPr>
      <w:r>
        <w:rPr>
          <w:lang w:val="fr-FR" w:eastAsia="nl-BE"/>
        </w:rPr>
        <w:tab/>
      </w:r>
    </w:p>
    <w:p w:rsidR="00660EF6" w:rsidRDefault="00660EF6" w:rsidP="00660EF6">
      <w:pPr>
        <w:pStyle w:val="MultipleChoice"/>
        <w:rPr>
          <w:lang w:val="fr-FR" w:eastAsia="nl-BE"/>
        </w:rPr>
      </w:pPr>
      <w:r>
        <w:rPr>
          <w:lang w:val="fr-FR" w:eastAsia="nl-BE"/>
        </w:rPr>
        <w:t>Tu n’as pas fait ton devoir. Pourquoi pas ?</w:t>
      </w:r>
    </w:p>
    <w:p w:rsidR="00660EF6" w:rsidRDefault="00660EF6" w:rsidP="00660EF6">
      <w:pPr>
        <w:rPr>
          <w:lang w:val="fr-FR" w:eastAsia="nl-BE"/>
        </w:rPr>
      </w:pPr>
      <w:r>
        <w:rPr>
          <w:lang w:val="fr-FR" w:eastAsia="nl-BE"/>
        </w:rPr>
        <w:tab/>
      </w:r>
    </w:p>
    <w:p w:rsidR="00660EF6" w:rsidRDefault="00660EF6" w:rsidP="00660EF6">
      <w:pPr>
        <w:pStyle w:val="MultipleChoice"/>
        <w:rPr>
          <w:lang w:val="fr-FR" w:eastAsia="nl-BE"/>
        </w:rPr>
      </w:pPr>
      <w:r>
        <w:rPr>
          <w:lang w:val="fr-FR" w:eastAsia="nl-BE"/>
        </w:rPr>
        <w:t>Papa est rentré plus tard. Pourquoi ?</w:t>
      </w:r>
    </w:p>
    <w:p w:rsidR="00660EF6" w:rsidRPr="00660EF6" w:rsidRDefault="00660EF6" w:rsidP="00660EF6">
      <w:pPr>
        <w:rPr>
          <w:lang w:val="fr-FR" w:eastAsia="nl-BE"/>
        </w:rPr>
      </w:pPr>
      <w:r>
        <w:rPr>
          <w:lang w:val="fr-FR" w:eastAsia="nl-BE"/>
        </w:rPr>
        <w:tab/>
      </w:r>
    </w:p>
    <w:sectPr w:rsidR="00660EF6" w:rsidRPr="00660EF6" w:rsidSect="00022DDC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E39" w:rsidRDefault="004B1E39" w:rsidP="006A06DE">
      <w:pPr>
        <w:spacing w:line="240" w:lineRule="auto"/>
      </w:pPr>
      <w:r>
        <w:separator/>
      </w:r>
    </w:p>
  </w:endnote>
  <w:endnote w:type="continuationSeparator" w:id="0">
    <w:p w:rsidR="004B1E39" w:rsidRDefault="004B1E39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6A06D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ab/>
    </w:r>
    <w:r w:rsidRPr="002B6237">
      <w:rPr>
        <w:sz w:val="18"/>
        <w:szCs w:val="18"/>
      </w:rPr>
      <w:fldChar w:fldCharType="begin"/>
    </w:r>
    <w:r w:rsidRPr="002B6237">
      <w:rPr>
        <w:sz w:val="18"/>
        <w:szCs w:val="18"/>
      </w:rPr>
      <w:instrText xml:space="preserve"> PAGE   \* MERGEFORMAT </w:instrText>
    </w:r>
    <w:r w:rsidRPr="002B6237">
      <w:rPr>
        <w:sz w:val="18"/>
        <w:szCs w:val="18"/>
      </w:rPr>
      <w:fldChar w:fldCharType="separate"/>
    </w:r>
    <w:r w:rsidR="00337225">
      <w:rPr>
        <w:noProof/>
        <w:sz w:val="18"/>
        <w:szCs w:val="18"/>
      </w:rPr>
      <w:t>3</w:t>
    </w:r>
    <w:r w:rsidRPr="002B6237">
      <w:rPr>
        <w:sz w:val="18"/>
        <w:szCs w:val="18"/>
      </w:rPr>
      <w:fldChar w:fldCharType="end"/>
    </w:r>
    <w:r>
      <w:rPr>
        <w:sz w:val="18"/>
        <w:szCs w:val="18"/>
      </w:rPr>
      <w:tab/>
    </w:r>
    <w:r w:rsidRPr="002B6237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E39" w:rsidRDefault="004B1E39" w:rsidP="006A06DE">
      <w:pPr>
        <w:spacing w:line="240" w:lineRule="auto"/>
      </w:pPr>
      <w:r>
        <w:separator/>
      </w:r>
    </w:p>
  </w:footnote>
  <w:footnote w:type="continuationSeparator" w:id="0">
    <w:p w:rsidR="004B1E39" w:rsidRDefault="004B1E39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BCB"/>
    <w:multiLevelType w:val="hybridMultilevel"/>
    <w:tmpl w:val="6ACEE4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0CB"/>
    <w:multiLevelType w:val="hybridMultilevel"/>
    <w:tmpl w:val="B916FC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4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6309C3"/>
    <w:multiLevelType w:val="hybridMultilevel"/>
    <w:tmpl w:val="6ACEE4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01"/>
    <w:rsid w:val="00022DDC"/>
    <w:rsid w:val="0004449E"/>
    <w:rsid w:val="00061590"/>
    <w:rsid w:val="000927B4"/>
    <w:rsid w:val="000F0893"/>
    <w:rsid w:val="000F6889"/>
    <w:rsid w:val="0010180A"/>
    <w:rsid w:val="00112E77"/>
    <w:rsid w:val="00143636"/>
    <w:rsid w:val="00182367"/>
    <w:rsid w:val="001C319B"/>
    <w:rsid w:val="0020603F"/>
    <w:rsid w:val="002149E4"/>
    <w:rsid w:val="00227441"/>
    <w:rsid w:val="00231E3A"/>
    <w:rsid w:val="0029694E"/>
    <w:rsid w:val="002A3759"/>
    <w:rsid w:val="002C2380"/>
    <w:rsid w:val="002D6A49"/>
    <w:rsid w:val="002E7214"/>
    <w:rsid w:val="002F0AD0"/>
    <w:rsid w:val="00337225"/>
    <w:rsid w:val="00386AF2"/>
    <w:rsid w:val="003B7D39"/>
    <w:rsid w:val="0043282E"/>
    <w:rsid w:val="00442C04"/>
    <w:rsid w:val="004B1E39"/>
    <w:rsid w:val="004C567D"/>
    <w:rsid w:val="005259D4"/>
    <w:rsid w:val="0058354C"/>
    <w:rsid w:val="005D0284"/>
    <w:rsid w:val="005E0BBA"/>
    <w:rsid w:val="005E251E"/>
    <w:rsid w:val="006273D0"/>
    <w:rsid w:val="00651382"/>
    <w:rsid w:val="00660EF6"/>
    <w:rsid w:val="006846B0"/>
    <w:rsid w:val="006A06DE"/>
    <w:rsid w:val="006C6740"/>
    <w:rsid w:val="006E614A"/>
    <w:rsid w:val="006F6158"/>
    <w:rsid w:val="00701217"/>
    <w:rsid w:val="00774EC1"/>
    <w:rsid w:val="007B563F"/>
    <w:rsid w:val="007D38EE"/>
    <w:rsid w:val="007D434D"/>
    <w:rsid w:val="008332AC"/>
    <w:rsid w:val="00851C8B"/>
    <w:rsid w:val="008843BA"/>
    <w:rsid w:val="00887748"/>
    <w:rsid w:val="008C1B9A"/>
    <w:rsid w:val="008D6789"/>
    <w:rsid w:val="008F0B78"/>
    <w:rsid w:val="009572D9"/>
    <w:rsid w:val="009D0314"/>
    <w:rsid w:val="00A40714"/>
    <w:rsid w:val="00A55580"/>
    <w:rsid w:val="00A669F6"/>
    <w:rsid w:val="00A90873"/>
    <w:rsid w:val="00AF3771"/>
    <w:rsid w:val="00B10802"/>
    <w:rsid w:val="00B10F96"/>
    <w:rsid w:val="00B43233"/>
    <w:rsid w:val="00B62E7B"/>
    <w:rsid w:val="00B63163"/>
    <w:rsid w:val="00B94772"/>
    <w:rsid w:val="00BA09B4"/>
    <w:rsid w:val="00BB6C8E"/>
    <w:rsid w:val="00C14112"/>
    <w:rsid w:val="00C86201"/>
    <w:rsid w:val="00CA44E7"/>
    <w:rsid w:val="00CB181E"/>
    <w:rsid w:val="00D108A6"/>
    <w:rsid w:val="00D37DF9"/>
    <w:rsid w:val="00DA1168"/>
    <w:rsid w:val="00DB1E3C"/>
    <w:rsid w:val="00E114D5"/>
    <w:rsid w:val="00E1238D"/>
    <w:rsid w:val="00E663B0"/>
    <w:rsid w:val="00EA6B4E"/>
    <w:rsid w:val="00EB4949"/>
    <w:rsid w:val="00ED6D10"/>
    <w:rsid w:val="00F015DF"/>
    <w:rsid w:val="00F20B3D"/>
    <w:rsid w:val="00FE22E5"/>
    <w:rsid w:val="00FF4A7C"/>
    <w:rsid w:val="00FF6E00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B85DB-14B5-49BB-A776-9C47491A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74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BB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AppData\Local\Temp\Toets_Fran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Toets_Frans</Template>
  <TotalTime>0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Lotte</dc:creator>
  <cp:lastModifiedBy>gijs hoeben</cp:lastModifiedBy>
  <cp:revision>2</cp:revision>
  <dcterms:created xsi:type="dcterms:W3CDTF">2017-05-16T10:24:00Z</dcterms:created>
  <dcterms:modified xsi:type="dcterms:W3CDTF">2017-05-16T10:24:00Z</dcterms:modified>
</cp:coreProperties>
</file>