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bookmarkStart w:id="0" w:name="_GoBack"/>
            <w:bookmarkEnd w:id="0"/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6C0695" w:rsidRDefault="00022DDC" w:rsidP="00C00A22">
            <w:pPr>
              <w:jc w:val="center"/>
              <w:rPr>
                <w:b/>
              </w:rPr>
            </w:pPr>
            <w:r w:rsidRPr="006C0695">
              <w:rPr>
                <w:b/>
              </w:rPr>
              <w:t>VAK:</w:t>
            </w:r>
            <w:r>
              <w:rPr>
                <w:b/>
              </w:rPr>
              <w:t xml:space="preserve"> </w:t>
            </w:r>
            <w:r w:rsidR="00D06008">
              <w:rPr>
                <w:b/>
              </w:rPr>
              <w:t>Biologie</w:t>
            </w:r>
          </w:p>
          <w:p w:rsidR="00022DDC" w:rsidRPr="00C0479D" w:rsidRDefault="00022DDC" w:rsidP="00896509">
            <w:pPr>
              <w:jc w:val="center"/>
            </w:pPr>
            <w:r w:rsidRPr="006C0695">
              <w:rPr>
                <w:b/>
              </w:rPr>
              <w:t>TOETS:</w:t>
            </w:r>
            <w:r>
              <w:rPr>
                <w:b/>
              </w:rPr>
              <w:t xml:space="preserve"> </w:t>
            </w:r>
            <w:r w:rsidR="00896509">
              <w:rPr>
                <w:b/>
              </w:rPr>
              <w:t>G</w:t>
            </w:r>
            <w:r w:rsidR="0021752C">
              <w:rPr>
                <w:b/>
              </w:rPr>
              <w:t>ewrichten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Leerkracht: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 Roels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21752C">
              <w:rPr>
                <w:sz w:val="20"/>
                <w:szCs w:val="20"/>
              </w:rPr>
              <w:t>We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022DDC" w:rsidP="00C00A22">
            <w:pPr>
              <w:rPr>
                <w:rStyle w:val="Titelvanboek"/>
              </w:rPr>
            </w:pP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BB15AE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424621">
              <w:rPr>
                <w:b/>
                <w:sz w:val="20"/>
                <w:szCs w:val="20"/>
              </w:rPr>
              <w:t xml:space="preserve"> =      /10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022DDC" w:rsidP="00C00A22">
            <w:pPr>
              <w:jc w:val="center"/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ZELFEVALUATIE</w:t>
            </w:r>
          </w:p>
        </w:tc>
      </w:tr>
      <w:tr w:rsidR="00022DDC" w:rsidRPr="006C0695" w:rsidTr="00C00A22">
        <w:tc>
          <w:tcPr>
            <w:tcW w:w="4974" w:type="dxa"/>
            <w:gridSpan w:val="5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Markeren voor je aan de toets begint: 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875" w:type="dxa"/>
            <w:gridSpan w:val="7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Markeren en/of aanvullen na het verbeteren van de toets</w:t>
            </w: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nagelezen;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goed gelezen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mondeling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schriftelijk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leerstof niet goed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schriftelijk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slordig gewerkt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oefentoets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gestudeerd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geleerd/geoefend;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zeer grondig geleerd (vind ik zelf);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ongeziene oefeningen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Test Jezelf gemaakt en verbeterd;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heb ________ min gestudeerd. </w:t>
            </w:r>
            <w:r w:rsidRPr="006C0695">
              <w:rPr>
                <w:sz w:val="20"/>
                <w:szCs w:val="20"/>
              </w:rPr>
              <w:br/>
              <w:t>Dit vind ik te veel – veel – voldoende – weinig – te weinig.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424621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denk dat ik ______ / </w:t>
            </w:r>
            <w:r w:rsidR="00896509">
              <w:rPr>
                <w:sz w:val="20"/>
                <w:szCs w:val="20"/>
              </w:rPr>
              <w:t xml:space="preserve"> </w:t>
            </w:r>
            <w:r w:rsidR="00BB15AE">
              <w:rPr>
                <w:sz w:val="20"/>
                <w:szCs w:val="20"/>
              </w:rPr>
              <w:t>8</w:t>
            </w:r>
            <w:r w:rsidR="00896509">
              <w:rPr>
                <w:sz w:val="20"/>
                <w:szCs w:val="20"/>
              </w:rPr>
              <w:t xml:space="preserve"> </w:t>
            </w:r>
            <w:r w:rsidRPr="006C0695">
              <w:rPr>
                <w:sz w:val="20"/>
                <w:szCs w:val="20"/>
              </w:rPr>
              <w:t xml:space="preserve"> ga halen.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Remediëring:</w:t>
            </w:r>
            <w:r w:rsidRPr="006C0695">
              <w:rPr>
                <w:sz w:val="20"/>
                <w:szCs w:val="20"/>
              </w:rPr>
              <w:t xml:space="preserve"> om de leerstof beter te onder de knie te krijgen maak je: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Inleverdatum: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Doelen: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8355AC" w:rsidRDefault="008355AC" w:rsidP="00896509">
      <w:pPr>
        <w:tabs>
          <w:tab w:val="clear" w:pos="9639"/>
        </w:tabs>
      </w:pPr>
    </w:p>
    <w:p w:rsidR="00896509" w:rsidRDefault="00896509" w:rsidP="00896509">
      <w:pPr>
        <w:tabs>
          <w:tab w:val="clear" w:pos="9639"/>
        </w:tabs>
      </w:pPr>
    </w:p>
    <w:p w:rsidR="00896509" w:rsidRDefault="00896509" w:rsidP="00896509">
      <w:pPr>
        <w:tabs>
          <w:tab w:val="clear" w:pos="9639"/>
        </w:tabs>
      </w:pPr>
    </w:p>
    <w:p w:rsidR="00896509" w:rsidRDefault="00896509" w:rsidP="00896509">
      <w:pPr>
        <w:tabs>
          <w:tab w:val="clear" w:pos="9639"/>
        </w:tabs>
      </w:pPr>
    </w:p>
    <w:p w:rsidR="0021752C" w:rsidRDefault="0021752C" w:rsidP="008355AC"/>
    <w:p w:rsidR="0021752C" w:rsidRDefault="0021752C" w:rsidP="0021752C">
      <w:pPr>
        <w:pStyle w:val="Kop1"/>
      </w:pPr>
      <w:r w:rsidRPr="0021752C">
        <w:rPr>
          <w:u w:val="single"/>
        </w:rPr>
        <w:lastRenderedPageBreak/>
        <w:t>Benoem</w:t>
      </w:r>
      <w:r>
        <w:t xml:space="preserve"> volgende delen van het gewricht.</w:t>
      </w:r>
      <w:r w:rsidR="004D09D6">
        <w:tab/>
        <w:t>/4</w:t>
      </w:r>
    </w:p>
    <w:tbl>
      <w:tblPr>
        <w:tblStyle w:val="Tabelraster"/>
        <w:tblpPr w:leftFromText="141" w:rightFromText="141" w:vertAnchor="text" w:horzAnchor="margin" w:tblpXSpec="right" w:tblpY="173"/>
        <w:tblW w:w="0" w:type="auto"/>
        <w:tblLook w:val="04A0" w:firstRow="1" w:lastRow="0" w:firstColumn="1" w:lastColumn="0" w:noHBand="0" w:noVBand="1"/>
      </w:tblPr>
      <w:tblGrid>
        <w:gridCol w:w="992"/>
        <w:gridCol w:w="5147"/>
      </w:tblGrid>
      <w:tr w:rsidR="004D09D6" w:rsidTr="004D09D6">
        <w:tc>
          <w:tcPr>
            <w:tcW w:w="992" w:type="dxa"/>
          </w:tcPr>
          <w:p w:rsidR="004D09D6" w:rsidRDefault="004D09D6" w:rsidP="004D09D6">
            <w:pPr>
              <w:jc w:val="center"/>
            </w:pPr>
            <w:r>
              <w:t>A</w:t>
            </w:r>
          </w:p>
        </w:tc>
        <w:tc>
          <w:tcPr>
            <w:tcW w:w="5147" w:type="dxa"/>
          </w:tcPr>
          <w:p w:rsidR="004D09D6" w:rsidRDefault="004D09D6" w:rsidP="004D09D6"/>
        </w:tc>
      </w:tr>
      <w:tr w:rsidR="004D09D6" w:rsidTr="004D09D6">
        <w:tc>
          <w:tcPr>
            <w:tcW w:w="992" w:type="dxa"/>
          </w:tcPr>
          <w:p w:rsidR="004D09D6" w:rsidRDefault="004D09D6" w:rsidP="004D09D6">
            <w:pPr>
              <w:jc w:val="center"/>
            </w:pPr>
            <w:r>
              <w:t>B</w:t>
            </w:r>
          </w:p>
        </w:tc>
        <w:tc>
          <w:tcPr>
            <w:tcW w:w="5147" w:type="dxa"/>
          </w:tcPr>
          <w:p w:rsidR="004D09D6" w:rsidRDefault="004D09D6" w:rsidP="004D09D6"/>
        </w:tc>
      </w:tr>
      <w:tr w:rsidR="004D09D6" w:rsidTr="004D09D6">
        <w:tc>
          <w:tcPr>
            <w:tcW w:w="992" w:type="dxa"/>
          </w:tcPr>
          <w:p w:rsidR="004D09D6" w:rsidRDefault="004D09D6" w:rsidP="004D09D6">
            <w:pPr>
              <w:jc w:val="center"/>
            </w:pPr>
            <w:r>
              <w:t>C</w:t>
            </w:r>
          </w:p>
        </w:tc>
        <w:tc>
          <w:tcPr>
            <w:tcW w:w="5147" w:type="dxa"/>
          </w:tcPr>
          <w:p w:rsidR="004D09D6" w:rsidRDefault="004D09D6" w:rsidP="004D09D6"/>
        </w:tc>
      </w:tr>
      <w:tr w:rsidR="004D09D6" w:rsidTr="004D09D6">
        <w:tc>
          <w:tcPr>
            <w:tcW w:w="992" w:type="dxa"/>
          </w:tcPr>
          <w:p w:rsidR="004D09D6" w:rsidRDefault="004D09D6" w:rsidP="004D09D6">
            <w:pPr>
              <w:jc w:val="center"/>
            </w:pPr>
            <w:r>
              <w:t>D</w:t>
            </w:r>
          </w:p>
        </w:tc>
        <w:tc>
          <w:tcPr>
            <w:tcW w:w="5147" w:type="dxa"/>
          </w:tcPr>
          <w:p w:rsidR="004D09D6" w:rsidRDefault="004D09D6" w:rsidP="004D09D6"/>
        </w:tc>
      </w:tr>
    </w:tbl>
    <w:p w:rsidR="00332A9B" w:rsidRPr="0021752C" w:rsidRDefault="00896509" w:rsidP="0021752C">
      <w:pPr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>
            <wp:extent cx="2150110" cy="2200275"/>
            <wp:effectExtent l="19050" t="0" r="2540" b="0"/>
            <wp:docPr id="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2C" w:rsidRDefault="00896509" w:rsidP="00332A9B">
      <w:pPr>
        <w:pStyle w:val="Kop1"/>
      </w:pPr>
      <w:r w:rsidRPr="00896509">
        <w:t xml:space="preserve">Wat </w:t>
      </w:r>
      <w:r>
        <w:t xml:space="preserve">is de </w:t>
      </w:r>
      <w:r w:rsidRPr="00896509">
        <w:rPr>
          <w:u w:val="single"/>
        </w:rPr>
        <w:t>functie</w:t>
      </w:r>
      <w:r>
        <w:t xml:space="preserve"> van 'C' op de afbeelding?</w:t>
      </w:r>
      <w:r>
        <w:tab/>
        <w:t>/2</w:t>
      </w:r>
    </w:p>
    <w:p w:rsidR="00332A9B" w:rsidRDefault="00896509" w:rsidP="00332A9B">
      <w:r>
        <w:t>________________________________________________________________________________________________________________________________________</w:t>
      </w:r>
    </w:p>
    <w:p w:rsidR="00896509" w:rsidRDefault="00896509" w:rsidP="00332A9B"/>
    <w:p w:rsidR="00BB15AE" w:rsidRDefault="00BB15AE" w:rsidP="00BB15AE">
      <w:pPr>
        <w:pStyle w:val="Kop1"/>
      </w:pPr>
      <w:r>
        <w:t>'s Morgens zijn je gewrichten minder soepel dan 's avonds. Hoe komt dat?</w:t>
      </w:r>
      <w:r>
        <w:tab/>
        <w:t>/2</w:t>
      </w:r>
    </w:p>
    <w:p w:rsidR="00896509" w:rsidRDefault="00BB15AE" w:rsidP="00BB15AE">
      <w:r>
        <w:t>________________________________________________________________________________________________________________________________________</w:t>
      </w:r>
    </w:p>
    <w:p w:rsidR="00BB15AE" w:rsidRPr="00332A9B" w:rsidRDefault="00BB15AE" w:rsidP="00BB15AE">
      <w:r>
        <w:t>________________________________________________________________________________________________________________________________________</w:t>
      </w:r>
    </w:p>
    <w:p w:rsidR="00BB15AE" w:rsidRPr="00332A9B" w:rsidRDefault="00BB15AE" w:rsidP="00BB15AE"/>
    <w:sectPr w:rsidR="00BB15AE" w:rsidRPr="00332A9B" w:rsidSect="00022DDC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387" w:rsidRDefault="00C61387" w:rsidP="006A06DE">
      <w:pPr>
        <w:spacing w:line="240" w:lineRule="auto"/>
      </w:pPr>
      <w:r>
        <w:separator/>
      </w:r>
    </w:p>
  </w:endnote>
  <w:endnote w:type="continuationSeparator" w:id="0">
    <w:p w:rsidR="00C61387" w:rsidRDefault="00C61387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D06008">
      <w:rPr>
        <w:sz w:val="18"/>
        <w:szCs w:val="18"/>
      </w:rPr>
      <w:t>Biologie</w:t>
    </w:r>
    <w:r w:rsidR="006A06DE">
      <w:rPr>
        <w:sz w:val="18"/>
        <w:szCs w:val="18"/>
      </w:rPr>
      <w:tab/>
    </w:r>
    <w:r w:rsidR="00FD0995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FD0995" w:rsidRPr="002B6237">
      <w:rPr>
        <w:sz w:val="18"/>
        <w:szCs w:val="18"/>
      </w:rPr>
      <w:fldChar w:fldCharType="separate"/>
    </w:r>
    <w:r w:rsidR="00082BD4">
      <w:rPr>
        <w:noProof/>
        <w:sz w:val="18"/>
        <w:szCs w:val="18"/>
      </w:rPr>
      <w:t>1</w:t>
    </w:r>
    <w:r w:rsidR="00FD0995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r>
      <w:rPr>
        <w:sz w:val="18"/>
        <w:szCs w:val="18"/>
      </w:rPr>
      <w:t>Lkr.:</w:t>
    </w:r>
    <w:r w:rsidR="006A06DE" w:rsidRPr="002B6237">
      <w:rPr>
        <w:sz w:val="18"/>
        <w:szCs w:val="18"/>
      </w:rPr>
      <w:t xml:space="preserve"> </w:t>
    </w:r>
    <w:r w:rsidR="00D06008">
      <w:rPr>
        <w:sz w:val="18"/>
        <w:szCs w:val="18"/>
      </w:rPr>
      <w:t>L. Roels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387" w:rsidRDefault="00C61387" w:rsidP="006A06DE">
      <w:pPr>
        <w:spacing w:line="240" w:lineRule="auto"/>
      </w:pPr>
      <w:r>
        <w:separator/>
      </w:r>
    </w:p>
  </w:footnote>
  <w:footnote w:type="continuationSeparator" w:id="0">
    <w:p w:rsidR="00C61387" w:rsidRDefault="00C61387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47D57DA3"/>
    <w:multiLevelType w:val="hybridMultilevel"/>
    <w:tmpl w:val="6D2A5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B73CA2"/>
    <w:multiLevelType w:val="hybridMultilevel"/>
    <w:tmpl w:val="FE6C0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D"/>
    <w:rsid w:val="00022DDC"/>
    <w:rsid w:val="00072448"/>
    <w:rsid w:val="00074465"/>
    <w:rsid w:val="00082BD4"/>
    <w:rsid w:val="000F6889"/>
    <w:rsid w:val="00126229"/>
    <w:rsid w:val="00143636"/>
    <w:rsid w:val="00186659"/>
    <w:rsid w:val="0020603F"/>
    <w:rsid w:val="0021752C"/>
    <w:rsid w:val="002E7214"/>
    <w:rsid w:val="002F0AD0"/>
    <w:rsid w:val="00332A9B"/>
    <w:rsid w:val="003B7D39"/>
    <w:rsid w:val="00424621"/>
    <w:rsid w:val="0043282E"/>
    <w:rsid w:val="004D09D6"/>
    <w:rsid w:val="004F6C9D"/>
    <w:rsid w:val="005259D4"/>
    <w:rsid w:val="005E0BBA"/>
    <w:rsid w:val="00651382"/>
    <w:rsid w:val="006A06DE"/>
    <w:rsid w:val="00774EC1"/>
    <w:rsid w:val="0077737E"/>
    <w:rsid w:val="007D434D"/>
    <w:rsid w:val="008332AC"/>
    <w:rsid w:val="008355AC"/>
    <w:rsid w:val="00851C8B"/>
    <w:rsid w:val="00896509"/>
    <w:rsid w:val="009572D9"/>
    <w:rsid w:val="00A40714"/>
    <w:rsid w:val="00AA1F44"/>
    <w:rsid w:val="00BB15AE"/>
    <w:rsid w:val="00C61387"/>
    <w:rsid w:val="00D06008"/>
    <w:rsid w:val="00D37DF9"/>
    <w:rsid w:val="00FD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B4C82-68A1-4330-95D6-0DFA25EA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60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Temp2_berichten605314.zip\Toet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</Template>
  <TotalTime>0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gijs hoeben</cp:lastModifiedBy>
  <cp:revision>2</cp:revision>
  <dcterms:created xsi:type="dcterms:W3CDTF">2017-03-21T15:36:00Z</dcterms:created>
  <dcterms:modified xsi:type="dcterms:W3CDTF">2017-03-21T15:36:00Z</dcterms:modified>
</cp:coreProperties>
</file>