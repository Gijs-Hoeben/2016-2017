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4C23A5" w:rsidRDefault="00022DDC" w:rsidP="00C00A22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VAK: </w:t>
            </w:r>
            <w:r w:rsidR="00D06008" w:rsidRPr="004C23A5">
              <w:rPr>
                <w:b/>
              </w:rPr>
              <w:t>Biologie</w:t>
            </w:r>
          </w:p>
          <w:p w:rsidR="00D256E3" w:rsidRPr="006C56BF" w:rsidRDefault="00022DDC" w:rsidP="00396B4B">
            <w:pPr>
              <w:jc w:val="center"/>
              <w:rPr>
                <w:b/>
              </w:rPr>
            </w:pPr>
            <w:r w:rsidRPr="004C23A5">
              <w:rPr>
                <w:b/>
              </w:rPr>
              <w:t xml:space="preserve">TOETS: </w:t>
            </w:r>
            <w:r w:rsidR="00D256E3">
              <w:rPr>
                <w:b/>
              </w:rPr>
              <w:t>THEMA 9</w:t>
            </w:r>
            <w:r w:rsidR="006739F3">
              <w:rPr>
                <w:b/>
              </w:rPr>
              <w:t>: CENTRAAL EN PERIFEER ZENUWSTELSEL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 xml:space="preserve">Leerkracht: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E30DA2" w:rsidP="00E30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195525" w:rsidRDefault="00D06008" w:rsidP="00C00A22">
            <w:pPr>
              <w:rPr>
                <w:sz w:val="20"/>
                <w:szCs w:val="20"/>
              </w:rPr>
            </w:pPr>
            <w:r w:rsidRPr="00195525">
              <w:rPr>
                <w:sz w:val="20"/>
                <w:szCs w:val="20"/>
              </w:rPr>
              <w:t xml:space="preserve">3 </w:t>
            </w:r>
            <w:r w:rsidR="00C766A8" w:rsidRPr="00195525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95525" w:rsidRDefault="006739F3" w:rsidP="00C00A22">
            <w:pPr>
              <w:rPr>
                <w:rStyle w:val="Titelvanboek"/>
                <w:sz w:val="20"/>
              </w:rPr>
            </w:pPr>
            <w:r>
              <w:rPr>
                <w:rStyle w:val="Titelvanboek"/>
                <w:sz w:val="20"/>
              </w:rPr>
              <w:t>/06</w:t>
            </w:r>
            <w:r w:rsidR="00E30DA2">
              <w:rPr>
                <w:rStyle w:val="Titelvanboek"/>
                <w:sz w:val="20"/>
              </w:rPr>
              <w:t>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195525" w:rsidRDefault="000828C7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  <w:r w:rsidRPr="0019552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19552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19552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195525" w:rsidRDefault="0077109D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396B4B">
              <w:rPr>
                <w:b/>
                <w:sz w:val="20"/>
                <w:szCs w:val="20"/>
              </w:rPr>
              <w:t xml:space="preserve">  </w:t>
            </w:r>
            <w:r w:rsidR="00424621" w:rsidRPr="00195525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0828C7">
              <w:rPr>
                <w:sz w:val="20"/>
                <w:szCs w:val="20"/>
                <w:highlight w:val="yellow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0828C7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</w:t>
            </w:r>
            <w:r w:rsidR="000828C7">
              <w:rPr>
                <w:sz w:val="20"/>
                <w:szCs w:val="20"/>
              </w:rPr>
              <w:t>10</w:t>
            </w:r>
            <w:r w:rsidRPr="006C0695">
              <w:rPr>
                <w:sz w:val="20"/>
                <w:szCs w:val="20"/>
              </w:rPr>
              <w:t xml:space="preserve">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77109D">
              <w:rPr>
                <w:sz w:val="20"/>
                <w:szCs w:val="20"/>
              </w:rPr>
              <w:t>14</w:t>
            </w:r>
            <w:r w:rsidR="00D256E3">
              <w:rPr>
                <w:sz w:val="20"/>
                <w:szCs w:val="20"/>
              </w:rPr>
              <w:t xml:space="preserve">  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7C5AD3" w:rsidRDefault="00507B8A" w:rsidP="00E30DA2">
      <w:pPr>
        <w:pStyle w:val="Kop1"/>
        <w:rPr>
          <w:noProof/>
          <w:lang w:eastAsia="nl-BE"/>
        </w:rPr>
      </w:pPr>
      <w:r>
        <w:rPr>
          <w:noProof/>
          <w:lang w:eastAsia="nl-BE"/>
        </w:rPr>
        <w:lastRenderedPageBreak/>
        <w:t>Benoem vo</w:t>
      </w:r>
      <w:r w:rsidR="00DE3203">
        <w:rPr>
          <w:noProof/>
          <w:lang w:eastAsia="nl-BE"/>
        </w:rPr>
        <w:t>lgende delen van de hersenen.</w:t>
      </w:r>
      <w:r w:rsidR="00DE3203">
        <w:rPr>
          <w:noProof/>
          <w:lang w:eastAsia="nl-BE"/>
        </w:rPr>
        <w:tab/>
        <w:t>/4</w:t>
      </w:r>
    </w:p>
    <w:p w:rsidR="00507B8A" w:rsidRDefault="0004437B" w:rsidP="00507B8A">
      <w:pPr>
        <w:rPr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4739164" cy="4133850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37" cy="413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782"/>
      </w:tblGrid>
      <w:tr w:rsidR="00DD48C5" w:rsidTr="00DD48C5">
        <w:tc>
          <w:tcPr>
            <w:tcW w:w="846" w:type="dxa"/>
          </w:tcPr>
          <w:p w:rsidR="00DD48C5" w:rsidRDefault="00DD48C5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A</w:t>
            </w:r>
          </w:p>
        </w:tc>
        <w:tc>
          <w:tcPr>
            <w:tcW w:w="8782" w:type="dxa"/>
          </w:tcPr>
          <w:p w:rsidR="00DD48C5" w:rsidRDefault="000828C7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Groef van Rolando</w:t>
            </w:r>
          </w:p>
        </w:tc>
      </w:tr>
      <w:tr w:rsidR="00DD48C5" w:rsidTr="00DD48C5">
        <w:tc>
          <w:tcPr>
            <w:tcW w:w="846" w:type="dxa"/>
          </w:tcPr>
          <w:p w:rsidR="00DD48C5" w:rsidRDefault="00DD48C5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B</w:t>
            </w:r>
          </w:p>
        </w:tc>
        <w:tc>
          <w:tcPr>
            <w:tcW w:w="8782" w:type="dxa"/>
          </w:tcPr>
          <w:p w:rsidR="00DD48C5" w:rsidRDefault="000828C7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Wand lob</w:t>
            </w:r>
          </w:p>
        </w:tc>
      </w:tr>
      <w:tr w:rsidR="00DD48C5" w:rsidTr="00DD48C5">
        <w:tc>
          <w:tcPr>
            <w:tcW w:w="846" w:type="dxa"/>
          </w:tcPr>
          <w:p w:rsidR="00DD48C5" w:rsidRDefault="00DD48C5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C</w:t>
            </w:r>
          </w:p>
        </w:tc>
        <w:tc>
          <w:tcPr>
            <w:tcW w:w="8782" w:type="dxa"/>
          </w:tcPr>
          <w:p w:rsidR="00DD48C5" w:rsidRDefault="000828C7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Achterhoofdslob</w:t>
            </w:r>
          </w:p>
        </w:tc>
      </w:tr>
      <w:tr w:rsidR="00DD48C5" w:rsidTr="00DD48C5">
        <w:tc>
          <w:tcPr>
            <w:tcW w:w="846" w:type="dxa"/>
          </w:tcPr>
          <w:p w:rsidR="00DD48C5" w:rsidRDefault="00DD48C5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D</w:t>
            </w:r>
          </w:p>
        </w:tc>
        <w:tc>
          <w:tcPr>
            <w:tcW w:w="8782" w:type="dxa"/>
          </w:tcPr>
          <w:p w:rsidR="00DD48C5" w:rsidRDefault="000828C7" w:rsidP="00507B8A">
            <w:pPr>
              <w:rPr>
                <w:lang w:eastAsia="nl-BE"/>
              </w:rPr>
            </w:pPr>
            <w:r>
              <w:rPr>
                <w:lang w:eastAsia="nl-BE"/>
              </w:rPr>
              <w:t>Slaap lob</w:t>
            </w:r>
          </w:p>
        </w:tc>
      </w:tr>
    </w:tbl>
    <w:p w:rsidR="00507B8A" w:rsidRPr="00507B8A" w:rsidRDefault="00507B8A" w:rsidP="00507B8A">
      <w:pPr>
        <w:rPr>
          <w:lang w:eastAsia="nl-BE"/>
        </w:rPr>
      </w:pPr>
    </w:p>
    <w:p w:rsidR="007C5AD3" w:rsidRDefault="00310D55" w:rsidP="00E30DA2">
      <w:pPr>
        <w:pStyle w:val="Kop1"/>
      </w:pPr>
      <w:r>
        <w:rPr>
          <w:u w:val="single"/>
        </w:rPr>
        <w:t>Uit welke 3 delen</w:t>
      </w:r>
      <w:r>
        <w:t xml:space="preserve"> bestaan de tussenhersenen?</w:t>
      </w:r>
      <w:r w:rsidR="007C5AD3">
        <w:t xml:space="preserve"> </w:t>
      </w:r>
      <w:r>
        <w:tab/>
        <w:t>/3</w:t>
      </w:r>
    </w:p>
    <w:p w:rsidR="00310D55" w:rsidRPr="00310D55" w:rsidRDefault="000828C7" w:rsidP="00310D55">
      <w:pPr>
        <w:pStyle w:val="Lijstalinea"/>
        <w:numPr>
          <w:ilvl w:val="0"/>
          <w:numId w:val="12"/>
        </w:numPr>
      </w:pPr>
      <w:r>
        <w:rPr>
          <w:rFonts w:eastAsiaTheme="majorEastAsia" w:cstheme="majorBidi"/>
          <w:szCs w:val="32"/>
        </w:rPr>
        <w:t>hypofyse</w:t>
      </w:r>
    </w:p>
    <w:p w:rsidR="00310D55" w:rsidRPr="00310D55" w:rsidRDefault="000828C7" w:rsidP="00310D55">
      <w:pPr>
        <w:pStyle w:val="Lijstalinea"/>
        <w:numPr>
          <w:ilvl w:val="0"/>
          <w:numId w:val="12"/>
        </w:numPr>
      </w:pPr>
      <w:r>
        <w:rPr>
          <w:rFonts w:eastAsiaTheme="majorEastAsia" w:cstheme="majorBidi"/>
          <w:szCs w:val="32"/>
        </w:rPr>
        <w:t>hypothalamus</w:t>
      </w:r>
    </w:p>
    <w:p w:rsidR="007C5AD3" w:rsidRDefault="000828C7" w:rsidP="007C5AD3">
      <w:pPr>
        <w:pStyle w:val="Lijstalinea"/>
        <w:numPr>
          <w:ilvl w:val="0"/>
          <w:numId w:val="12"/>
        </w:numPr>
      </w:pPr>
      <w:r>
        <w:rPr>
          <w:rFonts w:eastAsiaTheme="majorEastAsia" w:cstheme="majorBidi"/>
          <w:szCs w:val="32"/>
        </w:rPr>
        <w:t>thalamus</w:t>
      </w:r>
    </w:p>
    <w:p w:rsidR="00707525" w:rsidRDefault="00707525" w:rsidP="007C5AD3"/>
    <w:p w:rsidR="00310D55" w:rsidRDefault="00310D55" w:rsidP="007C5AD3"/>
    <w:p w:rsidR="00310D55" w:rsidRDefault="00310D55" w:rsidP="007C5AD3"/>
    <w:p w:rsidR="00310D55" w:rsidRDefault="00310D55" w:rsidP="007C5AD3"/>
    <w:p w:rsidR="00310D55" w:rsidRDefault="00310D55" w:rsidP="007C5AD3"/>
    <w:p w:rsidR="00310D55" w:rsidRPr="007C5AD3" w:rsidRDefault="00310D55" w:rsidP="007C5AD3"/>
    <w:p w:rsidR="00652CA8" w:rsidRDefault="00310D55" w:rsidP="00E30DA2">
      <w:pPr>
        <w:pStyle w:val="Kop1"/>
      </w:pPr>
      <w:r>
        <w:lastRenderedPageBreak/>
        <w:t>Benoem volgende delen van de hersenen.</w:t>
      </w:r>
      <w:r>
        <w:tab/>
        <w:t>/3</w:t>
      </w:r>
    </w:p>
    <w:p w:rsidR="00310D55" w:rsidRPr="00310D55" w:rsidRDefault="00310D55" w:rsidP="00E30DA2">
      <w:pPr>
        <w:pStyle w:val="Kop1"/>
        <w:numPr>
          <w:ilvl w:val="0"/>
          <w:numId w:val="0"/>
        </w:numPr>
        <w:ind w:left="851"/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4076700" cy="36004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73" cy="36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782"/>
      </w:tblGrid>
      <w:tr w:rsidR="00310D55" w:rsidTr="00B1645E">
        <w:tc>
          <w:tcPr>
            <w:tcW w:w="846" w:type="dxa"/>
          </w:tcPr>
          <w:p w:rsidR="00310D55" w:rsidRDefault="00310D55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A</w:t>
            </w:r>
          </w:p>
        </w:tc>
        <w:tc>
          <w:tcPr>
            <w:tcW w:w="8782" w:type="dxa"/>
          </w:tcPr>
          <w:p w:rsidR="00310D55" w:rsidRDefault="000828C7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hersenbalk</w:t>
            </w:r>
          </w:p>
        </w:tc>
      </w:tr>
      <w:tr w:rsidR="00310D55" w:rsidTr="00B1645E">
        <w:tc>
          <w:tcPr>
            <w:tcW w:w="846" w:type="dxa"/>
          </w:tcPr>
          <w:p w:rsidR="00310D55" w:rsidRDefault="00310D55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B</w:t>
            </w:r>
          </w:p>
        </w:tc>
        <w:tc>
          <w:tcPr>
            <w:tcW w:w="8782" w:type="dxa"/>
          </w:tcPr>
          <w:p w:rsidR="00310D55" w:rsidRDefault="000828C7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Kleine hersenen</w:t>
            </w:r>
          </w:p>
        </w:tc>
      </w:tr>
      <w:tr w:rsidR="00310D55" w:rsidTr="00B1645E">
        <w:tc>
          <w:tcPr>
            <w:tcW w:w="846" w:type="dxa"/>
          </w:tcPr>
          <w:p w:rsidR="00310D55" w:rsidRDefault="00310D55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C</w:t>
            </w:r>
          </w:p>
        </w:tc>
        <w:tc>
          <w:tcPr>
            <w:tcW w:w="8782" w:type="dxa"/>
          </w:tcPr>
          <w:p w:rsidR="00310D55" w:rsidRDefault="000828C7" w:rsidP="00B1645E">
            <w:pPr>
              <w:rPr>
                <w:lang w:eastAsia="nl-BE"/>
              </w:rPr>
            </w:pPr>
            <w:r>
              <w:rPr>
                <w:lang w:eastAsia="nl-BE"/>
              </w:rPr>
              <w:t>Brug van varol</w:t>
            </w:r>
          </w:p>
        </w:tc>
      </w:tr>
    </w:tbl>
    <w:p w:rsidR="00310D55" w:rsidRPr="00310D55" w:rsidRDefault="00310D55" w:rsidP="00E30DA2">
      <w:pPr>
        <w:pStyle w:val="Kop1"/>
        <w:numPr>
          <w:ilvl w:val="0"/>
          <w:numId w:val="0"/>
        </w:numPr>
        <w:ind w:left="851"/>
        <w:rPr>
          <w:noProof/>
          <w:lang w:eastAsia="nl-BE"/>
        </w:rPr>
      </w:pPr>
    </w:p>
    <w:p w:rsidR="00B5412E" w:rsidRDefault="001F1BC2" w:rsidP="00E30DA2">
      <w:pPr>
        <w:pStyle w:val="Kop1"/>
        <w:rPr>
          <w:noProof/>
          <w:lang w:eastAsia="nl-BE"/>
        </w:rPr>
      </w:pPr>
      <w:r>
        <w:rPr>
          <w:noProof/>
          <w:lang w:eastAsia="nl-BE"/>
        </w:rPr>
        <w:t xml:space="preserve">Door </w:t>
      </w:r>
      <w:r w:rsidRPr="001F1BC2">
        <w:rPr>
          <w:noProof/>
          <w:u w:val="single"/>
          <w:lang w:eastAsia="nl-BE"/>
        </w:rPr>
        <w:t>welke 2 delen</w:t>
      </w:r>
      <w:r>
        <w:rPr>
          <w:noProof/>
          <w:lang w:eastAsia="nl-BE"/>
        </w:rPr>
        <w:t xml:space="preserve"> worden onze </w:t>
      </w:r>
      <w:r w:rsidRPr="00CA2681">
        <w:rPr>
          <w:noProof/>
          <w:u w:val="single"/>
          <w:lang w:eastAsia="nl-BE"/>
        </w:rPr>
        <w:t>hersenen beschermd</w:t>
      </w:r>
      <w:r>
        <w:rPr>
          <w:noProof/>
          <w:lang w:eastAsia="nl-BE"/>
        </w:rPr>
        <w:t>?                     /2</w:t>
      </w:r>
      <w:r w:rsidR="00B5412E">
        <w:rPr>
          <w:noProof/>
          <w:lang w:eastAsia="nl-BE"/>
        </w:rPr>
        <w:tab/>
      </w:r>
    </w:p>
    <w:p w:rsidR="001F1BC2" w:rsidRPr="00310D55" w:rsidRDefault="000828C7" w:rsidP="00E30DA2">
      <w:pPr>
        <w:pStyle w:val="Kop1"/>
        <w:numPr>
          <w:ilvl w:val="0"/>
          <w:numId w:val="12"/>
        </w:numPr>
        <w:rPr>
          <w:rFonts w:eastAsiaTheme="minorHAnsi" w:cstheme="minorBidi"/>
          <w:szCs w:val="22"/>
        </w:rPr>
      </w:pPr>
      <w:r>
        <w:t>schedel</w:t>
      </w:r>
    </w:p>
    <w:p w:rsidR="001F1BC2" w:rsidRDefault="000828C7" w:rsidP="00E30DA2">
      <w:pPr>
        <w:pStyle w:val="Kop1"/>
        <w:numPr>
          <w:ilvl w:val="0"/>
          <w:numId w:val="12"/>
        </w:numPr>
      </w:pPr>
      <w:r>
        <w:t>hersenvliezen</w:t>
      </w:r>
    </w:p>
    <w:p w:rsidR="00C86EBF" w:rsidRDefault="00C86EBF" w:rsidP="00E30DA2">
      <w:pPr>
        <w:tabs>
          <w:tab w:val="clear" w:pos="9639"/>
        </w:tabs>
        <w:spacing w:after="160" w:line="259" w:lineRule="auto"/>
      </w:pPr>
    </w:p>
    <w:p w:rsidR="00E30DA2" w:rsidRDefault="00E30DA2" w:rsidP="00E30DA2">
      <w:pPr>
        <w:pStyle w:val="Kop1"/>
      </w:pPr>
      <w:r>
        <w:t>Geef 2 functies van het hersenvocht.</w:t>
      </w:r>
      <w:r>
        <w:tab/>
        <w:t>/2</w:t>
      </w:r>
    </w:p>
    <w:p w:rsidR="00E30DA2" w:rsidRPr="00310D55" w:rsidRDefault="000828C7" w:rsidP="00E30DA2">
      <w:pPr>
        <w:pStyle w:val="Kop1"/>
        <w:numPr>
          <w:ilvl w:val="0"/>
          <w:numId w:val="0"/>
        </w:numPr>
        <w:ind w:left="851"/>
        <w:rPr>
          <w:rFonts w:eastAsiaTheme="minorHAnsi" w:cstheme="minorBidi"/>
          <w:szCs w:val="22"/>
        </w:rPr>
      </w:pPr>
      <w:r>
        <w:t>Schokken opvangen</w:t>
      </w:r>
    </w:p>
    <w:p w:rsidR="00E30DA2" w:rsidRPr="00E30DA2" w:rsidRDefault="000828C7" w:rsidP="00E30DA2">
      <w:r>
        <w:t>Inwendige druk in de hersenen gelijk/constant houden</w:t>
      </w:r>
      <w:bookmarkStart w:id="0" w:name="_GoBack"/>
      <w:bookmarkEnd w:id="0"/>
    </w:p>
    <w:p w:rsidR="00E30DA2" w:rsidRPr="00E30DA2" w:rsidRDefault="00E30DA2" w:rsidP="00E30DA2">
      <w:pPr>
        <w:pStyle w:val="Kop1"/>
        <w:numPr>
          <w:ilvl w:val="0"/>
          <w:numId w:val="0"/>
        </w:numPr>
        <w:ind w:left="851"/>
      </w:pPr>
    </w:p>
    <w:sectPr w:rsidR="00E30DA2" w:rsidRPr="00E30DA2" w:rsidSect="00022DDC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42" w:rsidRDefault="00DB2942" w:rsidP="006A06DE">
      <w:pPr>
        <w:spacing w:line="240" w:lineRule="auto"/>
      </w:pPr>
      <w:r>
        <w:separator/>
      </w:r>
    </w:p>
  </w:endnote>
  <w:endnote w:type="continuationSeparator" w:id="0">
    <w:p w:rsidR="00DB2942" w:rsidRDefault="00DB2942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F65CBB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F65CBB" w:rsidRPr="002B6237">
      <w:rPr>
        <w:sz w:val="18"/>
        <w:szCs w:val="18"/>
      </w:rPr>
      <w:fldChar w:fldCharType="separate"/>
    </w:r>
    <w:r w:rsidR="000828C7">
      <w:rPr>
        <w:noProof/>
        <w:sz w:val="18"/>
        <w:szCs w:val="18"/>
      </w:rPr>
      <w:t>1</w:t>
    </w:r>
    <w:r w:rsidR="00F65CBB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42" w:rsidRDefault="00DB2942" w:rsidP="006A06DE">
      <w:pPr>
        <w:spacing w:line="240" w:lineRule="auto"/>
      </w:pPr>
      <w:r>
        <w:separator/>
      </w:r>
    </w:p>
  </w:footnote>
  <w:footnote w:type="continuationSeparator" w:id="0">
    <w:p w:rsidR="00DB2942" w:rsidRDefault="00DB2942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846"/>
    <w:multiLevelType w:val="hybridMultilevel"/>
    <w:tmpl w:val="A852CF7C"/>
    <w:lvl w:ilvl="0" w:tplc="2EF4C79E"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4" w15:restartNumberingAfterBreak="0">
    <w:nsid w:val="180F3098"/>
    <w:multiLevelType w:val="multilevel"/>
    <w:tmpl w:val="7DD2889A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39C91ACC"/>
    <w:multiLevelType w:val="hybridMultilevel"/>
    <w:tmpl w:val="D278077A"/>
    <w:lvl w:ilvl="0" w:tplc="9C5E67A6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  <w:b/>
        <w:u w:val="singl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F015E"/>
    <w:multiLevelType w:val="hybridMultilevel"/>
    <w:tmpl w:val="1E1C82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66337"/>
    <w:multiLevelType w:val="hybridMultilevel"/>
    <w:tmpl w:val="738A02F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4437B"/>
    <w:rsid w:val="00054AEC"/>
    <w:rsid w:val="000664A2"/>
    <w:rsid w:val="00072448"/>
    <w:rsid w:val="00074465"/>
    <w:rsid w:val="000828C7"/>
    <w:rsid w:val="000F2216"/>
    <w:rsid w:val="000F6889"/>
    <w:rsid w:val="00126229"/>
    <w:rsid w:val="00143636"/>
    <w:rsid w:val="00186659"/>
    <w:rsid w:val="00195525"/>
    <w:rsid w:val="001F1BC2"/>
    <w:rsid w:val="0020603F"/>
    <w:rsid w:val="0021752C"/>
    <w:rsid w:val="002661BA"/>
    <w:rsid w:val="002E7214"/>
    <w:rsid w:val="002F0AD0"/>
    <w:rsid w:val="002F7F5C"/>
    <w:rsid w:val="00310D55"/>
    <w:rsid w:val="00332A9B"/>
    <w:rsid w:val="00396B4B"/>
    <w:rsid w:val="003B7D39"/>
    <w:rsid w:val="003D352C"/>
    <w:rsid w:val="00424621"/>
    <w:rsid w:val="0043282E"/>
    <w:rsid w:val="00451D02"/>
    <w:rsid w:val="004B1897"/>
    <w:rsid w:val="004C23A5"/>
    <w:rsid w:val="004D09D6"/>
    <w:rsid w:val="004F6C9D"/>
    <w:rsid w:val="00507B8A"/>
    <w:rsid w:val="005259D4"/>
    <w:rsid w:val="00563E4D"/>
    <w:rsid w:val="00572593"/>
    <w:rsid w:val="005E0BBA"/>
    <w:rsid w:val="00651382"/>
    <w:rsid w:val="00652CA8"/>
    <w:rsid w:val="00654202"/>
    <w:rsid w:val="00667E90"/>
    <w:rsid w:val="006739F3"/>
    <w:rsid w:val="006A06DE"/>
    <w:rsid w:val="006B51EB"/>
    <w:rsid w:val="006C56BF"/>
    <w:rsid w:val="006E4E61"/>
    <w:rsid w:val="00707525"/>
    <w:rsid w:val="0077109D"/>
    <w:rsid w:val="00774582"/>
    <w:rsid w:val="00774EC1"/>
    <w:rsid w:val="0077737E"/>
    <w:rsid w:val="007819DE"/>
    <w:rsid w:val="00781DF4"/>
    <w:rsid w:val="007C5AD3"/>
    <w:rsid w:val="007D434D"/>
    <w:rsid w:val="008332AC"/>
    <w:rsid w:val="008355AC"/>
    <w:rsid w:val="00851C8B"/>
    <w:rsid w:val="009572D9"/>
    <w:rsid w:val="00980BD7"/>
    <w:rsid w:val="009A3F6E"/>
    <w:rsid w:val="009D7FAB"/>
    <w:rsid w:val="009E274F"/>
    <w:rsid w:val="00A04280"/>
    <w:rsid w:val="00A40714"/>
    <w:rsid w:val="00AB12B6"/>
    <w:rsid w:val="00AB3744"/>
    <w:rsid w:val="00AC64B1"/>
    <w:rsid w:val="00AE2662"/>
    <w:rsid w:val="00AF48BD"/>
    <w:rsid w:val="00B359FC"/>
    <w:rsid w:val="00B5412E"/>
    <w:rsid w:val="00B8695E"/>
    <w:rsid w:val="00BB5554"/>
    <w:rsid w:val="00C27BE3"/>
    <w:rsid w:val="00C766A8"/>
    <w:rsid w:val="00C86EBF"/>
    <w:rsid w:val="00CA2681"/>
    <w:rsid w:val="00CD315C"/>
    <w:rsid w:val="00CD6ADF"/>
    <w:rsid w:val="00CE0FD9"/>
    <w:rsid w:val="00D06008"/>
    <w:rsid w:val="00D10014"/>
    <w:rsid w:val="00D1222A"/>
    <w:rsid w:val="00D256E3"/>
    <w:rsid w:val="00D37DF9"/>
    <w:rsid w:val="00D408AC"/>
    <w:rsid w:val="00DB2942"/>
    <w:rsid w:val="00DD48C5"/>
    <w:rsid w:val="00DE3203"/>
    <w:rsid w:val="00DF6BBF"/>
    <w:rsid w:val="00E2019E"/>
    <w:rsid w:val="00E30DA2"/>
    <w:rsid w:val="00EF3AAB"/>
    <w:rsid w:val="00F3030D"/>
    <w:rsid w:val="00F544E9"/>
    <w:rsid w:val="00F65CBB"/>
    <w:rsid w:val="00F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55431-5C97-430B-99D7-46598C65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E30DA2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E30DA2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39BF-7826-4040-AFA2-12B5651D9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gijs hoeben</cp:lastModifiedBy>
  <cp:revision>2</cp:revision>
  <dcterms:created xsi:type="dcterms:W3CDTF">2017-06-15T12:45:00Z</dcterms:created>
  <dcterms:modified xsi:type="dcterms:W3CDTF">2017-06-15T12:45:00Z</dcterms:modified>
</cp:coreProperties>
</file>