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4C23A5" w:rsidRDefault="00022DDC" w:rsidP="00C00A22">
            <w:pPr>
              <w:jc w:val="center"/>
              <w:rPr>
                <w:b/>
              </w:rPr>
            </w:pPr>
            <w:r w:rsidRPr="004C23A5">
              <w:rPr>
                <w:b/>
              </w:rPr>
              <w:t xml:space="preserve">VAK: </w:t>
            </w:r>
            <w:r w:rsidR="00D06008" w:rsidRPr="004C23A5">
              <w:rPr>
                <w:b/>
              </w:rPr>
              <w:t>Biologie</w:t>
            </w:r>
          </w:p>
          <w:p w:rsidR="006C56BF" w:rsidRPr="006C56BF" w:rsidRDefault="00022DDC" w:rsidP="009F5D44">
            <w:pPr>
              <w:jc w:val="center"/>
              <w:rPr>
                <w:b/>
              </w:rPr>
            </w:pPr>
            <w:r w:rsidRPr="004C23A5">
              <w:rPr>
                <w:b/>
              </w:rPr>
              <w:t xml:space="preserve">TOETS: </w:t>
            </w:r>
            <w:r w:rsidR="00B359FC" w:rsidRPr="004C23A5">
              <w:rPr>
                <w:b/>
              </w:rPr>
              <w:t xml:space="preserve">THEMA 8: </w:t>
            </w:r>
            <w:r w:rsidR="009F5D44">
              <w:rPr>
                <w:b/>
              </w:rPr>
              <w:t>VOORBEELD VAN EEN GEMENGDE KLIER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 xml:space="preserve">Leerkracht: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195525" w:rsidRDefault="00D06008" w:rsidP="00C00A22">
            <w:pPr>
              <w:rPr>
                <w:sz w:val="20"/>
                <w:szCs w:val="20"/>
              </w:rPr>
            </w:pPr>
            <w:r w:rsidRPr="00195525">
              <w:rPr>
                <w:sz w:val="20"/>
                <w:szCs w:val="20"/>
              </w:rPr>
              <w:t>L. Roels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195525" w:rsidRDefault="00D06008" w:rsidP="00C00A22">
            <w:pPr>
              <w:rPr>
                <w:sz w:val="20"/>
                <w:szCs w:val="20"/>
              </w:rPr>
            </w:pPr>
            <w:r w:rsidRPr="00195525">
              <w:rPr>
                <w:sz w:val="20"/>
                <w:szCs w:val="20"/>
              </w:rPr>
              <w:t xml:space="preserve">3 </w:t>
            </w:r>
            <w:r w:rsidR="00C766A8" w:rsidRPr="00195525">
              <w:rPr>
                <w:sz w:val="20"/>
                <w:szCs w:val="20"/>
              </w:rPr>
              <w:t>WE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95525" w:rsidRDefault="007E707F" w:rsidP="007E707F">
            <w:pPr>
              <w:rPr>
                <w:rStyle w:val="Titelvanboek"/>
                <w:sz w:val="20"/>
              </w:rPr>
            </w:pPr>
            <w:r>
              <w:rPr>
                <w:rStyle w:val="Titelvanboek"/>
                <w:sz w:val="20"/>
              </w:rPr>
              <w:t>11</w:t>
            </w:r>
            <w:r w:rsidR="009F5D44">
              <w:rPr>
                <w:rStyle w:val="Titelvanboek"/>
                <w:sz w:val="20"/>
              </w:rPr>
              <w:t>/</w:t>
            </w:r>
            <w:r>
              <w:rPr>
                <w:rStyle w:val="Titelvanboek"/>
                <w:sz w:val="20"/>
              </w:rPr>
              <w:t>05</w:t>
            </w:r>
            <w:r w:rsidR="006C56BF" w:rsidRPr="00195525">
              <w:rPr>
                <w:rStyle w:val="Titelvanboek"/>
                <w:sz w:val="20"/>
              </w:rPr>
              <w:t>/201</w:t>
            </w:r>
            <w:r w:rsidR="009F5D44">
              <w:rPr>
                <w:rStyle w:val="Titelvanboek"/>
                <w:sz w:val="20"/>
              </w:rPr>
              <w:t>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195525" w:rsidRDefault="007E707F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19552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195525" w:rsidRDefault="0096523C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F5D44">
              <w:rPr>
                <w:b/>
                <w:sz w:val="20"/>
                <w:szCs w:val="20"/>
              </w:rPr>
              <w:t xml:space="preserve">   </w:t>
            </w:r>
            <w:r w:rsidR="00424621" w:rsidRPr="00195525">
              <w:rPr>
                <w:b/>
                <w:sz w:val="20"/>
                <w:szCs w:val="20"/>
              </w:rPr>
              <w:t xml:space="preserve"> =      /10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C00A22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7E707F">
              <w:rPr>
                <w:sz w:val="20"/>
                <w:szCs w:val="20"/>
                <w:highlight w:val="yellow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gestudeerd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</w:tcPr>
          <w:p w:rsidR="00022DDC" w:rsidRPr="006C0695" w:rsidRDefault="00022DDC" w:rsidP="007E707F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</w:t>
            </w:r>
            <w:r w:rsidR="007E707F">
              <w:rPr>
                <w:sz w:val="20"/>
                <w:szCs w:val="20"/>
              </w:rPr>
              <w:t>5</w:t>
            </w:r>
            <w:r w:rsidRPr="006C0695">
              <w:rPr>
                <w:sz w:val="20"/>
                <w:szCs w:val="20"/>
              </w:rPr>
              <w:t xml:space="preserve"> min gestudeerd. </w:t>
            </w:r>
            <w:r w:rsidRPr="006C0695">
              <w:rPr>
                <w:sz w:val="20"/>
                <w:szCs w:val="20"/>
              </w:rPr>
              <w:br/>
              <w:t xml:space="preserve">Dit vind ik te veel – veel – </w:t>
            </w:r>
            <w:r w:rsidRPr="007E707F">
              <w:rPr>
                <w:sz w:val="20"/>
                <w:szCs w:val="20"/>
                <w:highlight w:val="yellow"/>
              </w:rPr>
              <w:t>voldoende</w:t>
            </w:r>
            <w:r w:rsidRPr="006C0695">
              <w:rPr>
                <w:sz w:val="20"/>
                <w:szCs w:val="20"/>
              </w:rPr>
              <w:t xml:space="preserve"> – weinig – te weinig.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42462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denk dat ik ______ / </w:t>
            </w:r>
            <w:r w:rsidR="0096523C">
              <w:rPr>
                <w:sz w:val="20"/>
                <w:szCs w:val="20"/>
              </w:rPr>
              <w:t xml:space="preserve">5 </w:t>
            </w:r>
            <w:r w:rsidRPr="006C0695">
              <w:rPr>
                <w:sz w:val="20"/>
                <w:szCs w:val="20"/>
              </w:rPr>
              <w:t xml:space="preserve"> ga halen.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Doelen: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6C56BF" w:rsidRDefault="006C56BF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054AEC" w:rsidRDefault="00054AEC" w:rsidP="00332A9B"/>
    <w:p w:rsidR="004B1897" w:rsidRDefault="004B1897" w:rsidP="004B1897"/>
    <w:p w:rsidR="00774582" w:rsidRDefault="00774582" w:rsidP="00774582">
      <w:pPr>
        <w:pStyle w:val="Kop1"/>
      </w:pPr>
      <w:r>
        <w:lastRenderedPageBreak/>
        <w:t>Ze</w:t>
      </w:r>
      <w:r w:rsidR="0096523C">
        <w:t>t een kruisje in juiste vakje</w:t>
      </w:r>
      <w:r>
        <w:t>.</w:t>
      </w:r>
      <w:r w:rsidR="0096523C">
        <w:tab/>
        <w:t>/3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38"/>
        <w:gridCol w:w="1134"/>
        <w:gridCol w:w="1306"/>
      </w:tblGrid>
      <w:tr w:rsidR="00774582" w:rsidTr="00774582">
        <w:tc>
          <w:tcPr>
            <w:tcW w:w="7338" w:type="dxa"/>
          </w:tcPr>
          <w:p w:rsidR="00774582" w:rsidRDefault="00774582" w:rsidP="00774582"/>
        </w:tc>
        <w:tc>
          <w:tcPr>
            <w:tcW w:w="1134" w:type="dxa"/>
          </w:tcPr>
          <w:p w:rsidR="00774582" w:rsidRPr="00774582" w:rsidRDefault="00774582" w:rsidP="00774582">
            <w:pPr>
              <w:rPr>
                <w:sz w:val="18"/>
                <w:szCs w:val="18"/>
              </w:rPr>
            </w:pPr>
            <w:r w:rsidRPr="00774582">
              <w:rPr>
                <w:sz w:val="18"/>
                <w:szCs w:val="18"/>
              </w:rPr>
              <w:t>WAAR</w:t>
            </w:r>
          </w:p>
        </w:tc>
        <w:tc>
          <w:tcPr>
            <w:tcW w:w="1306" w:type="dxa"/>
          </w:tcPr>
          <w:p w:rsidR="00774582" w:rsidRPr="00774582" w:rsidRDefault="00774582" w:rsidP="00774582">
            <w:pPr>
              <w:rPr>
                <w:sz w:val="18"/>
                <w:szCs w:val="18"/>
              </w:rPr>
            </w:pPr>
            <w:r w:rsidRPr="00774582">
              <w:rPr>
                <w:sz w:val="18"/>
                <w:szCs w:val="18"/>
              </w:rPr>
              <w:t>NIET WAAR</w:t>
            </w:r>
          </w:p>
        </w:tc>
      </w:tr>
      <w:tr w:rsidR="00774582" w:rsidTr="00774582">
        <w:tc>
          <w:tcPr>
            <w:tcW w:w="7338" w:type="dxa"/>
          </w:tcPr>
          <w:p w:rsidR="00774582" w:rsidRPr="00774582" w:rsidRDefault="00774582" w:rsidP="00774582">
            <w:pPr>
              <w:rPr>
                <w:sz w:val="18"/>
                <w:szCs w:val="18"/>
              </w:rPr>
            </w:pPr>
            <w:r w:rsidRPr="00774582">
              <w:rPr>
                <w:sz w:val="18"/>
                <w:szCs w:val="18"/>
              </w:rPr>
              <w:t>De hypofyse is een gemengde klier.</w:t>
            </w:r>
          </w:p>
        </w:tc>
        <w:tc>
          <w:tcPr>
            <w:tcW w:w="1134" w:type="dxa"/>
          </w:tcPr>
          <w:p w:rsidR="00774582" w:rsidRDefault="007E707F" w:rsidP="00774582">
            <w:r>
              <w:t>x</w:t>
            </w:r>
          </w:p>
        </w:tc>
        <w:tc>
          <w:tcPr>
            <w:tcW w:w="1306" w:type="dxa"/>
          </w:tcPr>
          <w:p w:rsidR="00774582" w:rsidRDefault="00774582" w:rsidP="00774582"/>
        </w:tc>
      </w:tr>
      <w:tr w:rsidR="0096523C" w:rsidTr="00774582">
        <w:tc>
          <w:tcPr>
            <w:tcW w:w="7338" w:type="dxa"/>
          </w:tcPr>
          <w:p w:rsidR="0096523C" w:rsidRPr="00774582" w:rsidRDefault="0096523C" w:rsidP="007745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eilandjes van Langerhans zijn exocriene kliercellen.</w:t>
            </w:r>
          </w:p>
        </w:tc>
        <w:tc>
          <w:tcPr>
            <w:tcW w:w="1134" w:type="dxa"/>
          </w:tcPr>
          <w:p w:rsidR="0096523C" w:rsidRDefault="0096523C" w:rsidP="00774582"/>
        </w:tc>
        <w:tc>
          <w:tcPr>
            <w:tcW w:w="1306" w:type="dxa"/>
          </w:tcPr>
          <w:p w:rsidR="0096523C" w:rsidRDefault="007E707F" w:rsidP="00774582">
            <w:r>
              <w:t>x</w:t>
            </w:r>
          </w:p>
        </w:tc>
      </w:tr>
      <w:tr w:rsidR="0096523C" w:rsidTr="00774582">
        <w:tc>
          <w:tcPr>
            <w:tcW w:w="7338" w:type="dxa"/>
          </w:tcPr>
          <w:p w:rsidR="0096523C" w:rsidRDefault="0096523C" w:rsidP="007745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Alfacellen maken het hormoon glucagon.</w:t>
            </w:r>
          </w:p>
        </w:tc>
        <w:tc>
          <w:tcPr>
            <w:tcW w:w="1134" w:type="dxa"/>
          </w:tcPr>
          <w:p w:rsidR="0096523C" w:rsidRDefault="007E707F" w:rsidP="00774582">
            <w:r>
              <w:t>x</w:t>
            </w:r>
          </w:p>
        </w:tc>
        <w:tc>
          <w:tcPr>
            <w:tcW w:w="1306" w:type="dxa"/>
          </w:tcPr>
          <w:p w:rsidR="0096523C" w:rsidRDefault="0096523C" w:rsidP="00774582"/>
        </w:tc>
      </w:tr>
    </w:tbl>
    <w:p w:rsidR="00774582" w:rsidRPr="00774582" w:rsidRDefault="00774582" w:rsidP="00774582"/>
    <w:p w:rsidR="00F3030D" w:rsidRDefault="0096523C" w:rsidP="0096523C">
      <w:pPr>
        <w:pStyle w:val="Kop1"/>
      </w:pPr>
      <w:r>
        <w:t xml:space="preserve">Geef van elk klierweefsel </w:t>
      </w:r>
      <w:r w:rsidRPr="0096523C">
        <w:rPr>
          <w:u w:val="single"/>
        </w:rPr>
        <w:t>1 kenmerk</w:t>
      </w:r>
      <w:r>
        <w:t>.</w:t>
      </w:r>
      <w:r>
        <w:tab/>
        <w:t>/2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6523C" w:rsidTr="0096523C">
        <w:tc>
          <w:tcPr>
            <w:tcW w:w="4889" w:type="dxa"/>
          </w:tcPr>
          <w:p w:rsidR="0096523C" w:rsidRPr="0096523C" w:rsidRDefault="0096523C" w:rsidP="0096523C">
            <w:pPr>
              <w:rPr>
                <w:b/>
              </w:rPr>
            </w:pPr>
            <w:r w:rsidRPr="0096523C">
              <w:rPr>
                <w:b/>
                <w:u w:val="single"/>
              </w:rPr>
              <w:t>Endocrien</w:t>
            </w:r>
            <w:r>
              <w:rPr>
                <w:b/>
              </w:rPr>
              <w:t xml:space="preserve"> klierweefsel van de alvleesklier</w:t>
            </w:r>
          </w:p>
        </w:tc>
        <w:tc>
          <w:tcPr>
            <w:tcW w:w="4889" w:type="dxa"/>
          </w:tcPr>
          <w:p w:rsidR="0096523C" w:rsidRPr="0096523C" w:rsidRDefault="0096523C" w:rsidP="0096523C">
            <w:pPr>
              <w:rPr>
                <w:b/>
              </w:rPr>
            </w:pPr>
            <w:r w:rsidRPr="0096523C">
              <w:rPr>
                <w:b/>
                <w:u w:val="single"/>
              </w:rPr>
              <w:t>Exocrien</w:t>
            </w:r>
            <w:r>
              <w:rPr>
                <w:b/>
              </w:rPr>
              <w:t xml:space="preserve"> klierweefsel van de alvleesklier</w:t>
            </w:r>
          </w:p>
        </w:tc>
      </w:tr>
      <w:tr w:rsidR="0096523C" w:rsidTr="0096523C">
        <w:tc>
          <w:tcPr>
            <w:tcW w:w="4889" w:type="dxa"/>
          </w:tcPr>
          <w:p w:rsidR="0096523C" w:rsidRDefault="007E707F" w:rsidP="0096523C">
            <w:r>
              <w:t>Alfa en bèta cellen</w:t>
            </w:r>
            <w:bookmarkStart w:id="0" w:name="_GoBack"/>
            <w:bookmarkEnd w:id="0"/>
            <w:r>
              <w:t xml:space="preserve"> </w:t>
            </w:r>
          </w:p>
          <w:p w:rsidR="0096523C" w:rsidRDefault="0096523C" w:rsidP="0096523C"/>
          <w:p w:rsidR="0096523C" w:rsidRDefault="0096523C" w:rsidP="0096523C"/>
          <w:p w:rsidR="0096523C" w:rsidRDefault="0096523C" w:rsidP="0096523C"/>
          <w:p w:rsidR="0096523C" w:rsidRDefault="0096523C" w:rsidP="0096523C"/>
          <w:p w:rsidR="0096523C" w:rsidRDefault="0096523C" w:rsidP="0096523C"/>
        </w:tc>
        <w:tc>
          <w:tcPr>
            <w:tcW w:w="4889" w:type="dxa"/>
          </w:tcPr>
          <w:p w:rsidR="0096523C" w:rsidRDefault="007E707F" w:rsidP="0096523C">
            <w:r>
              <w:t xml:space="preserve">klierzakjes </w:t>
            </w:r>
          </w:p>
        </w:tc>
      </w:tr>
    </w:tbl>
    <w:p w:rsidR="0096523C" w:rsidRPr="0096523C" w:rsidRDefault="0096523C" w:rsidP="0096523C">
      <w:pPr>
        <w:pStyle w:val="Kop1"/>
        <w:numPr>
          <w:ilvl w:val="0"/>
          <w:numId w:val="0"/>
        </w:numPr>
        <w:ind w:left="851"/>
      </w:pPr>
    </w:p>
    <w:sectPr w:rsidR="0096523C" w:rsidRPr="0096523C" w:rsidSect="00022DDC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2B8" w:rsidRDefault="00A702B8" w:rsidP="006A06DE">
      <w:pPr>
        <w:spacing w:line="240" w:lineRule="auto"/>
      </w:pPr>
      <w:r>
        <w:separator/>
      </w:r>
    </w:p>
  </w:endnote>
  <w:endnote w:type="continuationSeparator" w:id="0">
    <w:p w:rsidR="00A702B8" w:rsidRDefault="00A702B8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D06008">
      <w:rPr>
        <w:sz w:val="18"/>
        <w:szCs w:val="18"/>
      </w:rPr>
      <w:t>Biologie</w:t>
    </w:r>
    <w:r w:rsidR="006A06DE">
      <w:rPr>
        <w:sz w:val="18"/>
        <w:szCs w:val="18"/>
      </w:rPr>
      <w:tab/>
    </w:r>
    <w:r w:rsidR="00DC2F3B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DC2F3B" w:rsidRPr="002B6237">
      <w:rPr>
        <w:sz w:val="18"/>
        <w:szCs w:val="18"/>
      </w:rPr>
      <w:fldChar w:fldCharType="separate"/>
    </w:r>
    <w:r w:rsidR="007E707F">
      <w:rPr>
        <w:noProof/>
        <w:sz w:val="18"/>
        <w:szCs w:val="18"/>
      </w:rPr>
      <w:t>1</w:t>
    </w:r>
    <w:r w:rsidR="00DC2F3B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2B8" w:rsidRDefault="00A702B8" w:rsidP="006A06DE">
      <w:pPr>
        <w:spacing w:line="240" w:lineRule="auto"/>
      </w:pPr>
      <w:r>
        <w:separator/>
      </w:r>
    </w:p>
  </w:footnote>
  <w:footnote w:type="continuationSeparator" w:id="0">
    <w:p w:rsidR="00A702B8" w:rsidRDefault="00A702B8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DD0"/>
    <w:multiLevelType w:val="hybridMultilevel"/>
    <w:tmpl w:val="7AF239B6"/>
    <w:lvl w:ilvl="0" w:tplc="889EADF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3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47D57DA3"/>
    <w:multiLevelType w:val="hybridMultilevel"/>
    <w:tmpl w:val="6D2A5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F015E"/>
    <w:multiLevelType w:val="hybridMultilevel"/>
    <w:tmpl w:val="1E1C82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B73CA2"/>
    <w:multiLevelType w:val="hybridMultilevel"/>
    <w:tmpl w:val="FE6C0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D"/>
    <w:rsid w:val="00022DDC"/>
    <w:rsid w:val="00054AEC"/>
    <w:rsid w:val="000551D0"/>
    <w:rsid w:val="000664A2"/>
    <w:rsid w:val="00072448"/>
    <w:rsid w:val="00074465"/>
    <w:rsid w:val="000F2216"/>
    <w:rsid w:val="000F6889"/>
    <w:rsid w:val="00126229"/>
    <w:rsid w:val="00143636"/>
    <w:rsid w:val="00186659"/>
    <w:rsid w:val="00186881"/>
    <w:rsid w:val="00195525"/>
    <w:rsid w:val="0020603F"/>
    <w:rsid w:val="0021752C"/>
    <w:rsid w:val="002661BA"/>
    <w:rsid w:val="002E7214"/>
    <w:rsid w:val="002F0AD0"/>
    <w:rsid w:val="00332A9B"/>
    <w:rsid w:val="003B7D39"/>
    <w:rsid w:val="003D352C"/>
    <w:rsid w:val="00424621"/>
    <w:rsid w:val="0043282E"/>
    <w:rsid w:val="00451D02"/>
    <w:rsid w:val="004B1897"/>
    <w:rsid w:val="004C23A5"/>
    <w:rsid w:val="004D09D6"/>
    <w:rsid w:val="004F6C9D"/>
    <w:rsid w:val="005259D4"/>
    <w:rsid w:val="00572593"/>
    <w:rsid w:val="005E0BBA"/>
    <w:rsid w:val="00651382"/>
    <w:rsid w:val="00652CA8"/>
    <w:rsid w:val="00667E90"/>
    <w:rsid w:val="006A06DE"/>
    <w:rsid w:val="006B51EB"/>
    <w:rsid w:val="006C56BF"/>
    <w:rsid w:val="00774582"/>
    <w:rsid w:val="00774EC1"/>
    <w:rsid w:val="0077737E"/>
    <w:rsid w:val="007D434D"/>
    <w:rsid w:val="007E707F"/>
    <w:rsid w:val="008332AC"/>
    <w:rsid w:val="008355AC"/>
    <w:rsid w:val="00851C8B"/>
    <w:rsid w:val="009572D9"/>
    <w:rsid w:val="0096523C"/>
    <w:rsid w:val="009D7FAB"/>
    <w:rsid w:val="009E274F"/>
    <w:rsid w:val="009F5D44"/>
    <w:rsid w:val="00A31A02"/>
    <w:rsid w:val="00A40714"/>
    <w:rsid w:val="00A702B8"/>
    <w:rsid w:val="00AB3744"/>
    <w:rsid w:val="00AF48BD"/>
    <w:rsid w:val="00B359FC"/>
    <w:rsid w:val="00C27BE3"/>
    <w:rsid w:val="00C766A8"/>
    <w:rsid w:val="00CD315C"/>
    <w:rsid w:val="00CE0FD9"/>
    <w:rsid w:val="00D06008"/>
    <w:rsid w:val="00D10014"/>
    <w:rsid w:val="00D1222A"/>
    <w:rsid w:val="00D37DF9"/>
    <w:rsid w:val="00DC2F3B"/>
    <w:rsid w:val="00DF6BBF"/>
    <w:rsid w:val="00EF3AAB"/>
    <w:rsid w:val="00F3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14120-F4ED-4E28-B670-C9C7BC32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Temp2_berichten605314.zip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43728-AB89-4DC9-ACBA-37CA8AEC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gijs hoeben</cp:lastModifiedBy>
  <cp:revision>2</cp:revision>
  <dcterms:created xsi:type="dcterms:W3CDTF">2017-05-11T12:35:00Z</dcterms:created>
  <dcterms:modified xsi:type="dcterms:W3CDTF">2017-05-11T12:35:00Z</dcterms:modified>
</cp:coreProperties>
</file>