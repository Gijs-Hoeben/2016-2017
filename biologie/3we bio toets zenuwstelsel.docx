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4C23A5" w:rsidRDefault="00022DDC" w:rsidP="00C00A22">
            <w:pPr>
              <w:jc w:val="center"/>
              <w:rPr>
                <w:b/>
              </w:rPr>
            </w:pPr>
            <w:r w:rsidRPr="004C23A5">
              <w:rPr>
                <w:b/>
              </w:rPr>
              <w:t xml:space="preserve">VAK: </w:t>
            </w:r>
            <w:r w:rsidR="00D06008" w:rsidRPr="004C23A5">
              <w:rPr>
                <w:b/>
              </w:rPr>
              <w:t>Biologie</w:t>
            </w:r>
          </w:p>
          <w:p w:rsidR="006C56BF" w:rsidRDefault="00022DDC" w:rsidP="00D256E3">
            <w:pPr>
              <w:jc w:val="center"/>
              <w:rPr>
                <w:b/>
              </w:rPr>
            </w:pPr>
            <w:r w:rsidRPr="004C23A5">
              <w:rPr>
                <w:b/>
              </w:rPr>
              <w:t xml:space="preserve">TOETS: </w:t>
            </w:r>
            <w:r w:rsidR="00D256E3">
              <w:rPr>
                <w:b/>
              </w:rPr>
              <w:t>THEMA 9</w:t>
            </w:r>
            <w:r w:rsidR="00B359FC" w:rsidRPr="004C23A5">
              <w:rPr>
                <w:b/>
              </w:rPr>
              <w:t xml:space="preserve">: </w:t>
            </w:r>
            <w:r w:rsidR="00D256E3">
              <w:rPr>
                <w:b/>
              </w:rPr>
              <w:t>Bouw en functie van het zenuwstelsel</w:t>
            </w:r>
          </w:p>
          <w:p w:rsidR="00D256E3" w:rsidRPr="006C56BF" w:rsidRDefault="00D256E3" w:rsidP="00D256E3">
            <w:pPr>
              <w:jc w:val="center"/>
              <w:rPr>
                <w:b/>
              </w:rPr>
            </w:pPr>
            <w:r>
              <w:rPr>
                <w:b/>
              </w:rPr>
              <w:t>1. Zenuwstelsel als conductor 2. Indeling zenuwstelsel    3. Neuronen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 xml:space="preserve">Leerkracht: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195525" w:rsidRDefault="00232FAB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Roels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195525" w:rsidRDefault="00D06008" w:rsidP="00C00A22">
            <w:pPr>
              <w:rPr>
                <w:sz w:val="20"/>
                <w:szCs w:val="20"/>
              </w:rPr>
            </w:pPr>
            <w:r w:rsidRPr="00195525">
              <w:rPr>
                <w:sz w:val="20"/>
                <w:szCs w:val="20"/>
              </w:rPr>
              <w:t xml:space="preserve">3 </w:t>
            </w:r>
            <w:r w:rsidR="00C766A8" w:rsidRPr="00195525">
              <w:rPr>
                <w:sz w:val="20"/>
                <w:szCs w:val="20"/>
              </w:rPr>
              <w:t>WE</w:t>
            </w:r>
            <w:r w:rsidR="00232FAB">
              <w:rPr>
                <w:sz w:val="20"/>
                <w:szCs w:val="20"/>
              </w:rPr>
              <w:t>/ECO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95525" w:rsidRDefault="00232FAB" w:rsidP="00C00A22">
            <w:pPr>
              <w:rPr>
                <w:rStyle w:val="Titelvanboek"/>
                <w:sz w:val="20"/>
              </w:rPr>
            </w:pPr>
            <w:r>
              <w:rPr>
                <w:rStyle w:val="Titelvanboek"/>
                <w:sz w:val="20"/>
              </w:rPr>
              <w:t xml:space="preserve">   </w:t>
            </w:r>
            <w:r w:rsidR="00D256E3">
              <w:rPr>
                <w:rStyle w:val="Titelvanboek"/>
                <w:sz w:val="20"/>
              </w:rPr>
              <w:t>/05</w:t>
            </w:r>
            <w:r>
              <w:rPr>
                <w:rStyle w:val="Titelvanboek"/>
                <w:sz w:val="20"/>
              </w:rPr>
              <w:t>/2017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195525" w:rsidRDefault="00094B23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19552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195525" w:rsidRDefault="00232FAB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D256E3">
              <w:rPr>
                <w:b/>
                <w:sz w:val="20"/>
                <w:szCs w:val="20"/>
              </w:rPr>
              <w:t xml:space="preserve">  </w:t>
            </w:r>
            <w:r w:rsidR="00424621" w:rsidRPr="00195525">
              <w:rPr>
                <w:b/>
                <w:sz w:val="20"/>
                <w:szCs w:val="20"/>
              </w:rPr>
              <w:t xml:space="preserve"> =      /10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C00A22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gestudeerd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</w:tcPr>
          <w:p w:rsidR="00022DDC" w:rsidRPr="006C0695" w:rsidRDefault="00022DDC" w:rsidP="00094B23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</w:t>
            </w:r>
            <w:r w:rsidR="00094B23">
              <w:rPr>
                <w:sz w:val="20"/>
                <w:szCs w:val="20"/>
              </w:rPr>
              <w:t>0</w:t>
            </w:r>
            <w:r w:rsidRPr="006C0695">
              <w:rPr>
                <w:sz w:val="20"/>
                <w:szCs w:val="20"/>
              </w:rPr>
              <w:t xml:space="preserve"> min gestudeerd. </w:t>
            </w:r>
            <w:r w:rsidRPr="006C0695">
              <w:rPr>
                <w:sz w:val="20"/>
                <w:szCs w:val="20"/>
              </w:rPr>
              <w:br/>
              <w:t xml:space="preserve">Dit vind ik te veel – veel – voldoende – weinig – </w:t>
            </w:r>
            <w:r w:rsidRPr="00094B23">
              <w:rPr>
                <w:sz w:val="20"/>
                <w:szCs w:val="20"/>
                <w:highlight w:val="yellow"/>
              </w:rPr>
              <w:t>te weinig</w:t>
            </w:r>
            <w:r w:rsidRPr="006C0695">
              <w:rPr>
                <w:sz w:val="20"/>
                <w:szCs w:val="20"/>
              </w:rPr>
              <w:t>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42462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denk dat ik ______ / </w:t>
            </w:r>
            <w:r w:rsidR="00232FAB">
              <w:rPr>
                <w:sz w:val="20"/>
                <w:szCs w:val="20"/>
              </w:rPr>
              <w:t>20</w:t>
            </w:r>
            <w:r w:rsidR="00D256E3">
              <w:rPr>
                <w:sz w:val="20"/>
                <w:szCs w:val="20"/>
              </w:rPr>
              <w:t xml:space="preserve">  </w:t>
            </w:r>
            <w:r w:rsidRPr="006C0695">
              <w:rPr>
                <w:sz w:val="20"/>
                <w:szCs w:val="20"/>
              </w:rPr>
              <w:t xml:space="preserve"> ga halen.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Doelen: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6C56BF" w:rsidRDefault="006C56BF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6C56BF" w:rsidRDefault="00B359FC" w:rsidP="006B51EB">
      <w:pPr>
        <w:pStyle w:val="Kop1"/>
      </w:pPr>
      <w:r>
        <w:rPr>
          <w:u w:val="single"/>
        </w:rPr>
        <w:lastRenderedPageBreak/>
        <w:t>Vul aan:</w:t>
      </w:r>
      <w:r>
        <w:tab/>
        <w:t>/3</w:t>
      </w:r>
    </w:p>
    <w:p w:rsidR="00BB5554" w:rsidRDefault="00BB5554" w:rsidP="00094B23">
      <w:pPr>
        <w:rPr>
          <w:noProof/>
          <w:lang w:eastAsia="nl-BE"/>
        </w:rPr>
      </w:pPr>
      <w:r>
        <w:rPr>
          <w:noProof/>
          <w:lang w:eastAsia="nl-BE"/>
        </w:rPr>
        <w:t xml:space="preserve">Er is een schakel nodig tussen receptor en effector. Die schakel is het </w:t>
      </w:r>
      <w:r w:rsidR="00094B23">
        <w:rPr>
          <w:noProof/>
          <w:lang w:eastAsia="nl-BE"/>
        </w:rPr>
        <w:t xml:space="preserve">schakel neuron </w:t>
      </w:r>
      <w:r>
        <w:rPr>
          <w:noProof/>
          <w:lang w:eastAsia="nl-BE"/>
        </w:rPr>
        <w:t xml:space="preserve">. Deze schakel wordt ook een geleider of </w:t>
      </w:r>
    </w:p>
    <w:p w:rsidR="00BB5554" w:rsidRDefault="00094B23" w:rsidP="00332A9B">
      <w:r>
        <w:rPr>
          <w:noProof/>
          <w:lang w:eastAsia="nl-BE"/>
        </w:rPr>
        <w:t>conductor</w:t>
      </w:r>
      <w:r w:rsidR="00BB5554">
        <w:rPr>
          <w:noProof/>
          <w:lang w:eastAsia="nl-BE"/>
        </w:rPr>
        <w:t xml:space="preserve">_ genoemd. </w:t>
      </w:r>
    </w:p>
    <w:p w:rsidR="00652CA8" w:rsidRDefault="00652CA8" w:rsidP="00332A9B"/>
    <w:p w:rsidR="00652CA8" w:rsidRDefault="00E2019E" w:rsidP="00652CA8">
      <w:pPr>
        <w:pStyle w:val="Kop1"/>
      </w:pPr>
      <w:r w:rsidRPr="00E2019E">
        <w:rPr>
          <w:u w:val="single"/>
        </w:rPr>
        <w:t>Welke 2 zenuwstelsels</w:t>
      </w:r>
      <w:r>
        <w:t xml:space="preserve"> onderscheiden we op basis van bouw en ligging van de organen? + Uit </w:t>
      </w:r>
      <w:r w:rsidRPr="00FB7F15">
        <w:rPr>
          <w:u w:val="single"/>
        </w:rPr>
        <w:t>welke delen</w:t>
      </w:r>
      <w:r>
        <w:t xml:space="preserve"> zijn ze samengesteld?</w:t>
      </w:r>
      <w:r>
        <w:tab/>
        <w:t>/</w:t>
      </w:r>
      <w:r w:rsidR="00FB7F15">
        <w:t>7</w:t>
      </w:r>
    </w:p>
    <w:p w:rsidR="00B359FC" w:rsidRDefault="00094B23" w:rsidP="00E2019E">
      <w:pPr>
        <w:pStyle w:val="Lijstalinea"/>
        <w:numPr>
          <w:ilvl w:val="0"/>
          <w:numId w:val="10"/>
        </w:numPr>
      </w:pPr>
      <w:r>
        <w:t xml:space="preserve">Hoofdzenuwstelsel </w:t>
      </w:r>
      <w:r w:rsidR="00E2019E">
        <w:t>:</w:t>
      </w:r>
    </w:p>
    <w:p w:rsidR="00E2019E" w:rsidRDefault="00E2019E" w:rsidP="00E2019E">
      <w:pPr>
        <w:pStyle w:val="Lijstalinea"/>
        <w:numPr>
          <w:ilvl w:val="0"/>
          <w:numId w:val="0"/>
        </w:numPr>
        <w:ind w:left="1440"/>
      </w:pPr>
      <w:r>
        <w:t xml:space="preserve">                  - </w:t>
      </w:r>
      <w:r w:rsidR="00094B23">
        <w:t>zenuwbanen</w:t>
      </w:r>
    </w:p>
    <w:p w:rsidR="00E2019E" w:rsidRDefault="00E2019E" w:rsidP="00E2019E">
      <w:pPr>
        <w:pStyle w:val="Lijstalinea"/>
        <w:numPr>
          <w:ilvl w:val="0"/>
          <w:numId w:val="0"/>
        </w:numPr>
        <w:ind w:left="1440"/>
      </w:pPr>
      <w:r>
        <w:t xml:space="preserve">                  - </w:t>
      </w:r>
      <w:r w:rsidR="00094B23">
        <w:t>ruggenmerg</w:t>
      </w:r>
    </w:p>
    <w:p w:rsidR="00E2019E" w:rsidRDefault="00E2019E" w:rsidP="00E2019E">
      <w:pPr>
        <w:pStyle w:val="Lijstalinea"/>
        <w:numPr>
          <w:ilvl w:val="0"/>
          <w:numId w:val="10"/>
        </w:numPr>
      </w:pPr>
      <w:r>
        <w:t>__________________________________________________:</w:t>
      </w:r>
    </w:p>
    <w:p w:rsidR="00E2019E" w:rsidRDefault="00E2019E" w:rsidP="00E2019E">
      <w:pPr>
        <w:pStyle w:val="Lijstalinea"/>
        <w:numPr>
          <w:ilvl w:val="0"/>
          <w:numId w:val="0"/>
        </w:numPr>
        <w:ind w:left="1440"/>
      </w:pPr>
      <w:r>
        <w:t xml:space="preserve">                  - </w:t>
      </w:r>
      <w:r w:rsidR="00094B23">
        <w:t>huid</w:t>
      </w:r>
    </w:p>
    <w:p w:rsidR="00FB7F15" w:rsidRDefault="00FB7F15" w:rsidP="00E2019E">
      <w:pPr>
        <w:pStyle w:val="Lijstalinea"/>
        <w:numPr>
          <w:ilvl w:val="0"/>
          <w:numId w:val="0"/>
        </w:numPr>
        <w:ind w:left="1440"/>
      </w:pPr>
      <w:r>
        <w:t xml:space="preserve">                  - </w:t>
      </w:r>
      <w:r w:rsidR="00094B23">
        <w:t>spieren</w:t>
      </w:r>
    </w:p>
    <w:p w:rsidR="00B359FC" w:rsidRDefault="00FB7F15" w:rsidP="00FB7F15">
      <w:pPr>
        <w:pStyle w:val="Lijstalinea"/>
        <w:numPr>
          <w:ilvl w:val="0"/>
          <w:numId w:val="0"/>
        </w:numPr>
        <w:ind w:left="1440"/>
      </w:pPr>
      <w:r>
        <w:t xml:space="preserve">                  - ____________________________</w:t>
      </w:r>
    </w:p>
    <w:p w:rsidR="00652CA8" w:rsidRDefault="00FB7F15" w:rsidP="00AF48BD">
      <w:pPr>
        <w:pStyle w:val="Kop1"/>
      </w:pPr>
      <w:r>
        <w:rPr>
          <w:u w:val="single"/>
        </w:rPr>
        <w:t xml:space="preserve">Benoem </w:t>
      </w:r>
      <w:r>
        <w:t>volgende delen.</w:t>
      </w:r>
      <w:r w:rsidR="00B359FC">
        <w:tab/>
        <w:t>/4</w:t>
      </w:r>
    </w:p>
    <w:p w:rsidR="00652CA8" w:rsidRDefault="00652CA8" w:rsidP="00332A9B"/>
    <w:p w:rsidR="00054AEC" w:rsidRDefault="00A04280" w:rsidP="00332A9B">
      <w:r>
        <w:rPr>
          <w:noProof/>
          <w:lang w:eastAsia="nl-BE"/>
        </w:rPr>
        <w:drawing>
          <wp:inline distT="0" distB="0" distL="0" distR="0">
            <wp:extent cx="6000750" cy="2628900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8"/>
        <w:gridCol w:w="8540"/>
      </w:tblGrid>
      <w:tr w:rsidR="00A04280" w:rsidTr="00A04280">
        <w:tc>
          <w:tcPr>
            <w:tcW w:w="1101" w:type="dxa"/>
          </w:tcPr>
          <w:p w:rsidR="00A04280" w:rsidRPr="00A04280" w:rsidRDefault="00A04280" w:rsidP="00A0428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77" w:type="dxa"/>
          </w:tcPr>
          <w:p w:rsidR="00A04280" w:rsidRDefault="00094B23" w:rsidP="00332A9B">
            <w:r>
              <w:t>dendriet</w:t>
            </w:r>
          </w:p>
        </w:tc>
      </w:tr>
      <w:tr w:rsidR="00A04280" w:rsidTr="00A04280">
        <w:tc>
          <w:tcPr>
            <w:tcW w:w="1101" w:type="dxa"/>
          </w:tcPr>
          <w:p w:rsidR="00A04280" w:rsidRPr="00A04280" w:rsidRDefault="00A04280" w:rsidP="00A04280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77" w:type="dxa"/>
          </w:tcPr>
          <w:p w:rsidR="00A04280" w:rsidRDefault="00094B23" w:rsidP="00332A9B">
            <w:r>
              <w:t>axon</w:t>
            </w:r>
          </w:p>
        </w:tc>
      </w:tr>
      <w:tr w:rsidR="00A04280" w:rsidTr="00A04280">
        <w:tc>
          <w:tcPr>
            <w:tcW w:w="1101" w:type="dxa"/>
          </w:tcPr>
          <w:p w:rsidR="00A04280" w:rsidRPr="00A04280" w:rsidRDefault="00A04280" w:rsidP="00A0428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77" w:type="dxa"/>
          </w:tcPr>
          <w:p w:rsidR="00A04280" w:rsidRDefault="00094B23" w:rsidP="00332A9B">
            <w:r>
              <w:t>Cel van swan</w:t>
            </w:r>
          </w:p>
        </w:tc>
      </w:tr>
      <w:tr w:rsidR="00A04280" w:rsidTr="00A04280">
        <w:tc>
          <w:tcPr>
            <w:tcW w:w="1101" w:type="dxa"/>
          </w:tcPr>
          <w:p w:rsidR="00A04280" w:rsidRPr="00A04280" w:rsidRDefault="00A04280" w:rsidP="00A0428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77" w:type="dxa"/>
          </w:tcPr>
          <w:p w:rsidR="00A04280" w:rsidRDefault="00094B23" w:rsidP="00332A9B">
            <w:r>
              <w:t>eindknopjes</w:t>
            </w:r>
          </w:p>
        </w:tc>
      </w:tr>
    </w:tbl>
    <w:p w:rsidR="00054AEC" w:rsidRDefault="00054AEC" w:rsidP="00332A9B"/>
    <w:p w:rsidR="00652CA8" w:rsidRDefault="00AE2662" w:rsidP="000F2216">
      <w:pPr>
        <w:pStyle w:val="Kop1"/>
      </w:pPr>
      <w:r>
        <w:lastRenderedPageBreak/>
        <w:t xml:space="preserve">Volgens de richting waarin de impuls in het lichaam vervoerd wordt, onderscheiden we 3 soorten neuronen. </w:t>
      </w:r>
      <w:r>
        <w:tab/>
        <w:t>/6</w:t>
      </w:r>
    </w:p>
    <w:p w:rsidR="00DF6BBF" w:rsidRDefault="00AE2662" w:rsidP="00AE2662">
      <w:r>
        <w:t xml:space="preserve">           --&gt; </w:t>
      </w:r>
      <w:r w:rsidRPr="00AE2662">
        <w:rPr>
          <w:b/>
          <w:u w:val="single"/>
        </w:rPr>
        <w:t>Welke soorten + geef hun functie.</w:t>
      </w:r>
    </w:p>
    <w:p w:rsidR="00AE2662" w:rsidRDefault="00AE2662" w:rsidP="00AE2662">
      <w:pPr>
        <w:pStyle w:val="Lijstalinea"/>
        <w:numPr>
          <w:ilvl w:val="0"/>
          <w:numId w:val="10"/>
        </w:numPr>
      </w:pPr>
      <w:r>
        <w:t>__________________________________: ______________________________________________________________________________________________________________________________________________________________________________</w:t>
      </w:r>
    </w:p>
    <w:p w:rsidR="00AE2662" w:rsidRDefault="00094B23" w:rsidP="00AE2662">
      <w:pPr>
        <w:pStyle w:val="Lijstalinea"/>
        <w:numPr>
          <w:ilvl w:val="0"/>
          <w:numId w:val="10"/>
        </w:numPr>
      </w:pPr>
      <w:r>
        <w:t>schakelneuronen</w:t>
      </w:r>
      <w:r w:rsidR="00AE2662">
        <w:t xml:space="preserve">: </w:t>
      </w:r>
      <w:r>
        <w:t>even de impuls door van de eindknop</w:t>
      </w:r>
      <w:bookmarkStart w:id="0" w:name="_GoBack"/>
      <w:bookmarkEnd w:id="0"/>
      <w:r>
        <w:t>jes naar de volgende dendriet</w:t>
      </w:r>
    </w:p>
    <w:p w:rsidR="00AE2662" w:rsidRDefault="00AE2662" w:rsidP="00AE2662">
      <w:pPr>
        <w:pStyle w:val="Lijstalinea"/>
        <w:numPr>
          <w:ilvl w:val="0"/>
          <w:numId w:val="10"/>
        </w:numPr>
      </w:pPr>
      <w:r>
        <w:t>__________________________________: ______________________________________________________________________________________________________________________________________________________________________________</w:t>
      </w:r>
    </w:p>
    <w:p w:rsidR="00AE2662" w:rsidRDefault="00AE2662" w:rsidP="00AE2662">
      <w:pPr>
        <w:pStyle w:val="Lijstalinea"/>
        <w:numPr>
          <w:ilvl w:val="0"/>
          <w:numId w:val="0"/>
        </w:numPr>
        <w:ind w:left="1440"/>
      </w:pPr>
    </w:p>
    <w:p w:rsidR="00AE2662" w:rsidRPr="000F2216" w:rsidRDefault="00AE2662" w:rsidP="00AE2662">
      <w:pPr>
        <w:pStyle w:val="Lijstalinea"/>
        <w:numPr>
          <w:ilvl w:val="0"/>
          <w:numId w:val="0"/>
        </w:numPr>
        <w:ind w:left="1440"/>
      </w:pPr>
    </w:p>
    <w:p w:rsidR="004B1897" w:rsidRDefault="004B1897" w:rsidP="004B1897"/>
    <w:sectPr w:rsidR="004B1897" w:rsidSect="00022DDC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F41" w:rsidRDefault="00580F41" w:rsidP="006A06DE">
      <w:pPr>
        <w:spacing w:line="240" w:lineRule="auto"/>
      </w:pPr>
      <w:r>
        <w:separator/>
      </w:r>
    </w:p>
  </w:endnote>
  <w:endnote w:type="continuationSeparator" w:id="0">
    <w:p w:rsidR="00580F41" w:rsidRDefault="00580F41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D06008">
      <w:rPr>
        <w:sz w:val="18"/>
        <w:szCs w:val="18"/>
      </w:rPr>
      <w:t>Biologie</w:t>
    </w:r>
    <w:r w:rsidR="006A06DE">
      <w:rPr>
        <w:sz w:val="18"/>
        <w:szCs w:val="18"/>
      </w:rPr>
      <w:tab/>
    </w:r>
    <w:r w:rsidR="002F7F5C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2F7F5C" w:rsidRPr="002B6237">
      <w:rPr>
        <w:sz w:val="18"/>
        <w:szCs w:val="18"/>
      </w:rPr>
      <w:fldChar w:fldCharType="separate"/>
    </w:r>
    <w:r w:rsidR="00094B23">
      <w:rPr>
        <w:noProof/>
        <w:sz w:val="18"/>
        <w:szCs w:val="18"/>
      </w:rPr>
      <w:t>1</w:t>
    </w:r>
    <w:r w:rsidR="002F7F5C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F41" w:rsidRDefault="00580F41" w:rsidP="006A06DE">
      <w:pPr>
        <w:spacing w:line="240" w:lineRule="auto"/>
      </w:pPr>
      <w:r>
        <w:separator/>
      </w:r>
    </w:p>
  </w:footnote>
  <w:footnote w:type="continuationSeparator" w:id="0">
    <w:p w:rsidR="00580F41" w:rsidRDefault="00580F41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DD0"/>
    <w:multiLevelType w:val="hybridMultilevel"/>
    <w:tmpl w:val="7AF239B6"/>
    <w:lvl w:ilvl="0" w:tplc="889EADF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3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47D57DA3"/>
    <w:multiLevelType w:val="hybridMultilevel"/>
    <w:tmpl w:val="6D2A5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F015E"/>
    <w:multiLevelType w:val="hybridMultilevel"/>
    <w:tmpl w:val="1E1C82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B73CA2"/>
    <w:multiLevelType w:val="hybridMultilevel"/>
    <w:tmpl w:val="FE6C0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66337"/>
    <w:multiLevelType w:val="hybridMultilevel"/>
    <w:tmpl w:val="738A02F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D"/>
    <w:rsid w:val="00022DDC"/>
    <w:rsid w:val="00054AEC"/>
    <w:rsid w:val="000664A2"/>
    <w:rsid w:val="00072448"/>
    <w:rsid w:val="00074465"/>
    <w:rsid w:val="00094B23"/>
    <w:rsid w:val="000F2216"/>
    <w:rsid w:val="000F6889"/>
    <w:rsid w:val="00126229"/>
    <w:rsid w:val="00143636"/>
    <w:rsid w:val="00186659"/>
    <w:rsid w:val="00195525"/>
    <w:rsid w:val="0020603F"/>
    <w:rsid w:val="0021752C"/>
    <w:rsid w:val="00232FAB"/>
    <w:rsid w:val="002661BA"/>
    <w:rsid w:val="002E7214"/>
    <w:rsid w:val="002F0AD0"/>
    <w:rsid w:val="002F7F5C"/>
    <w:rsid w:val="00332A9B"/>
    <w:rsid w:val="003B7D39"/>
    <w:rsid w:val="003D352C"/>
    <w:rsid w:val="00424621"/>
    <w:rsid w:val="0043282E"/>
    <w:rsid w:val="00447554"/>
    <w:rsid w:val="00451D02"/>
    <w:rsid w:val="004B1897"/>
    <w:rsid w:val="004C23A5"/>
    <w:rsid w:val="004D09D6"/>
    <w:rsid w:val="004F6C9D"/>
    <w:rsid w:val="005259D4"/>
    <w:rsid w:val="00572593"/>
    <w:rsid w:val="00580F41"/>
    <w:rsid w:val="005E0BBA"/>
    <w:rsid w:val="00651382"/>
    <w:rsid w:val="00652CA8"/>
    <w:rsid w:val="00667E90"/>
    <w:rsid w:val="006A06DE"/>
    <w:rsid w:val="006B51EB"/>
    <w:rsid w:val="006C56BF"/>
    <w:rsid w:val="00774582"/>
    <w:rsid w:val="00774EC1"/>
    <w:rsid w:val="0077737E"/>
    <w:rsid w:val="007D434D"/>
    <w:rsid w:val="008332AC"/>
    <w:rsid w:val="008355AC"/>
    <w:rsid w:val="00851C8B"/>
    <w:rsid w:val="009572D9"/>
    <w:rsid w:val="00980BD7"/>
    <w:rsid w:val="009D7FAB"/>
    <w:rsid w:val="009E274F"/>
    <w:rsid w:val="00A04280"/>
    <w:rsid w:val="00A40714"/>
    <w:rsid w:val="00AB3744"/>
    <w:rsid w:val="00AE2662"/>
    <w:rsid w:val="00AF48BD"/>
    <w:rsid w:val="00B359FC"/>
    <w:rsid w:val="00BB5554"/>
    <w:rsid w:val="00C27BE3"/>
    <w:rsid w:val="00C766A8"/>
    <w:rsid w:val="00CD315C"/>
    <w:rsid w:val="00CE0FD9"/>
    <w:rsid w:val="00D06008"/>
    <w:rsid w:val="00D10014"/>
    <w:rsid w:val="00D1222A"/>
    <w:rsid w:val="00D256E3"/>
    <w:rsid w:val="00D37DF9"/>
    <w:rsid w:val="00DF6BBF"/>
    <w:rsid w:val="00E2019E"/>
    <w:rsid w:val="00EF3AAB"/>
    <w:rsid w:val="00F3030D"/>
    <w:rsid w:val="00FB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E0F88-1A94-41C3-98FC-AC52AC45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Temp2_berichten605314.zip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5954C-8FE0-49D3-AE6D-2507E0EF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3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gijs hoeben</cp:lastModifiedBy>
  <cp:revision>2</cp:revision>
  <dcterms:created xsi:type="dcterms:W3CDTF">2017-05-30T06:45:00Z</dcterms:created>
  <dcterms:modified xsi:type="dcterms:W3CDTF">2017-05-30T06:45:00Z</dcterms:modified>
</cp:coreProperties>
</file>